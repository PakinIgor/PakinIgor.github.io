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52"/>
        <w:gridCol w:w="18"/>
        <w:gridCol w:w="8"/>
        <w:gridCol w:w="4832"/>
        <w:gridCol w:w="1636"/>
        <w:gridCol w:w="7"/>
        <w:gridCol w:w="1739"/>
      </w:tblGrid>
      <w:tr w:rsidR="00F6741D" w:rsidRPr="00751320" w14:paraId="737EA6B6" w14:textId="77777777" w:rsidTr="006F0246">
        <w:trPr>
          <w:trHeight w:val="280"/>
        </w:trPr>
        <w:tc>
          <w:tcPr>
            <w:tcW w:w="8692" w:type="dxa"/>
            <w:gridSpan w:val="7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  <w:hideMark/>
          </w:tcPr>
          <w:p w14:paraId="09CC08EA" w14:textId="57D12137" w:rsidR="00F6741D" w:rsidRPr="006B176E" w:rsidRDefault="006F0246" w:rsidP="00443C39">
            <w:pPr>
              <w:widowControl w:val="0"/>
              <w:autoSpaceDE w:val="0"/>
              <w:autoSpaceDN w:val="0"/>
              <w:adjustRightInd w:val="0"/>
              <w:spacing w:before="60" w:after="120" w:line="240" w:lineRule="auto"/>
              <w:jc w:val="center"/>
              <w:rPr>
                <w:rFonts w:cs="Tahoma"/>
                <w:u w:val="single"/>
                <w:lang w:val="ru-RU"/>
              </w:rPr>
            </w:pPr>
            <w:r w:rsidRPr="00887E50">
              <w:rPr>
                <w:rFonts w:cs="Tahoma"/>
                <w:bCs/>
                <w:sz w:val="32"/>
                <w:szCs w:val="28"/>
                <w:lang w:val="ru-RU" w:eastAsia="ru-RU" w:bidi="ru-RU"/>
              </w:rPr>
              <w:t>ИГОРЬ</w:t>
            </w:r>
            <w:r w:rsidRPr="00887E50">
              <w:rPr>
                <w:rFonts w:cs="Tahoma"/>
                <w:bCs/>
                <w:color w:val="404040"/>
                <w:sz w:val="32"/>
                <w:szCs w:val="28"/>
                <w:lang w:val="ru-RU" w:eastAsia="ru-RU" w:bidi="ru-RU"/>
              </w:rPr>
              <w:t xml:space="preserve"> </w:t>
            </w:r>
            <w:r w:rsidRPr="00887E50">
              <w:rPr>
                <w:rFonts w:cs="Tahoma"/>
                <w:b/>
                <w:sz w:val="32"/>
                <w:szCs w:val="28"/>
                <w:lang w:val="ru-RU" w:eastAsia="ru-RU" w:bidi="ru-RU"/>
              </w:rPr>
              <w:t>ПАКИН</w:t>
            </w:r>
            <w:r>
              <w:rPr>
                <w:bCs/>
                <w:sz w:val="14"/>
                <w:szCs w:val="14"/>
                <w:lang w:val="ru-RU" w:eastAsia="ru-RU" w:bidi="ru-RU"/>
              </w:rPr>
              <w:br/>
            </w:r>
            <w:r w:rsidR="00C444C8" w:rsidRPr="006F0246">
              <w:rPr>
                <w:bCs/>
                <w:sz w:val="14"/>
                <w:szCs w:val="14"/>
                <w:lang w:val="ru-RU" w:eastAsia="ru-RU" w:bidi="ru-RU"/>
              </w:rPr>
              <w:t>+7 (916) 9848686</w:t>
            </w:r>
            <w:r w:rsidR="006B176E" w:rsidRPr="006F0246">
              <w:rPr>
                <w:bCs/>
                <w:sz w:val="14"/>
                <w:szCs w:val="14"/>
                <w:lang w:val="ru-RU" w:eastAsia="ru-RU" w:bidi="ru-RU"/>
              </w:rPr>
              <w:t xml:space="preserve"> |</w:t>
            </w:r>
            <w:r w:rsidR="00170839" w:rsidRPr="006F0246">
              <w:rPr>
                <w:b/>
                <w:sz w:val="14"/>
                <w:szCs w:val="14"/>
                <w:lang w:val="ru-RU" w:eastAsia="ru-RU" w:bidi="ru-RU"/>
              </w:rPr>
              <w:t xml:space="preserve"> </w:t>
            </w:r>
            <w:hyperlink r:id="rId9" w:history="1">
              <w:r w:rsidR="000051DB" w:rsidRPr="006F0246">
                <w:rPr>
                  <w:rStyle w:val="a7"/>
                  <w:rFonts w:cs="Tahoma"/>
                  <w:sz w:val="14"/>
                  <w:szCs w:val="14"/>
                </w:rPr>
                <w:t>pakin</w:t>
              </w:r>
              <w:r w:rsidR="000051DB" w:rsidRPr="006F0246">
                <w:rPr>
                  <w:rStyle w:val="a7"/>
                  <w:rFonts w:cs="Tahoma"/>
                  <w:sz w:val="14"/>
                  <w:szCs w:val="14"/>
                  <w:lang w:val="ru-RU"/>
                </w:rPr>
                <w:t>.</w:t>
              </w:r>
              <w:r w:rsidR="000051DB" w:rsidRPr="006F0246">
                <w:rPr>
                  <w:rStyle w:val="a7"/>
                  <w:rFonts w:cs="Tahoma"/>
                  <w:sz w:val="14"/>
                  <w:szCs w:val="14"/>
                </w:rPr>
                <w:t>igor</w:t>
              </w:r>
              <w:r w:rsidR="000051DB" w:rsidRPr="006F0246">
                <w:rPr>
                  <w:rStyle w:val="a7"/>
                  <w:rFonts w:cs="Tahoma"/>
                  <w:sz w:val="14"/>
                  <w:szCs w:val="14"/>
                  <w:lang w:val="ru-RU"/>
                </w:rPr>
                <w:t>@</w:t>
              </w:r>
              <w:r w:rsidR="000051DB" w:rsidRPr="006F0246">
                <w:rPr>
                  <w:rStyle w:val="a7"/>
                  <w:rFonts w:cs="Tahoma"/>
                  <w:sz w:val="14"/>
                  <w:szCs w:val="14"/>
                </w:rPr>
                <w:t>gmail</w:t>
              </w:r>
              <w:r w:rsidR="000051DB" w:rsidRPr="006F0246">
                <w:rPr>
                  <w:rStyle w:val="a7"/>
                  <w:rFonts w:cs="Tahoma"/>
                  <w:sz w:val="14"/>
                  <w:szCs w:val="14"/>
                  <w:lang w:val="ru-RU"/>
                </w:rPr>
                <w:t>.</w:t>
              </w:r>
              <w:r w:rsidR="000051DB" w:rsidRPr="006F0246">
                <w:rPr>
                  <w:rStyle w:val="a7"/>
                  <w:rFonts w:cs="Tahoma"/>
                  <w:sz w:val="14"/>
                  <w:szCs w:val="14"/>
                </w:rPr>
                <w:t>com</w:t>
              </w:r>
            </w:hyperlink>
            <w:r w:rsidR="006B176E" w:rsidRPr="006F0246">
              <w:rPr>
                <w:sz w:val="14"/>
                <w:szCs w:val="14"/>
                <w:lang w:val="ru-RU"/>
              </w:rPr>
              <w:t xml:space="preserve"> |</w:t>
            </w:r>
            <w:r w:rsidR="00860451" w:rsidRPr="006F0246">
              <w:rPr>
                <w:sz w:val="14"/>
                <w:szCs w:val="14"/>
                <w:lang w:val="ru-RU"/>
              </w:rPr>
              <w:t xml:space="preserve"> </w:t>
            </w:r>
            <w:r w:rsidR="00C444C8" w:rsidRPr="006F0246">
              <w:rPr>
                <w:rFonts w:cs="Tahoma"/>
                <w:sz w:val="14"/>
                <w:szCs w:val="14"/>
              </w:rPr>
              <w:t>T</w:t>
            </w:r>
            <w:r w:rsidR="006B176E" w:rsidRPr="006F0246">
              <w:rPr>
                <w:rFonts w:cs="Tahoma"/>
                <w:sz w:val="14"/>
                <w:szCs w:val="14"/>
              </w:rPr>
              <w:t>G</w:t>
            </w:r>
            <w:r w:rsidR="00C444C8" w:rsidRPr="006F0246">
              <w:rPr>
                <w:rFonts w:cs="Tahoma"/>
                <w:sz w:val="14"/>
                <w:szCs w:val="14"/>
                <w:lang w:val="ru-RU"/>
              </w:rPr>
              <w:t xml:space="preserve">: </w:t>
            </w:r>
            <w:hyperlink r:id="rId10" w:history="1">
              <w:r w:rsidR="00C444C8" w:rsidRPr="006F0246">
                <w:rPr>
                  <w:rStyle w:val="a7"/>
                  <w:rFonts w:cs="Tahoma"/>
                  <w:sz w:val="14"/>
                  <w:szCs w:val="14"/>
                  <w:lang w:val="ru-RU"/>
                </w:rPr>
                <w:t>@</w:t>
              </w:r>
              <w:proofErr w:type="spellStart"/>
              <w:r w:rsidR="00C444C8" w:rsidRPr="006F0246">
                <w:rPr>
                  <w:rStyle w:val="a7"/>
                  <w:rFonts w:cs="Tahoma"/>
                  <w:sz w:val="14"/>
                  <w:szCs w:val="14"/>
                </w:rPr>
                <w:t>PakinIgor</w:t>
              </w:r>
              <w:proofErr w:type="spellEnd"/>
            </w:hyperlink>
            <w:r w:rsidR="006B176E" w:rsidRPr="006F0246">
              <w:rPr>
                <w:sz w:val="14"/>
                <w:szCs w:val="14"/>
                <w:lang w:val="ru-RU"/>
              </w:rPr>
              <w:t xml:space="preserve"> |</w:t>
            </w:r>
            <w:r w:rsidR="0038631D" w:rsidRPr="006F0246">
              <w:rPr>
                <w:sz w:val="14"/>
                <w:szCs w:val="14"/>
                <w:lang w:val="ru-RU"/>
              </w:rPr>
              <w:t xml:space="preserve"> </w:t>
            </w:r>
            <w:hyperlink r:id="rId11" w:history="1">
              <w:r w:rsidR="0038631D" w:rsidRPr="006F0246">
                <w:rPr>
                  <w:rStyle w:val="a7"/>
                  <w:rFonts w:cs="Tahoma"/>
                  <w:sz w:val="14"/>
                  <w:szCs w:val="14"/>
                  <w:lang w:val="ru-RU"/>
                </w:rPr>
                <w:t>Профили</w:t>
              </w:r>
            </w:hyperlink>
          </w:p>
        </w:tc>
      </w:tr>
      <w:tr w:rsidR="00F6741D" w:rsidRPr="00943348" w14:paraId="7AF7ACB9" w14:textId="77777777" w:rsidTr="006C1D64">
        <w:trPr>
          <w:trHeight w:val="153"/>
        </w:trPr>
        <w:tc>
          <w:tcPr>
            <w:tcW w:w="8692" w:type="dxa"/>
            <w:gridSpan w:val="7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5CCE8CAD" w14:textId="173D7127" w:rsidR="00F6741D" w:rsidRPr="00C4664A" w:rsidRDefault="00C444C8">
            <w:pPr>
              <w:pStyle w:val="1"/>
              <w:rPr>
                <w:lang w:val="ru-RU" w:eastAsia="ru-RU" w:bidi="ru-RU"/>
              </w:rPr>
            </w:pPr>
            <w:r w:rsidRPr="00C444C8">
              <w:rPr>
                <w:b/>
                <w:bCs/>
                <w:lang w:val="ru-RU"/>
              </w:rPr>
              <w:t>Руководитель продуктов</w:t>
            </w:r>
          </w:p>
        </w:tc>
      </w:tr>
      <w:tr w:rsidR="00C4664A" w:rsidRPr="00E67C1F" w14:paraId="393DD768" w14:textId="77777777" w:rsidTr="006C1D64">
        <w:trPr>
          <w:trHeight w:val="218"/>
        </w:trPr>
        <w:tc>
          <w:tcPr>
            <w:tcW w:w="8692" w:type="dxa"/>
            <w:gridSpan w:val="7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4D25ABD5" w14:textId="6D29F1CD" w:rsidR="00C4664A" w:rsidRPr="00296E17" w:rsidRDefault="000D715B" w:rsidP="00C4664A">
            <w:pPr>
              <w:pStyle w:val="2"/>
              <w:rPr>
                <w:b w:val="0"/>
                <w:lang w:val="ru-RU" w:eastAsia="ru-RU" w:bidi="ru-RU"/>
              </w:rPr>
            </w:pPr>
            <w:r>
              <w:rPr>
                <w:b w:val="0"/>
                <w:lang w:val="ru-RU"/>
              </w:rPr>
              <w:t>главное</w:t>
            </w:r>
          </w:p>
        </w:tc>
      </w:tr>
      <w:tr w:rsidR="00C4664A" w:rsidRPr="00751320" w14:paraId="5DA8EC8F" w14:textId="77777777" w:rsidTr="006C1D64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147D8022" w14:textId="77777777" w:rsidR="00C4664A" w:rsidRPr="004839B7" w:rsidRDefault="00C4664A" w:rsidP="003C7C4B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1A29CD76" w14:textId="01383D70" w:rsidR="00D7229D" w:rsidRPr="008D21F7" w:rsidRDefault="00443C39" w:rsidP="00D7229D">
            <w:pPr>
              <w:rPr>
                <w:lang w:val="ru-RU"/>
              </w:rPr>
            </w:pPr>
            <w:r w:rsidRPr="00443C39">
              <w:rPr>
                <w:lang w:val="ru-RU"/>
              </w:rPr>
              <w:t xml:space="preserve">Настоящий профессионал и практик. </w:t>
            </w:r>
            <w:r w:rsidR="000D715B" w:rsidRPr="00E91AC4">
              <w:rPr>
                <w:lang w:val="ru-RU"/>
              </w:rPr>
              <w:t xml:space="preserve">Управленческий опыт </w:t>
            </w:r>
            <w:r w:rsidR="001D1681" w:rsidRPr="00E91AC4">
              <w:rPr>
                <w:lang w:val="ru-RU"/>
              </w:rPr>
              <w:t>более</w:t>
            </w:r>
            <w:r w:rsidR="000D715B" w:rsidRPr="00E91AC4">
              <w:rPr>
                <w:lang w:val="ru-RU"/>
              </w:rPr>
              <w:t xml:space="preserve"> 12 лет. </w:t>
            </w:r>
            <w:r w:rsidR="000D715B" w:rsidRPr="001D1681">
              <w:rPr>
                <w:lang w:val="ru-RU"/>
              </w:rPr>
              <w:t>Управление продуктами 5 лет.</w:t>
            </w:r>
            <w:r w:rsidR="001D1681">
              <w:rPr>
                <w:lang w:val="ru-RU"/>
              </w:rPr>
              <w:br/>
            </w:r>
            <w:r w:rsidR="001D1681" w:rsidRPr="001D1681">
              <w:rPr>
                <w:lang w:val="ru-RU"/>
              </w:rPr>
              <w:t xml:space="preserve">Умею и не боюсь начинать проекты </w:t>
            </w:r>
            <w:r w:rsidR="00205F11">
              <w:rPr>
                <w:lang w:val="ru-RU"/>
              </w:rPr>
              <w:t>с нуля</w:t>
            </w:r>
            <w:r w:rsidR="001D1681" w:rsidRPr="001D1681">
              <w:rPr>
                <w:lang w:val="ru-RU"/>
              </w:rPr>
              <w:t>, постепенно выстраивая команду и процессы.</w:t>
            </w:r>
            <w:r w:rsidR="0051662F">
              <w:rPr>
                <w:lang w:val="ru-RU"/>
              </w:rPr>
              <w:t xml:space="preserve"> У</w:t>
            </w:r>
            <w:r w:rsidR="00D7229D" w:rsidRPr="00D7229D">
              <w:rPr>
                <w:lang w:val="ru-RU"/>
              </w:rPr>
              <w:t>мею мудро делегировать и сам делать руками.</w:t>
            </w:r>
            <w:r w:rsidR="008D21F7" w:rsidRPr="008D21F7">
              <w:rPr>
                <w:lang w:val="ru-RU"/>
              </w:rPr>
              <w:t xml:space="preserve"> Владею актуальными фреймворками: юнит-анализ, </w:t>
            </w:r>
            <w:r w:rsidR="008D21F7" w:rsidRPr="005B7F6B">
              <w:t>business</w:t>
            </w:r>
            <w:r w:rsidR="008D21F7" w:rsidRPr="008D21F7">
              <w:rPr>
                <w:lang w:val="ru-RU"/>
              </w:rPr>
              <w:t xml:space="preserve"> </w:t>
            </w:r>
            <w:r w:rsidR="008D21F7" w:rsidRPr="005B7F6B">
              <w:t>model</w:t>
            </w:r>
            <w:r w:rsidR="008D21F7" w:rsidRPr="008D21F7">
              <w:rPr>
                <w:lang w:val="ru-RU"/>
              </w:rPr>
              <w:t xml:space="preserve"> </w:t>
            </w:r>
            <w:r w:rsidR="008D21F7" w:rsidRPr="005B7F6B">
              <w:t>canvas</w:t>
            </w:r>
            <w:r w:rsidR="008D21F7" w:rsidRPr="008D21F7">
              <w:rPr>
                <w:lang w:val="ru-RU"/>
              </w:rPr>
              <w:t xml:space="preserve">, </w:t>
            </w:r>
            <w:r w:rsidR="008D21F7" w:rsidRPr="005B7F6B">
              <w:t>value</w:t>
            </w:r>
            <w:r w:rsidR="008D21F7" w:rsidRPr="008D21F7">
              <w:rPr>
                <w:lang w:val="ru-RU"/>
              </w:rPr>
              <w:t xml:space="preserve"> </w:t>
            </w:r>
            <w:r w:rsidR="008D21F7" w:rsidRPr="005B7F6B">
              <w:t>proposition</w:t>
            </w:r>
            <w:r w:rsidR="008D21F7" w:rsidRPr="008D21F7">
              <w:rPr>
                <w:lang w:val="ru-RU"/>
              </w:rPr>
              <w:t xml:space="preserve"> </w:t>
            </w:r>
            <w:r w:rsidR="008D21F7" w:rsidRPr="005B7F6B">
              <w:t>canvas</w:t>
            </w:r>
            <w:r w:rsidR="008D21F7" w:rsidRPr="008D21F7">
              <w:rPr>
                <w:lang w:val="ru-RU"/>
              </w:rPr>
              <w:t xml:space="preserve">, </w:t>
            </w:r>
            <w:r w:rsidR="008D21F7" w:rsidRPr="005B7F6B">
              <w:t>jobs</w:t>
            </w:r>
            <w:r w:rsidR="008D21F7" w:rsidRPr="008D21F7">
              <w:rPr>
                <w:lang w:val="ru-RU"/>
              </w:rPr>
              <w:t>-</w:t>
            </w:r>
            <w:r w:rsidR="008D21F7" w:rsidRPr="005B7F6B">
              <w:t>to</w:t>
            </w:r>
            <w:r w:rsidR="008D21F7" w:rsidRPr="008D21F7">
              <w:rPr>
                <w:lang w:val="ru-RU"/>
              </w:rPr>
              <w:t>-</w:t>
            </w:r>
            <w:r w:rsidR="008D21F7" w:rsidRPr="005B7F6B">
              <w:t>be</w:t>
            </w:r>
            <w:r w:rsidR="008D21F7" w:rsidRPr="008D21F7">
              <w:rPr>
                <w:lang w:val="ru-RU"/>
              </w:rPr>
              <w:t>-</w:t>
            </w:r>
            <w:r w:rsidR="008D21F7" w:rsidRPr="005B7F6B">
              <w:t>done</w:t>
            </w:r>
            <w:r w:rsidR="008D21F7" w:rsidRPr="008D21F7">
              <w:rPr>
                <w:lang w:val="ru-RU"/>
              </w:rPr>
              <w:t xml:space="preserve">, </w:t>
            </w:r>
            <w:r w:rsidR="008D21F7" w:rsidRPr="005B7F6B">
              <w:t>growth</w:t>
            </w:r>
            <w:r w:rsidR="008D21F7" w:rsidRPr="008D21F7">
              <w:rPr>
                <w:lang w:val="ru-RU"/>
              </w:rPr>
              <w:t xml:space="preserve"> </w:t>
            </w:r>
            <w:r w:rsidR="008D21F7" w:rsidRPr="005B7F6B">
              <w:t>hacking</w:t>
            </w:r>
            <w:r w:rsidR="008D21F7" w:rsidRPr="008D21F7">
              <w:rPr>
                <w:lang w:val="ru-RU"/>
              </w:rPr>
              <w:t>.</w:t>
            </w:r>
          </w:p>
          <w:p w14:paraId="54C84020" w14:textId="7D2E4812" w:rsidR="003B5196" w:rsidRDefault="003B5196" w:rsidP="000B1585">
            <w:pPr>
              <w:pStyle w:val="bulletedlist"/>
            </w:pPr>
            <w:r>
              <w:t>Исследование потребности</w:t>
            </w:r>
            <w:r w:rsidR="000B1585" w:rsidRPr="000B1585">
              <w:t xml:space="preserve">. </w:t>
            </w:r>
            <w:r w:rsidR="004E436F">
              <w:t>А</w:t>
            </w:r>
            <w:r w:rsidR="00296E17" w:rsidRPr="00296E17">
              <w:t>нализ рынков</w:t>
            </w:r>
            <w:r w:rsidR="004E436F">
              <w:t>, процессов</w:t>
            </w:r>
            <w:r w:rsidR="000B1585">
              <w:t xml:space="preserve">, </w:t>
            </w:r>
            <w:r w:rsidR="004E436F">
              <w:t xml:space="preserve">существующих решений, </w:t>
            </w:r>
            <w:r w:rsidR="000B1585">
              <w:t>в</w:t>
            </w:r>
            <w:r w:rsidR="000B1585" w:rsidRPr="000B1585">
              <w:t>заимодействие с пользователями и анализ опыта</w:t>
            </w:r>
            <w:r w:rsidR="0059670B">
              <w:t>.</w:t>
            </w:r>
          </w:p>
          <w:p w14:paraId="2150EF18" w14:textId="7D2409A9" w:rsidR="003B5196" w:rsidRDefault="00BF7FF6" w:rsidP="003B5196">
            <w:pPr>
              <w:pStyle w:val="bulletedlist"/>
            </w:pPr>
            <w:r>
              <w:t>Р</w:t>
            </w:r>
            <w:r w:rsidR="003B5196">
              <w:t>асчет экономики</w:t>
            </w:r>
            <w:r>
              <w:t xml:space="preserve"> - финансовое моделирование и юнит</w:t>
            </w:r>
            <w:r w:rsidRPr="00BF7FF6">
              <w:t>-</w:t>
            </w:r>
            <w:r>
              <w:t>анализ</w:t>
            </w:r>
            <w:r w:rsidR="003B5196">
              <w:t>.</w:t>
            </w:r>
            <w:r w:rsidR="00BE4B2C">
              <w:t xml:space="preserve"> Определение маржинальности, у</w:t>
            </w:r>
            <w:r w:rsidR="003B5196">
              <w:t xml:space="preserve">правление </w:t>
            </w:r>
            <w:r w:rsidR="00933A3B">
              <w:t>прибылью и убытками</w:t>
            </w:r>
            <w:r w:rsidR="00933A3B" w:rsidRPr="00933A3B">
              <w:t xml:space="preserve"> (</w:t>
            </w:r>
            <w:r w:rsidR="00933A3B">
              <w:rPr>
                <w:lang w:val="en-US"/>
              </w:rPr>
              <w:t>P</w:t>
            </w:r>
            <w:r w:rsidR="00933A3B" w:rsidRPr="00933A3B">
              <w:t>&amp;</w:t>
            </w:r>
            <w:r w:rsidR="00933A3B">
              <w:rPr>
                <w:lang w:val="en-US"/>
              </w:rPr>
              <w:t>L</w:t>
            </w:r>
            <w:r w:rsidR="00933A3B" w:rsidRPr="00933A3B">
              <w:t>)</w:t>
            </w:r>
            <w:r w:rsidR="0059670B">
              <w:t>.</w:t>
            </w:r>
          </w:p>
          <w:p w14:paraId="69DBA9FE" w14:textId="77777777" w:rsidR="00205F11" w:rsidRPr="001F19A0" w:rsidRDefault="00205F11" w:rsidP="00205F11">
            <w:pPr>
              <w:pStyle w:val="bulletedlist"/>
            </w:pPr>
            <w:r w:rsidRPr="001F19A0">
              <w:t>Планирование продуктов, управление стратегией развития (определение MVP,</w:t>
            </w:r>
            <w:r w:rsidRPr="0097552F">
              <w:t xml:space="preserve"> </w:t>
            </w:r>
            <w:r w:rsidRPr="001F19A0">
              <w:t xml:space="preserve">разработка и ведение </w:t>
            </w:r>
            <w:r w:rsidRPr="001F19A0">
              <w:rPr>
                <w:lang w:val="en-US"/>
              </w:rPr>
              <w:t>roadmap</w:t>
            </w:r>
            <w:r w:rsidRPr="001F19A0">
              <w:t xml:space="preserve">, </w:t>
            </w:r>
            <w:r>
              <w:t xml:space="preserve">проверка </w:t>
            </w:r>
            <w:r w:rsidRPr="001F19A0">
              <w:t xml:space="preserve">гипотез, ведение </w:t>
            </w:r>
            <w:proofErr w:type="spellStart"/>
            <w:r w:rsidRPr="001F19A0">
              <w:t>б</w:t>
            </w:r>
            <w:r>
              <w:t>э</w:t>
            </w:r>
            <w:r w:rsidRPr="001F19A0">
              <w:t>клога</w:t>
            </w:r>
            <w:proofErr w:type="spellEnd"/>
            <w:r w:rsidRPr="001F19A0">
              <w:t xml:space="preserve"> и </w:t>
            </w:r>
            <w:proofErr w:type="spellStart"/>
            <w:r w:rsidRPr="001F19A0">
              <w:t>приорит</w:t>
            </w:r>
            <w:r>
              <w:t>и</w:t>
            </w:r>
            <w:r w:rsidRPr="001F19A0">
              <w:t>зация</w:t>
            </w:r>
            <w:proofErr w:type="spellEnd"/>
            <w:r w:rsidRPr="001F19A0">
              <w:t>)</w:t>
            </w:r>
            <w:r>
              <w:t>.</w:t>
            </w:r>
          </w:p>
          <w:p w14:paraId="436669BC" w14:textId="27EF86F5" w:rsidR="000B1585" w:rsidRPr="001F19A0" w:rsidRDefault="000B1585" w:rsidP="000B1585">
            <w:pPr>
              <w:pStyle w:val="bulletedlist"/>
            </w:pPr>
            <w:r w:rsidRPr="001F19A0">
              <w:t>Формирование и развитие команды</w:t>
            </w:r>
            <w:r w:rsidR="00643B96" w:rsidRPr="001F19A0">
              <w:t>, распределение ролей</w:t>
            </w:r>
            <w:r w:rsidR="00F24C5C">
              <w:t>,</w:t>
            </w:r>
            <w:r w:rsidR="00643B96" w:rsidRPr="001F19A0">
              <w:t xml:space="preserve"> оперативное управление</w:t>
            </w:r>
            <w:r w:rsidR="009C5838" w:rsidRPr="009C5838">
              <w:t xml:space="preserve"> (в том числе дистанционный менеджмент)</w:t>
            </w:r>
            <w:r w:rsidR="0059670B">
              <w:t>.</w:t>
            </w:r>
          </w:p>
          <w:p w14:paraId="04D0D298" w14:textId="3E814870" w:rsidR="00B02D1F" w:rsidRDefault="00B02D1F" w:rsidP="00D7229D">
            <w:pPr>
              <w:pStyle w:val="bulletedlist"/>
              <w:jc w:val="both"/>
            </w:pPr>
            <w:r>
              <w:t>Организация процессов</w:t>
            </w:r>
            <w:r w:rsidR="006D2E63">
              <w:t xml:space="preserve">, </w:t>
            </w:r>
            <w:r w:rsidR="00D7229D">
              <w:t>среды совместной работы и управление инструментами</w:t>
            </w:r>
            <w:r w:rsidR="006D2E63">
              <w:t>.</w:t>
            </w:r>
          </w:p>
          <w:p w14:paraId="4C906C40" w14:textId="70FBAD7B" w:rsidR="00575713" w:rsidRDefault="00575713" w:rsidP="00575713">
            <w:pPr>
              <w:pStyle w:val="bulletedlist"/>
            </w:pPr>
            <w:r>
              <w:t>Д</w:t>
            </w:r>
            <w:r w:rsidRPr="004E436F">
              <w:t>окументаци</w:t>
            </w:r>
            <w:r>
              <w:t>я</w:t>
            </w:r>
            <w:r w:rsidRPr="004E436F">
              <w:t xml:space="preserve"> и информационны</w:t>
            </w:r>
            <w:r>
              <w:t>е</w:t>
            </w:r>
            <w:r w:rsidRPr="004E436F">
              <w:t xml:space="preserve"> баз</w:t>
            </w:r>
            <w:r>
              <w:t>ы.</w:t>
            </w:r>
          </w:p>
          <w:p w14:paraId="023B2B58" w14:textId="69C1FA32" w:rsidR="00205F11" w:rsidRPr="004E436F" w:rsidRDefault="00205F11" w:rsidP="00205F11">
            <w:pPr>
              <w:pStyle w:val="bulletedlist"/>
            </w:pPr>
            <w:r w:rsidRPr="001F19A0">
              <w:t xml:space="preserve">Участие в маркетинге и </w:t>
            </w:r>
            <w:r w:rsidRPr="001F19A0">
              <w:rPr>
                <w:lang w:val="en-US"/>
              </w:rPr>
              <w:t>PR</w:t>
            </w:r>
            <w:r>
              <w:t>.</w:t>
            </w:r>
            <w:r w:rsidR="00E91AC4" w:rsidRPr="00E91AC4">
              <w:t xml:space="preserve"> </w:t>
            </w:r>
            <w:r w:rsidR="00E91AC4">
              <w:t>Презентации.</w:t>
            </w:r>
          </w:p>
          <w:p w14:paraId="70D2AFA3" w14:textId="39A22488" w:rsidR="00D86C2F" w:rsidRPr="00B47AE6" w:rsidRDefault="00CD4D06" w:rsidP="0051662F">
            <w:pPr>
              <w:pStyle w:val="bulletedlist"/>
            </w:pPr>
            <w:r>
              <w:t>Взаимодействие с собственниками и топ-менеджерами</w:t>
            </w:r>
            <w:r w:rsidR="0059670B">
              <w:t>.</w:t>
            </w:r>
          </w:p>
        </w:tc>
      </w:tr>
      <w:tr w:rsidR="00E820FE" w:rsidRPr="004839B7" w14:paraId="17A5DABD" w14:textId="77777777" w:rsidTr="006C1D64">
        <w:trPr>
          <w:trHeight w:val="218"/>
        </w:trPr>
        <w:tc>
          <w:tcPr>
            <w:tcW w:w="8692" w:type="dxa"/>
            <w:gridSpan w:val="7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65F5896C" w14:textId="7E13135F" w:rsidR="00E820FE" w:rsidRPr="004839B7" w:rsidRDefault="005C6993" w:rsidP="00E820FE">
            <w:pPr>
              <w:pStyle w:val="1"/>
              <w:rPr>
                <w:lang w:val="ru-RU" w:eastAsia="ru-RU" w:bidi="ru-RU"/>
              </w:rPr>
            </w:pPr>
            <w:r>
              <w:rPr>
                <w:lang w:val="ru-RU" w:eastAsia="ru-RU" w:bidi="ru-RU"/>
              </w:rPr>
              <w:t>Практический опыт</w:t>
            </w:r>
            <w:r w:rsidR="00E820FE" w:rsidRPr="00147C66">
              <w:rPr>
                <w:lang w:val="ru-RU" w:eastAsia="ru-RU" w:bidi="ru-RU"/>
              </w:rPr>
              <w:t xml:space="preserve"> </w:t>
            </w:r>
            <w:r w:rsidR="00BE6B2D" w:rsidRPr="00147C66">
              <w:rPr>
                <w:lang w:val="ru-RU" w:eastAsia="ru-RU" w:bidi="ru-RU"/>
              </w:rPr>
              <w:t>– 17 лет</w:t>
            </w:r>
          </w:p>
        </w:tc>
      </w:tr>
      <w:tr w:rsidR="00841839" w:rsidRPr="00841839" w14:paraId="24AEC63C" w14:textId="77777777" w:rsidTr="00841839">
        <w:trPr>
          <w:trHeight w:val="180"/>
        </w:trPr>
        <w:tc>
          <w:tcPr>
            <w:tcW w:w="470" w:type="dxa"/>
            <w:gridSpan w:val="2"/>
            <w:tcBorders>
              <w:left w:val="nil"/>
              <w:right w:val="nil"/>
            </w:tcBorders>
          </w:tcPr>
          <w:p w14:paraId="0A4AF61B" w14:textId="77777777" w:rsidR="00841839" w:rsidRPr="004839B7" w:rsidRDefault="00841839" w:rsidP="00E820FE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3"/>
            <w:tcBorders>
              <w:top w:val="single" w:sz="4" w:space="0" w:color="999999"/>
              <w:left w:val="nil"/>
              <w:right w:val="nil"/>
            </w:tcBorders>
          </w:tcPr>
          <w:p w14:paraId="0847A244" w14:textId="16D896DE" w:rsidR="00406CA1" w:rsidRPr="009111FC" w:rsidRDefault="00406CA1" w:rsidP="00406CA1">
            <w:pPr>
              <w:pStyle w:val="a3"/>
              <w:rPr>
                <w:rStyle w:val="LocationChar"/>
                <w:rFonts w:cs="Tahoma , sans-serif"/>
                <w:i w:val="0"/>
                <w:sz w:val="18"/>
                <w:szCs w:val="18"/>
              </w:rPr>
            </w:pPr>
            <w:proofErr w:type="spellStart"/>
            <w:r w:rsidRPr="009111FC">
              <w:rPr>
                <w:sz w:val="18"/>
                <w:szCs w:val="18"/>
                <w:lang w:val="ru-RU" w:eastAsia="ru-RU" w:bidi="ru-RU"/>
              </w:rPr>
              <w:t>Product</w:t>
            </w:r>
            <w:proofErr w:type="spellEnd"/>
            <w:r w:rsidRPr="009111FC">
              <w:rPr>
                <w:sz w:val="18"/>
                <w:szCs w:val="18"/>
                <w:lang w:val="ru-RU" w:eastAsia="ru-RU" w:bidi="ru-RU"/>
              </w:rPr>
              <w:t xml:space="preserve"> </w:t>
            </w:r>
            <w:proofErr w:type="spellStart"/>
            <w:r w:rsidRPr="009111FC">
              <w:rPr>
                <w:sz w:val="18"/>
                <w:szCs w:val="18"/>
                <w:lang w:val="ru-RU" w:eastAsia="ru-RU" w:bidi="ru-RU"/>
              </w:rPr>
              <w:t>Manager</w:t>
            </w:r>
            <w:proofErr w:type="spellEnd"/>
          </w:p>
          <w:p w14:paraId="78D031D0" w14:textId="79FA0967" w:rsidR="00841839" w:rsidRPr="00406CA1" w:rsidRDefault="00841839" w:rsidP="00406CA1">
            <w:pPr>
              <w:pStyle w:val="Location"/>
              <w:spacing w:after="120"/>
              <w:rPr>
                <w:rFonts w:cs="Tahoma"/>
                <w:i w:val="0"/>
              </w:rPr>
            </w:pPr>
            <w:r w:rsidRPr="00E235A6">
              <w:rPr>
                <w:rStyle w:val="LocationChar"/>
              </w:rPr>
              <w:t xml:space="preserve">Инжиниринговая компания "2К" – </w:t>
            </w:r>
            <w:hyperlink r:id="rId12" w:history="1">
              <w:r>
                <w:rPr>
                  <w:rStyle w:val="a7"/>
                  <w:rFonts w:cs="Tahoma"/>
                  <w:i w:val="0"/>
                </w:rPr>
                <w:t>ik2k.ru/</w:t>
              </w:r>
            </w:hyperlink>
          </w:p>
        </w:tc>
        <w:tc>
          <w:tcPr>
            <w:tcW w:w="1746" w:type="dxa"/>
            <w:gridSpan w:val="2"/>
            <w:tcBorders>
              <w:top w:val="single" w:sz="4" w:space="0" w:color="999999"/>
              <w:left w:val="nil"/>
              <w:right w:val="nil"/>
            </w:tcBorders>
            <w:shd w:val="clear" w:color="auto" w:fill="auto"/>
          </w:tcPr>
          <w:p w14:paraId="6613E7C1" w14:textId="3253873D" w:rsidR="00841839" w:rsidRPr="003E6ACC" w:rsidRDefault="001A6A88" w:rsidP="00E820FE">
            <w:pPr>
              <w:pStyle w:val="Dates"/>
            </w:pPr>
            <w:r w:rsidRPr="00AA3447">
              <w:t xml:space="preserve">Август 2019 </w:t>
            </w:r>
            <w:r>
              <w:t>-</w:t>
            </w:r>
            <w:r w:rsidRPr="00AA3447">
              <w:t xml:space="preserve"> </w:t>
            </w:r>
            <w:proofErr w:type="spellStart"/>
            <w:r w:rsidRPr="00AA3447">
              <w:t>н</w:t>
            </w:r>
            <w:r>
              <w:t>.в</w:t>
            </w:r>
            <w:proofErr w:type="spellEnd"/>
            <w:r>
              <w:t>.</w:t>
            </w:r>
          </w:p>
        </w:tc>
      </w:tr>
      <w:tr w:rsidR="00E820FE" w:rsidRPr="00D86C2F" w14:paraId="18A95E93" w14:textId="77777777" w:rsidTr="00406CA1">
        <w:trPr>
          <w:trHeight w:val="180"/>
        </w:trPr>
        <w:tc>
          <w:tcPr>
            <w:tcW w:w="47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50C54AB8" w14:textId="77777777" w:rsidR="00E820FE" w:rsidRPr="004839B7" w:rsidRDefault="00E820FE" w:rsidP="00E820FE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3"/>
            <w:tcBorders>
              <w:left w:val="nil"/>
              <w:right w:val="nil"/>
            </w:tcBorders>
            <w:hideMark/>
          </w:tcPr>
          <w:p w14:paraId="3BD04850" w14:textId="7507F1CC" w:rsidR="00CE3766" w:rsidRPr="004839B7" w:rsidRDefault="00CE3766" w:rsidP="00E820FE">
            <w:pPr>
              <w:pStyle w:val="a3"/>
              <w:rPr>
                <w:lang w:val="ru-RU" w:eastAsia="ru-RU" w:bidi="ru-RU"/>
              </w:rPr>
            </w:pPr>
            <w:proofErr w:type="spellStart"/>
            <w:r w:rsidRPr="00CE3766">
              <w:rPr>
                <w:lang w:val="ru-RU" w:eastAsia="ru-RU" w:bidi="ru-RU"/>
              </w:rPr>
              <w:t>Product</w:t>
            </w:r>
            <w:proofErr w:type="spellEnd"/>
            <w:r w:rsidRPr="00CE3766">
              <w:rPr>
                <w:lang w:val="ru-RU" w:eastAsia="ru-RU" w:bidi="ru-RU"/>
              </w:rPr>
              <w:t xml:space="preserve"> </w:t>
            </w:r>
            <w:proofErr w:type="spellStart"/>
            <w:r w:rsidRPr="00CE3766">
              <w:rPr>
                <w:lang w:val="ru-RU" w:eastAsia="ru-RU" w:bidi="ru-RU"/>
              </w:rPr>
              <w:t>Manager</w:t>
            </w:r>
            <w:proofErr w:type="spellEnd"/>
          </w:p>
        </w:tc>
        <w:tc>
          <w:tcPr>
            <w:tcW w:w="1746" w:type="dxa"/>
            <w:gridSpan w:val="2"/>
            <w:tcBorders>
              <w:left w:val="nil"/>
              <w:right w:val="nil"/>
            </w:tcBorders>
            <w:shd w:val="clear" w:color="auto" w:fill="auto"/>
            <w:hideMark/>
          </w:tcPr>
          <w:p w14:paraId="40730C3D" w14:textId="38F35BA4" w:rsidR="00E820FE" w:rsidRPr="004839B7" w:rsidRDefault="00CE3766" w:rsidP="00E820FE">
            <w:pPr>
              <w:pStyle w:val="Dates"/>
            </w:pPr>
            <w:r w:rsidRPr="003E6ACC">
              <w:t xml:space="preserve">Май 2020 </w:t>
            </w:r>
            <w:r w:rsidR="001A6A88">
              <w:t>-</w:t>
            </w:r>
            <w:r w:rsidR="001A6A88" w:rsidRPr="00AA3447">
              <w:t xml:space="preserve"> </w:t>
            </w:r>
            <w:proofErr w:type="spellStart"/>
            <w:r w:rsidR="001A6A88" w:rsidRPr="00AA3447">
              <w:t>н</w:t>
            </w:r>
            <w:r w:rsidR="001A6A88">
              <w:t>.в</w:t>
            </w:r>
            <w:proofErr w:type="spellEnd"/>
            <w:r w:rsidR="001A6A88">
              <w:t>.</w:t>
            </w:r>
          </w:p>
        </w:tc>
      </w:tr>
      <w:tr w:rsidR="00E820FE" w:rsidRPr="00AD57FE" w14:paraId="793B5D54" w14:textId="77777777" w:rsidTr="00406CA1">
        <w:trPr>
          <w:trHeight w:val="1098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349DDBC9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5"/>
            <w:hideMark/>
          </w:tcPr>
          <w:p w14:paraId="14438048" w14:textId="59269C31" w:rsidR="00047156" w:rsidRPr="00047156" w:rsidRDefault="00047156" w:rsidP="00047156">
            <w:pPr>
              <w:pStyle w:val="bulletedlist"/>
              <w:spacing w:after="0"/>
            </w:pPr>
            <w:r w:rsidRPr="00047156">
              <w:t xml:space="preserve">Участие в составе </w:t>
            </w:r>
            <w:proofErr w:type="spellStart"/>
            <w:r w:rsidRPr="00047156">
              <w:t>корос</w:t>
            </w:r>
            <w:proofErr w:type="spellEnd"/>
            <w:r w:rsidRPr="00047156">
              <w:t>-функциональных команд в ряде проектов по разработке продуктов на базе AI/DS-технологий</w:t>
            </w:r>
            <w:r w:rsidR="00185646">
              <w:t>, в том числе</w:t>
            </w:r>
            <w:r w:rsidRPr="00047156">
              <w:t xml:space="preserve"> для промышленных решений.</w:t>
            </w:r>
          </w:p>
          <w:p w14:paraId="4569656D" w14:textId="2924A780" w:rsidR="004671B6" w:rsidRPr="004671B6" w:rsidRDefault="00BA2B47" w:rsidP="00047156">
            <w:pPr>
              <w:pStyle w:val="bulletedlist"/>
              <w:spacing w:after="0"/>
              <w:rPr>
                <w:rStyle w:val="LocationChar"/>
                <w:rFonts w:cs="Times New Roman"/>
                <w:b/>
                <w:bCs/>
                <w:i w:val="0"/>
                <w:iCs/>
              </w:rPr>
            </w:pPr>
            <w:r>
              <w:t>С</w:t>
            </w:r>
            <w:r w:rsidR="00047156" w:rsidRPr="00047156">
              <w:t>тратеги</w:t>
            </w:r>
            <w:r>
              <w:t>я</w:t>
            </w:r>
            <w:r w:rsidR="00047156" w:rsidRPr="00047156">
              <w:t xml:space="preserve"> формирования продуктов. </w:t>
            </w:r>
            <w:r w:rsidR="00D7229D">
              <w:t>А</w:t>
            </w:r>
            <w:r w:rsidR="00047156" w:rsidRPr="00047156">
              <w:t>рхитектуры решения, определения MVP,</w:t>
            </w:r>
            <w:r w:rsidR="00E67C1F">
              <w:t xml:space="preserve"> позиционировани</w:t>
            </w:r>
            <w:r w:rsidR="00E91AC4">
              <w:t>е</w:t>
            </w:r>
            <w:r w:rsidR="00E67C1F">
              <w:t>,</w:t>
            </w:r>
            <w:r w:rsidR="00047156" w:rsidRPr="00047156">
              <w:t xml:space="preserve"> экономик</w:t>
            </w:r>
            <w:r w:rsidR="00E91AC4">
              <w:t>а</w:t>
            </w:r>
            <w:r w:rsidR="00047156" w:rsidRPr="00047156">
              <w:t xml:space="preserve"> и финанс</w:t>
            </w:r>
            <w:r w:rsidR="00E91AC4">
              <w:t>ы</w:t>
            </w:r>
            <w:r w:rsidR="00047156" w:rsidRPr="00047156">
              <w:t xml:space="preserve"> продуктов – финансовое моделирование, сопровождение экономического эффекта от внедрения и монетизации.</w:t>
            </w:r>
          </w:p>
          <w:p w14:paraId="37DFF299" w14:textId="3328F5C5" w:rsidR="002D3B4F" w:rsidRPr="00047156" w:rsidRDefault="002D3B4F" w:rsidP="004671B6">
            <w:pPr>
              <w:pStyle w:val="bulletedlist"/>
              <w:numPr>
                <w:ilvl w:val="0"/>
                <w:numId w:val="0"/>
              </w:numPr>
              <w:spacing w:after="0"/>
              <w:rPr>
                <w:rStyle w:val="LocationChar"/>
                <w:rFonts w:cs="Times New Roman"/>
                <w:b/>
                <w:bCs/>
                <w:i w:val="0"/>
                <w:iCs/>
              </w:rPr>
            </w:pPr>
            <w:r w:rsidRPr="004671B6">
              <w:rPr>
                <w:rStyle w:val="LocationChar"/>
                <w:rFonts w:cs="Times New Roman"/>
                <w:i w:val="0"/>
                <w:iCs/>
              </w:rPr>
              <w:t>Результаты:</w:t>
            </w:r>
          </w:p>
          <w:p w14:paraId="116B7E3A" w14:textId="7B666529" w:rsidR="002D3B4F" w:rsidRDefault="002D3B4F" w:rsidP="00AA3447">
            <w:pPr>
              <w:pStyle w:val="bulletedlist"/>
              <w:spacing w:after="0"/>
            </w:pPr>
            <w:r>
              <w:t>решения и продукты в области Логистики, Маркетинга и Мерчандайзинга, Энергетики и контроля производственных процессов на промышленных объектах – 7 проектов</w:t>
            </w:r>
            <w:r w:rsidR="00A72CB8">
              <w:t>.</w:t>
            </w:r>
          </w:p>
          <w:p w14:paraId="065229B8" w14:textId="77777777" w:rsidR="00E820FE" w:rsidRDefault="002D3B4F" w:rsidP="00AA3447">
            <w:pPr>
              <w:pStyle w:val="bulletedlist"/>
              <w:spacing w:after="0"/>
            </w:pPr>
            <w:r>
              <w:t>опыт в международных проектах и командах</w:t>
            </w:r>
            <w:r w:rsidR="00A72CB8">
              <w:t>.</w:t>
            </w:r>
          </w:p>
          <w:p w14:paraId="69BFAC21" w14:textId="02FA5F64" w:rsidR="00AD57FE" w:rsidRPr="00AD57FE" w:rsidRDefault="00AD57FE" w:rsidP="00AA3447">
            <w:pPr>
              <w:pStyle w:val="bulletedlist"/>
              <w:spacing w:after="0"/>
              <w:rPr>
                <w:lang w:val="en-US"/>
              </w:rPr>
            </w:pPr>
            <w:r>
              <w:t>п</w:t>
            </w:r>
            <w:proofErr w:type="spellStart"/>
            <w:r w:rsidRPr="00AD57FE">
              <w:rPr>
                <w:lang w:val="en-US"/>
              </w:rPr>
              <w:t>роекты</w:t>
            </w:r>
            <w:proofErr w:type="spellEnd"/>
            <w:r w:rsidRPr="00AD57FE">
              <w:rPr>
                <w:lang w:val="en-US"/>
              </w:rPr>
              <w:t xml:space="preserve"> ML for social goods </w:t>
            </w:r>
            <w:proofErr w:type="spellStart"/>
            <w:r w:rsidRPr="00AD57FE">
              <w:rPr>
                <w:lang w:val="en-US"/>
              </w:rPr>
              <w:t>сообщества</w:t>
            </w:r>
            <w:proofErr w:type="spellEnd"/>
            <w:r w:rsidRPr="00AD57FE">
              <w:rPr>
                <w:lang w:val="en-US"/>
              </w:rPr>
              <w:t xml:space="preserve"> Open Data Science</w:t>
            </w:r>
            <w:r w:rsidRPr="00B66765">
              <w:rPr>
                <w:lang w:val="en-US"/>
              </w:rPr>
              <w:t>.</w:t>
            </w:r>
          </w:p>
        </w:tc>
      </w:tr>
      <w:tr w:rsidR="00E820FE" w:rsidRPr="00003125" w14:paraId="14BAFB71" w14:textId="77777777" w:rsidTr="00406CA1"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75785C91" w14:textId="77777777" w:rsidR="00E820FE" w:rsidRPr="00AD57FE" w:rsidRDefault="00E820FE" w:rsidP="00E820FE">
            <w:pPr>
              <w:spacing w:line="240" w:lineRule="auto"/>
              <w:rPr>
                <w:lang w:eastAsia="ru-RU" w:bidi="ru-RU"/>
              </w:rPr>
            </w:pPr>
          </w:p>
        </w:tc>
        <w:tc>
          <w:tcPr>
            <w:tcW w:w="6476" w:type="dxa"/>
            <w:gridSpan w:val="3"/>
            <w:hideMark/>
          </w:tcPr>
          <w:p w14:paraId="25842D06" w14:textId="50D95F78" w:rsidR="00E820FE" w:rsidRPr="004839B7" w:rsidRDefault="00AA3447" w:rsidP="0081157E">
            <w:pPr>
              <w:pStyle w:val="a3"/>
              <w:spacing w:before="80"/>
              <w:rPr>
                <w:lang w:val="ru-RU" w:eastAsia="ru-RU" w:bidi="ru-RU"/>
              </w:rPr>
            </w:pPr>
            <w:r w:rsidRPr="00AA3447">
              <w:rPr>
                <w:lang w:val="ru-RU" w:eastAsia="ru-RU" w:bidi="ru-RU"/>
              </w:rPr>
              <w:t>Руководитель проектов-продуктов / R&amp;D-менеджер по инновациям</w:t>
            </w:r>
          </w:p>
        </w:tc>
        <w:tc>
          <w:tcPr>
            <w:tcW w:w="1746" w:type="dxa"/>
            <w:gridSpan w:val="2"/>
            <w:hideMark/>
          </w:tcPr>
          <w:p w14:paraId="5AC00CE1" w14:textId="49A10383" w:rsidR="00E820FE" w:rsidRPr="00047156" w:rsidRDefault="00AA3447" w:rsidP="00AA3447">
            <w:pPr>
              <w:pStyle w:val="Dates"/>
              <w:jc w:val="left"/>
              <w:rPr>
                <w:lang w:val="en-US"/>
              </w:rPr>
            </w:pPr>
            <w:r w:rsidRPr="00AA3447">
              <w:t xml:space="preserve">Август 2019 </w:t>
            </w:r>
            <w:r w:rsidR="001A6A88">
              <w:t>-</w:t>
            </w:r>
            <w:r w:rsidR="001A6A88" w:rsidRPr="00AA3447">
              <w:t xml:space="preserve"> </w:t>
            </w:r>
            <w:proofErr w:type="spellStart"/>
            <w:r w:rsidR="001A6A88" w:rsidRPr="00AA3447">
              <w:t>н</w:t>
            </w:r>
            <w:r w:rsidR="001A6A88">
              <w:t>.в</w:t>
            </w:r>
            <w:proofErr w:type="spellEnd"/>
            <w:r w:rsidR="001A6A88">
              <w:t>.</w:t>
            </w:r>
          </w:p>
        </w:tc>
      </w:tr>
      <w:tr w:rsidR="00E820FE" w:rsidRPr="00823CE4" w14:paraId="3059D5AF" w14:textId="77777777" w:rsidTr="00094EE6">
        <w:trPr>
          <w:trHeight w:val="622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644CE083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5"/>
            <w:tcBorders>
              <w:bottom w:val="single" w:sz="4" w:space="0" w:color="999999"/>
            </w:tcBorders>
            <w:hideMark/>
          </w:tcPr>
          <w:p w14:paraId="6C663119" w14:textId="16F08AB5" w:rsidR="007471AE" w:rsidRPr="00E235A6" w:rsidRDefault="007471AE" w:rsidP="007471AE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lang w:val="ru-RU"/>
              </w:rPr>
            </w:pPr>
            <w:r>
              <w:rPr>
                <w:rFonts w:cs="Tahoma"/>
                <w:lang w:val="ru-RU"/>
              </w:rPr>
              <w:t>1.</w:t>
            </w:r>
            <w:r w:rsidRPr="00E235A6">
              <w:rPr>
                <w:rFonts w:cs="Tahoma"/>
                <w:lang w:val="ru-RU"/>
              </w:rPr>
              <w:t xml:space="preserve"> </w:t>
            </w:r>
            <w:r w:rsidR="00EB5815">
              <w:rPr>
                <w:rFonts w:cs="Tahoma"/>
                <w:lang w:val="ru-RU"/>
              </w:rPr>
              <w:t>Ф</w:t>
            </w:r>
            <w:r w:rsidRPr="00E235A6">
              <w:rPr>
                <w:rFonts w:cs="Tahoma"/>
                <w:lang w:val="ru-RU"/>
              </w:rPr>
              <w:t>ормирование</w:t>
            </w:r>
            <w:r>
              <w:rPr>
                <w:rFonts w:cs="Tahoma"/>
                <w:lang w:val="ru-RU"/>
              </w:rPr>
              <w:t xml:space="preserve"> инновационных</w:t>
            </w:r>
            <w:r w:rsidRPr="00E235A6">
              <w:rPr>
                <w:rFonts w:cs="Tahoma"/>
                <w:lang w:val="ru-RU"/>
              </w:rPr>
              <w:t xml:space="preserve"> продуктов-услуг</w:t>
            </w:r>
          </w:p>
          <w:p w14:paraId="0A5259DF" w14:textId="41D7437D" w:rsidR="007471AE" w:rsidRPr="00E235A6" w:rsidRDefault="00E91AC4" w:rsidP="00066CBA">
            <w:pPr>
              <w:pStyle w:val="bulletedlist"/>
              <w:spacing w:after="0"/>
            </w:pPr>
            <w:r>
              <w:t>О</w:t>
            </w:r>
            <w:r w:rsidR="007471AE" w:rsidRPr="00E235A6">
              <w:t>пределение возможностей для инновационных продуктов и услуг</w:t>
            </w:r>
            <w:r w:rsidR="00FB08FC">
              <w:t>.</w:t>
            </w:r>
            <w:r w:rsidR="00066CBA">
              <w:t xml:space="preserve"> </w:t>
            </w:r>
            <w:r w:rsidR="007471AE" w:rsidRPr="00E235A6">
              <w:t>Исследование рынков и существующих решений</w:t>
            </w:r>
            <w:r w:rsidR="00FB08FC">
              <w:t>.</w:t>
            </w:r>
          </w:p>
          <w:p w14:paraId="144E8759" w14:textId="1D5E4054" w:rsidR="007471AE" w:rsidRPr="00E235A6" w:rsidRDefault="007471AE" w:rsidP="007471AE">
            <w:pPr>
              <w:pStyle w:val="bulletedlist"/>
              <w:spacing w:after="0"/>
            </w:pPr>
            <w:r w:rsidRPr="00E235A6">
              <w:t>Формирование команд для реализации проектов</w:t>
            </w:r>
            <w:r w:rsidR="00FB08FC">
              <w:t>.</w:t>
            </w:r>
          </w:p>
          <w:p w14:paraId="4390BD26" w14:textId="54177F75" w:rsidR="00E235A6" w:rsidRPr="00E235A6" w:rsidRDefault="007471AE" w:rsidP="00E235A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lang w:val="ru-RU"/>
              </w:rPr>
            </w:pPr>
            <w:r>
              <w:rPr>
                <w:rFonts w:cs="Tahoma"/>
                <w:lang w:val="ru-RU"/>
              </w:rPr>
              <w:t>2.</w:t>
            </w:r>
            <w:r w:rsidR="00E235A6" w:rsidRPr="00E235A6">
              <w:rPr>
                <w:rFonts w:cs="Tahoma"/>
                <w:lang w:val="ru-RU"/>
              </w:rPr>
              <w:t xml:space="preserve"> </w:t>
            </w:r>
            <w:r w:rsidR="009F1462">
              <w:rPr>
                <w:rFonts w:cs="Tahoma"/>
                <w:lang w:val="ru-RU"/>
              </w:rPr>
              <w:t>В</w:t>
            </w:r>
            <w:r w:rsidR="00E235A6" w:rsidRPr="00E235A6">
              <w:rPr>
                <w:rFonts w:cs="Tahoma"/>
                <w:lang w:val="ru-RU"/>
              </w:rPr>
              <w:t xml:space="preserve">нутренние процессы, </w:t>
            </w:r>
            <w:r w:rsidR="00DA59B3">
              <w:rPr>
                <w:rFonts w:cs="Tahoma"/>
                <w:lang w:val="ru-RU"/>
              </w:rPr>
              <w:t>интранет компании</w:t>
            </w:r>
          </w:p>
          <w:p w14:paraId="26373FFB" w14:textId="77777777" w:rsidR="00066CBA" w:rsidRDefault="00066CBA" w:rsidP="00066CBA">
            <w:pPr>
              <w:pStyle w:val="bulletedlist"/>
              <w:spacing w:after="0"/>
            </w:pPr>
            <w:r w:rsidRPr="00E235A6">
              <w:t>Взаимодействие с функциональными подразделениями, определение потребностей</w:t>
            </w:r>
            <w:r>
              <w:t>.</w:t>
            </w:r>
          </w:p>
          <w:p w14:paraId="1B7D2942" w14:textId="37EAB2B9" w:rsidR="00527CD7" w:rsidRPr="00E235A6" w:rsidRDefault="00E235A6" w:rsidP="00066CBA">
            <w:pPr>
              <w:pStyle w:val="bulletedlist"/>
              <w:spacing w:after="0"/>
            </w:pPr>
            <w:r w:rsidRPr="00E235A6">
              <w:t xml:space="preserve">Руководство проектами по инжинирингу. </w:t>
            </w:r>
            <w:r w:rsidR="00527CD7" w:rsidRPr="00066CBA">
              <w:rPr>
                <w:rFonts w:cs="Tahoma"/>
              </w:rPr>
              <w:t>Совершенствование процессов и инструментов.</w:t>
            </w:r>
          </w:p>
          <w:p w14:paraId="50E22EEA" w14:textId="77777777" w:rsidR="00E235A6" w:rsidRPr="006C6020" w:rsidRDefault="00E235A6" w:rsidP="00E235A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lang w:val="ru-RU"/>
              </w:rPr>
            </w:pPr>
            <w:r w:rsidRPr="006C6020">
              <w:rPr>
                <w:rFonts w:cs="Tahoma"/>
                <w:lang w:val="ru-RU"/>
              </w:rPr>
              <w:t>Результаты:</w:t>
            </w:r>
          </w:p>
          <w:p w14:paraId="1D5EB604" w14:textId="17C7D055" w:rsidR="009D1AF9" w:rsidRDefault="009D1AF9" w:rsidP="00E235A6">
            <w:pPr>
              <w:pStyle w:val="bulletedlist"/>
              <w:spacing w:after="0"/>
            </w:pPr>
            <w:r w:rsidRPr="00E235A6">
              <w:rPr>
                <w:rFonts w:cs="Tahoma"/>
              </w:rPr>
              <w:t>Определено и разведано направление развития предложения инновационных продуктов и услуг в области AI/DS для технологических решений в рамках проектов по инжинирингу</w:t>
            </w:r>
            <w:r w:rsidR="00FB08FC">
              <w:rPr>
                <w:rFonts w:cs="Tahoma"/>
              </w:rPr>
              <w:t>.</w:t>
            </w:r>
          </w:p>
          <w:p w14:paraId="102EB874" w14:textId="5839ECEB" w:rsidR="00E235A6" w:rsidRPr="00E235A6" w:rsidRDefault="00E235A6" w:rsidP="00E235A6">
            <w:pPr>
              <w:pStyle w:val="bulletedlist"/>
              <w:spacing w:after="0"/>
            </w:pPr>
            <w:r w:rsidRPr="00E235A6">
              <w:t>Внедрены инструменты сквозного управления этапами проектов по инжинирингу. Себестоимость проектов в среднем снизилась на 15%</w:t>
            </w:r>
            <w:r w:rsidR="00FB08FC">
              <w:t>.</w:t>
            </w:r>
          </w:p>
          <w:p w14:paraId="07AA6E65" w14:textId="47EBA7A1" w:rsidR="00443C39" w:rsidRPr="009D1AF9" w:rsidRDefault="00C44390" w:rsidP="00443C39">
            <w:pPr>
              <w:pStyle w:val="bulletedlist"/>
              <w:spacing w:after="0"/>
            </w:pPr>
            <w:r>
              <w:t>П</w:t>
            </w:r>
            <w:r w:rsidR="00E235A6" w:rsidRPr="00E235A6">
              <w:t>од моим руководством запущено 2 новых проекта</w:t>
            </w:r>
            <w:r>
              <w:t xml:space="preserve"> по </w:t>
            </w:r>
            <w:r w:rsidRPr="00E235A6">
              <w:t>инжинирингу</w:t>
            </w:r>
            <w:r w:rsidR="00E235A6" w:rsidRPr="00E235A6">
              <w:t xml:space="preserve"> и привлечен 1 новый клиент. Сформированы 2 рабочие группы</w:t>
            </w:r>
            <w:r w:rsidR="00FB08FC">
              <w:t>.</w:t>
            </w:r>
          </w:p>
        </w:tc>
      </w:tr>
      <w:tr w:rsidR="00094EE6" w:rsidRPr="0027358F" w14:paraId="0E97B169" w14:textId="77777777" w:rsidTr="00094EE6">
        <w:trPr>
          <w:trHeight w:val="441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14:paraId="32B8D3AA" w14:textId="77777777" w:rsidR="00094EE6" w:rsidRPr="004839B7" w:rsidRDefault="00094EE6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3"/>
            <w:tcBorders>
              <w:top w:val="single" w:sz="4" w:space="0" w:color="999999"/>
            </w:tcBorders>
          </w:tcPr>
          <w:p w14:paraId="779CF426" w14:textId="546A912D" w:rsidR="00094EE6" w:rsidRPr="0081157E" w:rsidRDefault="00B66765" w:rsidP="0081157E">
            <w:pPr>
              <w:pStyle w:val="a3"/>
              <w:spacing w:before="80"/>
              <w:rPr>
                <w:lang w:val="ru-RU" w:eastAsia="ru-RU" w:bidi="ru-RU"/>
              </w:rPr>
            </w:pPr>
            <w:proofErr w:type="spellStart"/>
            <w:r w:rsidRPr="009111FC">
              <w:rPr>
                <w:sz w:val="18"/>
                <w:szCs w:val="18"/>
                <w:lang w:val="ru-RU" w:eastAsia="ru-RU" w:bidi="ru-RU"/>
              </w:rPr>
              <w:t>Product</w:t>
            </w:r>
            <w:proofErr w:type="spellEnd"/>
            <w:r w:rsidRPr="009111FC">
              <w:rPr>
                <w:sz w:val="18"/>
                <w:szCs w:val="18"/>
                <w:lang w:val="ru-RU" w:eastAsia="ru-RU" w:bidi="ru-RU"/>
              </w:rPr>
              <w:t xml:space="preserve"> </w:t>
            </w:r>
            <w:proofErr w:type="spellStart"/>
            <w:r w:rsidRPr="009111FC">
              <w:rPr>
                <w:sz w:val="18"/>
                <w:szCs w:val="18"/>
                <w:lang w:val="ru-RU" w:eastAsia="ru-RU" w:bidi="ru-RU"/>
              </w:rPr>
              <w:t>Owner</w:t>
            </w:r>
            <w:proofErr w:type="spellEnd"/>
            <w:r w:rsidRPr="009111FC">
              <w:rPr>
                <w:sz w:val="18"/>
                <w:szCs w:val="18"/>
                <w:lang w:val="ru-RU" w:eastAsia="ru-RU" w:bidi="ru-RU"/>
              </w:rPr>
              <w:t xml:space="preserve"> </w:t>
            </w:r>
            <w:r w:rsidR="00113800" w:rsidRPr="00113800">
              <w:rPr>
                <w:sz w:val="18"/>
                <w:szCs w:val="18"/>
                <w:lang w:val="ru-RU" w:eastAsia="ru-RU" w:bidi="ru-RU"/>
              </w:rPr>
              <w:t xml:space="preserve">/ </w:t>
            </w:r>
            <w:r w:rsidR="0027358F" w:rsidRPr="009111FC">
              <w:rPr>
                <w:sz w:val="18"/>
                <w:szCs w:val="18"/>
                <w:lang w:val="ru-RU" w:eastAsia="ru-RU" w:bidi="ru-RU"/>
              </w:rPr>
              <w:t>Руководитель группы системной интеграции</w:t>
            </w:r>
            <w:r w:rsidR="00C14C5E">
              <w:rPr>
                <w:lang w:val="ru-RU" w:eastAsia="ru-RU" w:bidi="ru-RU"/>
              </w:rPr>
              <w:br/>
            </w:r>
            <w:r w:rsidR="00C14C5E" w:rsidRPr="00C14C5E">
              <w:rPr>
                <w:rStyle w:val="LocationChar"/>
                <w:rFonts w:cs="Times New Roman"/>
                <w:b w:val="0"/>
                <w:bCs/>
                <w:i w:val="0"/>
              </w:rPr>
              <w:t xml:space="preserve">Акционерное Общество «2К» </w:t>
            </w:r>
            <w:r w:rsidR="00C14C5E" w:rsidRPr="00C14C5E">
              <w:rPr>
                <w:rStyle w:val="LocationChar"/>
                <w:rFonts w:cs="Times New Roman"/>
                <w:b w:val="0"/>
                <w:bCs/>
              </w:rPr>
              <w:t xml:space="preserve">– </w:t>
            </w:r>
            <w:hyperlink r:id="rId13" w:history="1">
              <w:r w:rsidR="00C14C5E" w:rsidRPr="00C14C5E">
                <w:rPr>
                  <w:rStyle w:val="a7"/>
                  <w:rFonts w:cs="Times New Roman"/>
                  <w:b w:val="0"/>
                  <w:bCs/>
                  <w:lang w:val="ru-RU" w:eastAsia="ru-RU" w:bidi="ru-RU"/>
                </w:rPr>
                <w:t>2</w:t>
              </w:r>
              <w:proofErr w:type="spellStart"/>
              <w:r w:rsidR="00C14C5E" w:rsidRPr="00C14C5E">
                <w:rPr>
                  <w:rStyle w:val="a7"/>
                  <w:rFonts w:cs="Times New Roman"/>
                  <w:b w:val="0"/>
                  <w:bCs/>
                  <w:lang w:eastAsia="ru-RU" w:bidi="ru-RU"/>
                </w:rPr>
                <w:t>kaudit</w:t>
              </w:r>
              <w:proofErr w:type="spellEnd"/>
              <w:r w:rsidR="00C14C5E" w:rsidRPr="00C14C5E">
                <w:rPr>
                  <w:rStyle w:val="a7"/>
                  <w:rFonts w:cs="Times New Roman"/>
                  <w:b w:val="0"/>
                  <w:bCs/>
                  <w:lang w:val="ru-RU" w:eastAsia="ru-RU" w:bidi="ru-RU"/>
                </w:rPr>
                <w:t>.</w:t>
              </w:r>
              <w:proofErr w:type="spellStart"/>
              <w:r w:rsidR="00C14C5E" w:rsidRPr="00C14C5E">
                <w:rPr>
                  <w:rStyle w:val="a7"/>
                  <w:rFonts w:cs="Times New Roman"/>
                  <w:b w:val="0"/>
                  <w:bCs/>
                  <w:lang w:eastAsia="ru-RU" w:bidi="ru-RU"/>
                </w:rPr>
                <w:t>ru</w:t>
              </w:r>
              <w:proofErr w:type="spellEnd"/>
              <w:r w:rsidR="00C14C5E" w:rsidRPr="00C14C5E">
                <w:rPr>
                  <w:rStyle w:val="a7"/>
                  <w:rFonts w:cs="Times New Roman"/>
                  <w:b w:val="0"/>
                  <w:bCs/>
                  <w:lang w:val="ru-RU" w:eastAsia="ru-RU" w:bidi="ru-RU"/>
                </w:rPr>
                <w:t>/</w:t>
              </w:r>
            </w:hyperlink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</w:tcPr>
          <w:p w14:paraId="5B4F5C60" w14:textId="52C4490D" w:rsidR="00094EE6" w:rsidRPr="0081157E" w:rsidRDefault="00C14C5E" w:rsidP="0081157E">
            <w:pPr>
              <w:pStyle w:val="Dates"/>
              <w:spacing w:before="80"/>
            </w:pPr>
            <w:r w:rsidRPr="0067188F">
              <w:t xml:space="preserve">Февраль 2011 </w:t>
            </w:r>
            <w:r>
              <w:t xml:space="preserve">- </w:t>
            </w:r>
            <w:r w:rsidRPr="0081157E">
              <w:t>Август 2019</w:t>
            </w:r>
          </w:p>
        </w:tc>
      </w:tr>
      <w:tr w:rsidR="00E820FE" w:rsidRPr="00BC75B9" w14:paraId="27742E48" w14:textId="77777777" w:rsidTr="001B1BCC">
        <w:trPr>
          <w:trHeight w:val="441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01676EDF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3"/>
            <w:hideMark/>
          </w:tcPr>
          <w:p w14:paraId="781521BF" w14:textId="65E3E6ED" w:rsidR="00E820FE" w:rsidRPr="00BC75B9" w:rsidRDefault="0081157E" w:rsidP="000C6D01">
            <w:pPr>
              <w:pStyle w:val="a3"/>
              <w:spacing w:before="120"/>
              <w:rPr>
                <w:lang w:val="ru-RU" w:eastAsia="ru-RU" w:bidi="ru-RU"/>
              </w:rPr>
            </w:pPr>
            <w:proofErr w:type="spellStart"/>
            <w:r w:rsidRPr="0081157E">
              <w:rPr>
                <w:lang w:val="ru-RU" w:eastAsia="ru-RU" w:bidi="ru-RU"/>
              </w:rPr>
              <w:t>Product</w:t>
            </w:r>
            <w:proofErr w:type="spellEnd"/>
            <w:r w:rsidRPr="0081157E">
              <w:rPr>
                <w:lang w:val="ru-RU" w:eastAsia="ru-RU" w:bidi="ru-RU"/>
              </w:rPr>
              <w:t xml:space="preserve"> </w:t>
            </w:r>
            <w:proofErr w:type="spellStart"/>
            <w:r w:rsidRPr="0081157E">
              <w:rPr>
                <w:lang w:val="ru-RU" w:eastAsia="ru-RU" w:bidi="ru-RU"/>
              </w:rPr>
              <w:t>Owner</w:t>
            </w:r>
            <w:proofErr w:type="spellEnd"/>
            <w:r w:rsidR="00494BDF">
              <w:rPr>
                <w:lang w:val="ru-RU" w:eastAsia="ru-RU" w:bidi="ru-RU"/>
              </w:rPr>
              <w:t xml:space="preserve"> / </w:t>
            </w:r>
            <w:r w:rsidR="00494BDF" w:rsidRPr="0081157E">
              <w:rPr>
                <w:lang w:val="ru-RU" w:eastAsia="ru-RU" w:bidi="ru-RU"/>
              </w:rPr>
              <w:t>Руководитель группы системной интеграции</w:t>
            </w:r>
          </w:p>
        </w:tc>
        <w:tc>
          <w:tcPr>
            <w:tcW w:w="1746" w:type="dxa"/>
            <w:gridSpan w:val="2"/>
            <w:hideMark/>
          </w:tcPr>
          <w:p w14:paraId="5DBC9A31" w14:textId="7DF53CAE" w:rsidR="00E820FE" w:rsidRPr="0067188F" w:rsidRDefault="0081157E" w:rsidP="000C6D01">
            <w:pPr>
              <w:pStyle w:val="Dates"/>
              <w:spacing w:before="120"/>
            </w:pPr>
            <w:r w:rsidRPr="0081157E">
              <w:t xml:space="preserve">Ноябрь 2015 </w:t>
            </w:r>
            <w:r w:rsidR="00C14C5E">
              <w:t>-</w:t>
            </w:r>
            <w:r w:rsidRPr="0081157E">
              <w:t xml:space="preserve"> Август 2019*</w:t>
            </w:r>
          </w:p>
        </w:tc>
      </w:tr>
      <w:tr w:rsidR="00E820FE" w:rsidRPr="00751320" w14:paraId="4F5BB5C0" w14:textId="77777777" w:rsidTr="001B1BCC">
        <w:trPr>
          <w:trHeight w:val="1350"/>
        </w:trPr>
        <w:tc>
          <w:tcPr>
            <w:tcW w:w="470" w:type="dxa"/>
            <w:gridSpan w:val="2"/>
            <w:vMerge/>
            <w:tcBorders>
              <w:left w:val="nil"/>
              <w:right w:val="nil"/>
            </w:tcBorders>
            <w:vAlign w:val="center"/>
            <w:hideMark/>
          </w:tcPr>
          <w:p w14:paraId="2F2049E3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5"/>
            <w:hideMark/>
          </w:tcPr>
          <w:p w14:paraId="34A18325" w14:textId="77777777" w:rsidR="004161A2" w:rsidRPr="008D5148" w:rsidRDefault="004161A2" w:rsidP="004161A2">
            <w:pPr>
              <w:pStyle w:val="bulletedlist"/>
              <w:spacing w:after="0"/>
            </w:pPr>
            <w:r w:rsidRPr="008D5148">
              <w:t>Планирование, реализация, развитие и оптимизация аппаратной и программной инфраструктуры</w:t>
            </w:r>
            <w:r>
              <w:t>, внутреннего интранета</w:t>
            </w:r>
            <w:r w:rsidRPr="008D5148">
              <w:t xml:space="preserve"> компании</w:t>
            </w:r>
            <w:r>
              <w:t xml:space="preserve"> и процессов.</w:t>
            </w:r>
          </w:p>
          <w:p w14:paraId="470EC1D7" w14:textId="26E2578C" w:rsidR="004516A8" w:rsidRPr="00A6400B" w:rsidRDefault="004516A8" w:rsidP="004516A8">
            <w:pPr>
              <w:pStyle w:val="bulletedlist"/>
              <w:spacing w:after="0"/>
            </w:pPr>
            <w:r w:rsidRPr="00A6400B">
              <w:t>Взаимодействие с функциональными подразделениями, определение потребностей</w:t>
            </w:r>
            <w:r>
              <w:t>.</w:t>
            </w:r>
          </w:p>
          <w:p w14:paraId="07705DBC" w14:textId="5928CB96" w:rsidR="00A6400B" w:rsidRPr="00A6400B" w:rsidRDefault="00A6400B" w:rsidP="00A6400B">
            <w:pPr>
              <w:pStyle w:val="bulletedlist"/>
              <w:spacing w:after="0"/>
            </w:pPr>
            <w:r w:rsidRPr="00A6400B">
              <w:t>Комплексное исследование ИТ среды и процессов</w:t>
            </w:r>
            <w:r w:rsidR="00B718A3">
              <w:t>.</w:t>
            </w:r>
          </w:p>
          <w:p w14:paraId="47875226" w14:textId="77777777" w:rsidR="004516A8" w:rsidRDefault="004516A8" w:rsidP="00C56D0A">
            <w:pPr>
              <w:pStyle w:val="bulletedlist"/>
              <w:spacing w:after="0"/>
            </w:pPr>
            <w:r w:rsidRPr="00A6400B">
              <w:t>Управление подразделением и проектными группами.</w:t>
            </w:r>
          </w:p>
          <w:p w14:paraId="36BDB56C" w14:textId="1A1C376F" w:rsidR="00C56D0A" w:rsidRDefault="00C56D0A" w:rsidP="00C56D0A">
            <w:pPr>
              <w:pStyle w:val="bulletedlist"/>
              <w:spacing w:after="0"/>
            </w:pPr>
            <w:r w:rsidRPr="00A6400B">
              <w:t>Взаимодействие с внешними клиентами</w:t>
            </w:r>
            <w:r w:rsidR="0019651A">
              <w:t xml:space="preserve"> и</w:t>
            </w:r>
            <w:r w:rsidRPr="00A6400B">
              <w:t xml:space="preserve"> заказчиками, определение возможностей для внешнего предложения продуктов и услуг</w:t>
            </w:r>
            <w:r w:rsidR="00B718A3">
              <w:t>.</w:t>
            </w:r>
          </w:p>
          <w:p w14:paraId="3F47E6F7" w14:textId="44606473" w:rsidR="00A6400B" w:rsidRPr="00A6400B" w:rsidRDefault="00626AC9" w:rsidP="004516A8">
            <w:pPr>
              <w:pStyle w:val="bulletedlist"/>
            </w:pPr>
            <w:r w:rsidRPr="008D5148">
              <w:t>Развитие продуктов и услуг компании</w:t>
            </w:r>
            <w:r w:rsidR="00B718A3">
              <w:t>.</w:t>
            </w:r>
            <w:r w:rsidR="00B00E0C">
              <w:t xml:space="preserve"> </w:t>
            </w:r>
            <w:r w:rsidR="0029400A">
              <w:t>М</w:t>
            </w:r>
            <w:r w:rsidR="0029400A" w:rsidRPr="006D3A5E">
              <w:t>онетизаци</w:t>
            </w:r>
            <w:r w:rsidR="0029400A">
              <w:t>я</w:t>
            </w:r>
            <w:r w:rsidR="0029400A" w:rsidRPr="006D3A5E">
              <w:t xml:space="preserve"> накопленных компетенций</w:t>
            </w:r>
            <w:r w:rsidR="0029400A">
              <w:t xml:space="preserve"> и созданных продуктов</w:t>
            </w:r>
            <w:r w:rsidR="0029400A" w:rsidRPr="006D3A5E">
              <w:t xml:space="preserve"> во внешних проектах ИТ консалтинга и системной интеграции.</w:t>
            </w:r>
          </w:p>
          <w:p w14:paraId="42352F6D" w14:textId="1CBBB2B3" w:rsidR="00A6400B" w:rsidRPr="008D5148" w:rsidRDefault="00A6400B" w:rsidP="00A6400B">
            <w:pPr>
              <w:pStyle w:val="bulletedlist"/>
              <w:spacing w:after="0"/>
            </w:pPr>
            <w:r w:rsidRPr="008D5148">
              <w:t>Планирование и контроль разграничения прав доступа к ресурсам и системам</w:t>
            </w:r>
            <w:r w:rsidR="00B718A3">
              <w:t>.</w:t>
            </w:r>
          </w:p>
          <w:p w14:paraId="1BA2034A" w14:textId="67C32F61" w:rsidR="00A6400B" w:rsidRPr="008D5148" w:rsidRDefault="00A6400B" w:rsidP="00A6400B">
            <w:pPr>
              <w:pStyle w:val="bulletedlist"/>
              <w:spacing w:after="0"/>
            </w:pPr>
            <w:r w:rsidRPr="008D5148">
              <w:t>Управление финансами, бюджетами и закупками</w:t>
            </w:r>
            <w:r w:rsidR="00B718A3">
              <w:t>.</w:t>
            </w:r>
          </w:p>
          <w:p w14:paraId="31650061" w14:textId="45FD787A" w:rsidR="00A6400B" w:rsidRPr="008D5148" w:rsidRDefault="00A6400B" w:rsidP="00A6400B">
            <w:pPr>
              <w:pStyle w:val="bulletedlist"/>
              <w:spacing w:after="0"/>
            </w:pPr>
            <w:r w:rsidRPr="008D5148">
              <w:t>Мониторинг и поддержка ИТ-сервисов, обеспечение их доступности</w:t>
            </w:r>
            <w:r w:rsidR="00B718A3">
              <w:t>.</w:t>
            </w:r>
          </w:p>
          <w:p w14:paraId="6504BAA6" w14:textId="77777777" w:rsidR="00F32F64" w:rsidRDefault="00A6400B" w:rsidP="00F32F64">
            <w:pPr>
              <w:pStyle w:val="bulletedlist"/>
              <w:spacing w:after="0"/>
            </w:pPr>
            <w:r w:rsidRPr="008D5148">
              <w:t>Организация технической поддержки. Организация информационной поддержки</w:t>
            </w:r>
            <w:r w:rsidR="00B718A3">
              <w:t>.</w:t>
            </w:r>
          </w:p>
          <w:p w14:paraId="2947EE67" w14:textId="77777777" w:rsidR="00DE3FB5" w:rsidRDefault="00C70292" w:rsidP="00855E32">
            <w:pPr>
              <w:pStyle w:val="bulletedlist"/>
              <w:numPr>
                <w:ilvl w:val="0"/>
                <w:numId w:val="0"/>
              </w:numPr>
              <w:spacing w:after="0"/>
              <w:rPr>
                <w:bCs/>
              </w:rPr>
            </w:pPr>
            <w:r>
              <w:rPr>
                <w:bCs/>
              </w:rPr>
              <w:t>Результаты:</w:t>
            </w:r>
          </w:p>
          <w:p w14:paraId="00DD99CF" w14:textId="1793473A" w:rsidR="00F94691" w:rsidRDefault="00F94691" w:rsidP="00C44390">
            <w:pPr>
              <w:pStyle w:val="bulletedlist"/>
              <w:spacing w:after="0"/>
            </w:pPr>
            <w:r>
              <w:t xml:space="preserve">разработаны и внедрены </w:t>
            </w:r>
            <w:r w:rsidR="00033671">
              <w:t xml:space="preserve">процессы и </w:t>
            </w:r>
            <w:r w:rsidRPr="006D3A5E">
              <w:t>решени</w:t>
            </w:r>
            <w:r>
              <w:t>я</w:t>
            </w:r>
            <w:r w:rsidRPr="006D3A5E">
              <w:t xml:space="preserve"> </w:t>
            </w:r>
            <w:r>
              <w:t>для внутреннего интранета и системы работы компании</w:t>
            </w:r>
            <w:r w:rsidR="00076B5A">
              <w:t xml:space="preserve"> (более </w:t>
            </w:r>
            <w:r w:rsidR="004E12A6">
              <w:t xml:space="preserve">10ти </w:t>
            </w:r>
            <w:r w:rsidR="008E6DAC">
              <w:t>модулей)</w:t>
            </w:r>
            <w:r>
              <w:t>;</w:t>
            </w:r>
          </w:p>
          <w:p w14:paraId="475CD4C7" w14:textId="35083A9A" w:rsidR="00C70292" w:rsidRPr="00C70292" w:rsidRDefault="005C6993" w:rsidP="00C44390">
            <w:pPr>
              <w:pStyle w:val="bulletedlist"/>
              <w:spacing w:after="0"/>
            </w:pPr>
            <w:proofErr w:type="spellStart"/>
            <w:r w:rsidRPr="005C6993">
              <w:t>монетизированы</w:t>
            </w:r>
            <w:proofErr w:type="spellEnd"/>
            <w:r>
              <w:t xml:space="preserve"> </w:t>
            </w:r>
            <w:r w:rsidR="001359BF" w:rsidRPr="004B1322">
              <w:t>во внешних проектах ИТ консалтинга и системной интеграции</w:t>
            </w:r>
            <w:r w:rsidR="00F94691" w:rsidRPr="004B1322">
              <w:t xml:space="preserve"> </w:t>
            </w:r>
            <w:r w:rsidR="001359BF" w:rsidRPr="004B1322">
              <w:t>созданные</w:t>
            </w:r>
            <w:r w:rsidR="00F94691" w:rsidRPr="004B1322">
              <w:t xml:space="preserve"> продукт</w:t>
            </w:r>
            <w:r w:rsidR="001359BF" w:rsidRPr="004B1322">
              <w:t>ы</w:t>
            </w:r>
            <w:r w:rsidR="00460497" w:rsidRPr="004B1322">
              <w:t xml:space="preserve"> и компетенции (более 4х </w:t>
            </w:r>
            <w:r w:rsidR="004B1322" w:rsidRPr="004B1322">
              <w:t>внешних</w:t>
            </w:r>
            <w:r w:rsidR="00460497" w:rsidRPr="004B1322">
              <w:t xml:space="preserve"> интеграций)</w:t>
            </w:r>
            <w:r w:rsidR="00F94691" w:rsidRPr="004B1322">
              <w:t>.</w:t>
            </w:r>
          </w:p>
        </w:tc>
      </w:tr>
      <w:tr w:rsidR="00A6400B" w:rsidRPr="00943348" w14:paraId="3AB8DE02" w14:textId="77777777" w:rsidTr="001B1BCC">
        <w:trPr>
          <w:trHeight w:val="188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456E12D1" w14:textId="77777777" w:rsidR="00A6400B" w:rsidRPr="004839B7" w:rsidRDefault="00A6400B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3"/>
          </w:tcPr>
          <w:p w14:paraId="19539ADE" w14:textId="38A58CAD" w:rsidR="00A6400B" w:rsidRPr="0067188F" w:rsidRDefault="00A6400B" w:rsidP="0067188F">
            <w:pPr>
              <w:pStyle w:val="a3"/>
              <w:spacing w:before="80"/>
              <w:rPr>
                <w:lang w:val="ru-RU" w:eastAsia="ru-RU" w:bidi="ru-RU"/>
              </w:rPr>
            </w:pPr>
            <w:r w:rsidRPr="0067188F">
              <w:rPr>
                <w:lang w:val="ru-RU" w:eastAsia="ru-RU" w:bidi="ru-RU"/>
              </w:rPr>
              <w:t>Оценщик / Руководитель проектов</w:t>
            </w:r>
          </w:p>
        </w:tc>
        <w:tc>
          <w:tcPr>
            <w:tcW w:w="1746" w:type="dxa"/>
            <w:gridSpan w:val="2"/>
          </w:tcPr>
          <w:p w14:paraId="2AD4A489" w14:textId="19EEAD8C" w:rsidR="00A6400B" w:rsidRPr="0067188F" w:rsidRDefault="002D5241" w:rsidP="0067188F">
            <w:pPr>
              <w:pStyle w:val="Dates"/>
              <w:spacing w:before="80"/>
            </w:pPr>
            <w:r>
              <w:t>Май</w:t>
            </w:r>
            <w:r w:rsidRPr="0067188F">
              <w:t xml:space="preserve"> 201</w:t>
            </w:r>
            <w:r>
              <w:t>0</w:t>
            </w:r>
            <w:r w:rsidRPr="0067188F">
              <w:t xml:space="preserve"> — </w:t>
            </w:r>
            <w:r w:rsidR="00A6400B" w:rsidRPr="0067188F">
              <w:t>Ноябрь 2015</w:t>
            </w:r>
          </w:p>
        </w:tc>
      </w:tr>
      <w:tr w:rsidR="00A6400B" w:rsidRPr="00751320" w14:paraId="052992E7" w14:textId="77777777" w:rsidTr="001B1BCC">
        <w:trPr>
          <w:trHeight w:val="532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2C5937C7" w14:textId="77777777" w:rsidR="00A6400B" w:rsidRPr="004839B7" w:rsidRDefault="00A6400B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5"/>
            <w:tcBorders>
              <w:bottom w:val="single" w:sz="4" w:space="0" w:color="999999"/>
            </w:tcBorders>
          </w:tcPr>
          <w:p w14:paraId="7CBFC145" w14:textId="2ED9FBD7" w:rsidR="00D74E60" w:rsidRDefault="00823CE4" w:rsidP="00E820FE">
            <w:pPr>
              <w:rPr>
                <w:rFonts w:cs="Tahoma"/>
                <w:lang w:val="ru-RU"/>
              </w:rPr>
            </w:pPr>
            <w:r>
              <w:rPr>
                <w:rFonts w:cs="Tahoma"/>
                <w:lang w:val="ru-RU"/>
              </w:rPr>
              <w:t>Оценка</w:t>
            </w:r>
            <w:r w:rsidR="0067188F" w:rsidRPr="0067188F">
              <w:rPr>
                <w:rFonts w:cs="Tahoma"/>
                <w:lang w:val="ru-RU"/>
              </w:rPr>
              <w:t xml:space="preserve"> стоимости различных</w:t>
            </w:r>
            <w:r>
              <w:rPr>
                <w:rFonts w:cs="Tahoma"/>
                <w:lang w:val="ru-RU"/>
              </w:rPr>
              <w:t xml:space="preserve"> имущественных активов,</w:t>
            </w:r>
            <w:r w:rsidR="0067188F" w:rsidRPr="0067188F">
              <w:rPr>
                <w:rFonts w:cs="Tahoma"/>
                <w:lang w:val="ru-RU"/>
              </w:rPr>
              <w:t xml:space="preserve"> финансовых активов, бизнеса.</w:t>
            </w:r>
            <w:r w:rsidR="0067188F" w:rsidRPr="0067188F">
              <w:rPr>
                <w:rFonts w:cs="Tahoma"/>
                <w:lang w:val="ru-RU"/>
              </w:rPr>
              <w:br/>
              <w:t>Финансовое моделирование, финансовый анализ.</w:t>
            </w:r>
            <w:r w:rsidR="0067188F" w:rsidRPr="0067188F">
              <w:rPr>
                <w:rFonts w:cs="Tahoma"/>
                <w:lang w:val="ru-RU"/>
              </w:rPr>
              <w:br/>
              <w:t>Профессиональные достижения:</w:t>
            </w:r>
          </w:p>
          <w:p w14:paraId="13467EE8" w14:textId="3172B371" w:rsidR="0067188F" w:rsidRPr="00D74E60" w:rsidRDefault="0067188F" w:rsidP="00D74E60">
            <w:pPr>
              <w:pStyle w:val="bulletedlist"/>
              <w:spacing w:after="0"/>
              <w:jc w:val="both"/>
            </w:pPr>
            <w:r w:rsidRPr="00D74E60">
              <w:t>«</w:t>
            </w:r>
            <w:proofErr w:type="spellStart"/>
            <w:r w:rsidRPr="00D74E60">
              <w:t>Recognized</w:t>
            </w:r>
            <w:proofErr w:type="spellEnd"/>
            <w:r w:rsidRPr="00D74E60">
              <w:t xml:space="preserve"> </w:t>
            </w:r>
            <w:proofErr w:type="spellStart"/>
            <w:r w:rsidRPr="00D74E60">
              <w:t>European</w:t>
            </w:r>
            <w:proofErr w:type="spellEnd"/>
            <w:r w:rsidRPr="00D74E60">
              <w:t xml:space="preserve"> </w:t>
            </w:r>
            <w:proofErr w:type="spellStart"/>
            <w:r w:rsidRPr="00D74E60">
              <w:t>Valuer</w:t>
            </w:r>
            <w:proofErr w:type="spellEnd"/>
            <w:r w:rsidRPr="00D74E60">
              <w:t xml:space="preserve">», («Признанный европейский оценщик» (REV), </w:t>
            </w:r>
            <w:proofErr w:type="spellStart"/>
            <w:r w:rsidRPr="00D74E60">
              <w:t>TEGoVA</w:t>
            </w:r>
            <w:proofErr w:type="spellEnd"/>
            <w:r w:rsidRPr="00D74E60">
              <w:t>.</w:t>
            </w:r>
          </w:p>
          <w:p w14:paraId="75BD95D2" w14:textId="0273D9AF" w:rsidR="0067188F" w:rsidRPr="0067188F" w:rsidRDefault="005A183A" w:rsidP="00D74E60">
            <w:pPr>
              <w:pStyle w:val="bulletedlist"/>
              <w:spacing w:after="0"/>
              <w:jc w:val="both"/>
              <w:rPr>
                <w:rStyle w:val="LocationChar"/>
                <w:i w:val="0"/>
              </w:rPr>
            </w:pPr>
            <w:r>
              <w:t>А</w:t>
            </w:r>
            <w:r w:rsidR="0067188F" w:rsidRPr="00D74E60">
              <w:t>ккредитаци</w:t>
            </w:r>
            <w:r>
              <w:t>я</w:t>
            </w:r>
            <w:r w:rsidR="0067188F" w:rsidRPr="00D74E60">
              <w:t xml:space="preserve"> оценочных организаций для оказания услуг по оценке в сегменте работы с крупнейшими заемщиками «Сбербанк России».</w:t>
            </w:r>
          </w:p>
        </w:tc>
      </w:tr>
      <w:tr w:rsidR="002D5241" w:rsidRPr="00943348" w14:paraId="340F6BD6" w14:textId="77777777" w:rsidTr="00E90A32">
        <w:trPr>
          <w:trHeight w:val="450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03F31C5C" w14:textId="77777777" w:rsidR="002D5241" w:rsidRPr="004839B7" w:rsidRDefault="002D5241" w:rsidP="0069752F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3"/>
            <w:tcBorders>
              <w:top w:val="single" w:sz="4" w:space="0" w:color="999999"/>
            </w:tcBorders>
          </w:tcPr>
          <w:p w14:paraId="2093A5E7" w14:textId="464D9CD8" w:rsidR="002D5241" w:rsidRPr="0067188F" w:rsidRDefault="002D5241" w:rsidP="0069752F">
            <w:pPr>
              <w:pStyle w:val="a3"/>
              <w:spacing w:before="80"/>
              <w:rPr>
                <w:lang w:val="ru-RU" w:eastAsia="ru-RU" w:bidi="ru-RU"/>
              </w:rPr>
            </w:pPr>
            <w:r w:rsidRPr="00196F14">
              <w:rPr>
                <w:sz w:val="18"/>
                <w:szCs w:val="18"/>
                <w:lang w:val="ru-RU" w:eastAsia="ru-RU" w:bidi="ru-RU"/>
              </w:rPr>
              <w:t>Инженер. Руководитель проектов.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</w:tcPr>
          <w:p w14:paraId="5B505666" w14:textId="77777777" w:rsidR="002D5241" w:rsidRPr="0067188F" w:rsidRDefault="002D5241" w:rsidP="0069752F">
            <w:pPr>
              <w:pStyle w:val="Dates"/>
              <w:spacing w:before="80"/>
              <w:jc w:val="left"/>
            </w:pPr>
            <w:r>
              <w:t>Июнь 2003 — Апрель 2010</w:t>
            </w:r>
          </w:p>
        </w:tc>
      </w:tr>
      <w:tr w:rsidR="002D5241" w:rsidRPr="00751320" w14:paraId="476D63C5" w14:textId="77777777" w:rsidTr="0069752F">
        <w:trPr>
          <w:trHeight w:val="188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4EA8AFFB" w14:textId="77777777" w:rsidR="002D5241" w:rsidRPr="004839B7" w:rsidRDefault="002D5241" w:rsidP="0069752F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5"/>
          </w:tcPr>
          <w:p w14:paraId="387415B6" w14:textId="15A0A8FA" w:rsidR="002D5241" w:rsidRDefault="002D5241" w:rsidP="0069752F">
            <w:pPr>
              <w:spacing w:after="120"/>
              <w:rPr>
                <w:rStyle w:val="LocationChar"/>
                <w:i w:val="0"/>
              </w:rPr>
            </w:pPr>
            <w:proofErr w:type="spellStart"/>
            <w:r w:rsidRPr="00354510">
              <w:rPr>
                <w:rStyle w:val="LocationChar"/>
                <w:i w:val="0"/>
              </w:rPr>
              <w:t>Тотал</w:t>
            </w:r>
            <w:proofErr w:type="spellEnd"/>
            <w:r w:rsidRPr="00354510">
              <w:rPr>
                <w:rStyle w:val="LocationChar"/>
                <w:i w:val="0"/>
              </w:rPr>
              <w:t xml:space="preserve">-Телеком. </w:t>
            </w:r>
            <w:r>
              <w:rPr>
                <w:rStyle w:val="LocationChar"/>
                <w:i w:val="0"/>
              </w:rPr>
              <w:t>Т</w:t>
            </w:r>
            <w:r w:rsidRPr="00354510">
              <w:rPr>
                <w:rStyle w:val="LocationChar"/>
                <w:i w:val="0"/>
              </w:rPr>
              <w:t>елекоммуникационная компания</w:t>
            </w:r>
            <w:r w:rsidRPr="00B2795E">
              <w:rPr>
                <w:rStyle w:val="LocationChar"/>
                <w:i w:val="0"/>
              </w:rPr>
              <w:t xml:space="preserve"> </w:t>
            </w:r>
            <w:r>
              <w:rPr>
                <w:rStyle w:val="LocationChar"/>
                <w:i w:val="0"/>
              </w:rPr>
              <w:br/>
            </w:r>
            <w:hyperlink r:id="rId14" w:history="1">
              <w:r w:rsidRPr="00B2795E">
                <w:rPr>
                  <w:rStyle w:val="a7"/>
                  <w:rFonts w:cs="Tahoma"/>
                  <w:lang w:val="ru-RU" w:eastAsia="ru-RU" w:bidi="ru-RU"/>
                </w:rPr>
                <w:t>total-telecom.ru/</w:t>
              </w:r>
            </w:hyperlink>
          </w:p>
          <w:p w14:paraId="1FB96088" w14:textId="49CA860D" w:rsidR="002D5241" w:rsidRPr="001A4FAF" w:rsidRDefault="002D5241" w:rsidP="0069752F">
            <w:pPr>
              <w:jc w:val="both"/>
              <w:rPr>
                <w:rStyle w:val="LocationChar"/>
                <w:i w:val="0"/>
              </w:rPr>
            </w:pPr>
            <w:r w:rsidRPr="001A4FAF">
              <w:rPr>
                <w:rStyle w:val="LocationChar"/>
                <w:i w:val="0"/>
              </w:rPr>
              <w:t>Значимые проекты:</w:t>
            </w:r>
          </w:p>
          <w:p w14:paraId="25B8FD5A" w14:textId="77777777" w:rsidR="002D5241" w:rsidRPr="001A4FAF" w:rsidRDefault="002D5241" w:rsidP="0069752F">
            <w:pPr>
              <w:pStyle w:val="bulletedlist"/>
              <w:spacing w:after="0"/>
              <w:jc w:val="both"/>
            </w:pPr>
            <w:r w:rsidRPr="001A4FAF">
              <w:t>Радиочастотный центр России (система мониторинга эфира</w:t>
            </w:r>
            <w:r>
              <w:t xml:space="preserve"> и</w:t>
            </w:r>
            <w:r w:rsidRPr="001A4FAF">
              <w:t xml:space="preserve"> частотного графика России);</w:t>
            </w:r>
          </w:p>
          <w:p w14:paraId="51FDDA14" w14:textId="77777777" w:rsidR="002D5241" w:rsidRDefault="002D5241" w:rsidP="002D5241">
            <w:pPr>
              <w:pStyle w:val="bulletedlist"/>
              <w:spacing w:after="0"/>
              <w:jc w:val="both"/>
            </w:pPr>
            <w:r w:rsidRPr="001A4FAF">
              <w:t>Московский Метрополитен - система сотовой связи в метр</w:t>
            </w:r>
            <w:r>
              <w:t>о</w:t>
            </w:r>
            <w:r w:rsidRPr="001A4FAF">
              <w:t>; система экстренной связи.</w:t>
            </w:r>
          </w:p>
          <w:p w14:paraId="662C2AA8" w14:textId="50B35CDB" w:rsidR="002D5241" w:rsidRPr="0067188F" w:rsidRDefault="002D5241" w:rsidP="002D5241">
            <w:pPr>
              <w:pStyle w:val="bulletedlist"/>
              <w:spacing w:after="0"/>
              <w:jc w:val="both"/>
            </w:pPr>
            <w:r w:rsidRPr="001A4FAF">
              <w:t xml:space="preserve">Проекты </w:t>
            </w:r>
            <w:proofErr w:type="spellStart"/>
            <w:r w:rsidRPr="001A4FAF">
              <w:t>indoor</w:t>
            </w:r>
            <w:proofErr w:type="spellEnd"/>
            <w:r w:rsidRPr="001A4FAF">
              <w:t xml:space="preserve"> систем связи в крупных многофункциональных центрах</w:t>
            </w:r>
            <w:r>
              <w:t>.</w:t>
            </w:r>
          </w:p>
        </w:tc>
      </w:tr>
      <w:tr w:rsidR="00494BDF" w:rsidRPr="004839B7" w14:paraId="3C325624" w14:textId="77777777" w:rsidTr="0069752F">
        <w:trPr>
          <w:trHeight w:val="255"/>
        </w:trPr>
        <w:tc>
          <w:tcPr>
            <w:tcW w:w="8692" w:type="dxa"/>
            <w:gridSpan w:val="7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72FF0366" w14:textId="77777777" w:rsidR="00494BDF" w:rsidRPr="004839B7" w:rsidRDefault="00494BDF" w:rsidP="0069752F">
            <w:pPr>
              <w:pStyle w:val="1"/>
              <w:rPr>
                <w:lang w:val="ru-RU" w:eastAsia="ru-RU" w:bidi="ru-RU"/>
              </w:rPr>
            </w:pPr>
            <w:r w:rsidRPr="004839B7">
              <w:rPr>
                <w:lang w:val="ru-RU" w:eastAsia="ru-RU" w:bidi="ru-RU"/>
              </w:rPr>
              <w:t>Образование</w:t>
            </w:r>
          </w:p>
        </w:tc>
      </w:tr>
      <w:tr w:rsidR="00494BDF" w:rsidRPr="004839B7" w14:paraId="64A39F81" w14:textId="77777777" w:rsidTr="0069752F">
        <w:trPr>
          <w:trHeight w:val="255"/>
        </w:trPr>
        <w:tc>
          <w:tcPr>
            <w:tcW w:w="470" w:type="dxa"/>
            <w:gridSpan w:val="2"/>
            <w:vMerge w:val="restart"/>
            <w:tcBorders>
              <w:top w:val="single" w:sz="4" w:space="0" w:color="999999"/>
              <w:left w:val="nil"/>
              <w:right w:val="nil"/>
            </w:tcBorders>
          </w:tcPr>
          <w:p w14:paraId="721F871B" w14:textId="77777777" w:rsidR="00494BDF" w:rsidRPr="004839B7" w:rsidRDefault="00494BDF" w:rsidP="0069752F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3"/>
            <w:tcBorders>
              <w:top w:val="single" w:sz="4" w:space="0" w:color="999999"/>
              <w:left w:val="nil"/>
              <w:right w:val="nil"/>
            </w:tcBorders>
            <w:hideMark/>
          </w:tcPr>
          <w:p w14:paraId="3E8F0374" w14:textId="77777777" w:rsidR="00494BDF" w:rsidRPr="004839B7" w:rsidRDefault="00494BDF" w:rsidP="0069752F">
            <w:pPr>
              <w:pStyle w:val="a3"/>
              <w:rPr>
                <w:lang w:val="ru-RU" w:eastAsia="ru-RU" w:bidi="ru-RU"/>
              </w:rPr>
            </w:pPr>
            <w:r w:rsidRPr="00BB141A">
              <w:rPr>
                <w:lang w:val="ru-RU" w:eastAsia="ru-RU" w:bidi="ru-RU"/>
              </w:rPr>
              <w:t>Московский государственный университет экономики, статистики и информатики</w:t>
            </w:r>
            <w:r>
              <w:rPr>
                <w:lang w:val="ru-RU" w:eastAsia="ru-RU" w:bidi="ru-RU"/>
              </w:rPr>
              <w:t xml:space="preserve"> (МЭСИ)</w:t>
            </w:r>
            <w:r w:rsidRPr="00BB141A">
              <w:rPr>
                <w:lang w:val="ru-RU" w:eastAsia="ru-RU" w:bidi="ru-RU"/>
              </w:rPr>
              <w:t>, Москва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0F8461AB" w14:textId="77777777" w:rsidR="00494BDF" w:rsidRPr="004839B7" w:rsidRDefault="00494BDF" w:rsidP="0069752F">
            <w:pPr>
              <w:pStyle w:val="Dates"/>
            </w:pPr>
            <w:r>
              <w:t>2009</w:t>
            </w:r>
          </w:p>
        </w:tc>
      </w:tr>
      <w:tr w:rsidR="00494BDF" w:rsidRPr="00751320" w14:paraId="77B25509" w14:textId="77777777" w:rsidTr="0069752F">
        <w:trPr>
          <w:trHeight w:val="255"/>
        </w:trPr>
        <w:tc>
          <w:tcPr>
            <w:tcW w:w="470" w:type="dxa"/>
            <w:gridSpan w:val="2"/>
            <w:vMerge/>
            <w:tcBorders>
              <w:left w:val="nil"/>
              <w:right w:val="nil"/>
            </w:tcBorders>
            <w:vAlign w:val="center"/>
            <w:hideMark/>
          </w:tcPr>
          <w:p w14:paraId="742B1584" w14:textId="77777777" w:rsidR="00494BDF" w:rsidRPr="004839B7" w:rsidRDefault="00494BDF" w:rsidP="0069752F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5"/>
            <w:hideMark/>
          </w:tcPr>
          <w:p w14:paraId="00C3EEF1" w14:textId="43EE8B9A" w:rsidR="00494BDF" w:rsidRPr="005A183A" w:rsidRDefault="00494BDF" w:rsidP="005A183A">
            <w:pPr>
              <w:pStyle w:val="Location"/>
            </w:pPr>
            <w:r w:rsidRPr="00BB141A">
              <w:t>Институт компьютерных технологий, Кафедра Управления знаниями и прикладной информатики в менеджменте, Менеджмент организации</w:t>
            </w:r>
            <w:r>
              <w:t>.</w:t>
            </w:r>
          </w:p>
        </w:tc>
      </w:tr>
      <w:tr w:rsidR="00494BDF" w:rsidRPr="004839B7" w14:paraId="3BF38B78" w14:textId="77777777" w:rsidTr="0069752F">
        <w:trPr>
          <w:trHeight w:val="255"/>
        </w:trPr>
        <w:tc>
          <w:tcPr>
            <w:tcW w:w="47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0F753109" w14:textId="77777777" w:rsidR="00494BDF" w:rsidRPr="004839B7" w:rsidRDefault="00494BDF" w:rsidP="0069752F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3"/>
            <w:tcBorders>
              <w:left w:val="nil"/>
              <w:bottom w:val="nil"/>
              <w:right w:val="nil"/>
            </w:tcBorders>
            <w:hideMark/>
          </w:tcPr>
          <w:p w14:paraId="1DE6E18A" w14:textId="77777777" w:rsidR="00494BDF" w:rsidRPr="004839B7" w:rsidRDefault="00494BDF" w:rsidP="0069752F">
            <w:pPr>
              <w:pStyle w:val="a3"/>
              <w:rPr>
                <w:lang w:val="ru-RU" w:eastAsia="ru-RU" w:bidi="ru-RU"/>
              </w:rPr>
            </w:pPr>
            <w:r w:rsidRPr="00BB141A">
              <w:rPr>
                <w:lang w:val="ru-RU" w:eastAsia="ru-RU" w:bidi="ru-RU"/>
              </w:rPr>
              <w:t>Московская финансово-промышленная академия «Синергия»</w:t>
            </w:r>
            <w:r>
              <w:rPr>
                <w:lang w:val="ru-RU" w:eastAsia="ru-RU" w:bidi="ru-RU"/>
              </w:rPr>
              <w:t xml:space="preserve"> (МФПА)</w:t>
            </w:r>
            <w:r w:rsidRPr="00BB141A">
              <w:rPr>
                <w:lang w:val="ru-RU" w:eastAsia="ru-RU" w:bidi="ru-RU"/>
              </w:rPr>
              <w:t>, Москва</w:t>
            </w:r>
          </w:p>
        </w:tc>
        <w:tc>
          <w:tcPr>
            <w:tcW w:w="1746" w:type="dxa"/>
            <w:gridSpan w:val="2"/>
            <w:tcBorders>
              <w:left w:val="nil"/>
              <w:bottom w:val="nil"/>
              <w:right w:val="nil"/>
            </w:tcBorders>
            <w:hideMark/>
          </w:tcPr>
          <w:p w14:paraId="3D67389C" w14:textId="77777777" w:rsidR="00494BDF" w:rsidRPr="004839B7" w:rsidRDefault="00494BDF" w:rsidP="0069752F">
            <w:pPr>
              <w:pStyle w:val="Dates"/>
            </w:pPr>
            <w:r>
              <w:t>2009</w:t>
            </w:r>
          </w:p>
        </w:tc>
      </w:tr>
      <w:tr w:rsidR="00494BDF" w:rsidRPr="00751320" w14:paraId="7CF28BF5" w14:textId="77777777" w:rsidTr="0069752F">
        <w:trPr>
          <w:trHeight w:val="255"/>
        </w:trPr>
        <w:tc>
          <w:tcPr>
            <w:tcW w:w="470" w:type="dxa"/>
            <w:gridSpan w:val="2"/>
            <w:vMerge/>
            <w:tcBorders>
              <w:top w:val="single" w:sz="4" w:space="0" w:color="999999"/>
              <w:left w:val="nil"/>
              <w:bottom w:val="nil"/>
              <w:right w:val="nil"/>
            </w:tcBorders>
            <w:vAlign w:val="center"/>
            <w:hideMark/>
          </w:tcPr>
          <w:p w14:paraId="093A496C" w14:textId="77777777" w:rsidR="00494BDF" w:rsidRPr="004839B7" w:rsidRDefault="00494BDF" w:rsidP="0069752F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5"/>
            <w:hideMark/>
          </w:tcPr>
          <w:p w14:paraId="7C58FD18" w14:textId="6396BDC8" w:rsidR="00494BDF" w:rsidRPr="005A183A" w:rsidRDefault="00494BDF" w:rsidP="005A183A">
            <w:pPr>
              <w:pStyle w:val="Location"/>
            </w:pPr>
            <w:r w:rsidRPr="00BB141A">
              <w:t>Факультет экономики, Кафедра оценочной деятельности и корпоративных финансов, Оценка стоимости бизнеса</w:t>
            </w:r>
            <w:r>
              <w:t>.</w:t>
            </w:r>
          </w:p>
        </w:tc>
      </w:tr>
      <w:tr w:rsidR="00494BDF" w:rsidRPr="00E91AC4" w14:paraId="3E1A1877" w14:textId="77777777" w:rsidTr="0069752F">
        <w:trPr>
          <w:trHeight w:val="218"/>
        </w:trPr>
        <w:tc>
          <w:tcPr>
            <w:tcW w:w="8692" w:type="dxa"/>
            <w:gridSpan w:val="7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7FF03B26" w14:textId="21418DA4" w:rsidR="00494BDF" w:rsidRPr="00D86C2F" w:rsidRDefault="00494BDF" w:rsidP="0069752F">
            <w:pPr>
              <w:pStyle w:val="1"/>
              <w:rPr>
                <w:lang w:val="ru-RU" w:eastAsia="ru-RU" w:bidi="ru-RU"/>
              </w:rPr>
            </w:pPr>
            <w:r w:rsidRPr="00BB141A">
              <w:rPr>
                <w:lang w:val="ru-RU" w:eastAsia="ru-RU" w:bidi="ru-RU"/>
              </w:rPr>
              <w:t>ДОПОЛНИТЕЛЬНОЕ ОБРАЗОВАНИЕ</w:t>
            </w:r>
            <w:r>
              <w:rPr>
                <w:lang w:val="ru-RU" w:eastAsia="ru-RU" w:bidi="ru-RU"/>
              </w:rPr>
              <w:t xml:space="preserve">, </w:t>
            </w:r>
            <w:r w:rsidRPr="00BB141A">
              <w:rPr>
                <w:lang w:val="ru-RU" w:eastAsia="ru-RU" w:bidi="ru-RU"/>
              </w:rPr>
              <w:t>Повышение квалификации, курсы</w:t>
            </w:r>
            <w:r w:rsidR="005A183A">
              <w:rPr>
                <w:lang w:val="ru-RU" w:eastAsia="ru-RU" w:bidi="ru-RU"/>
              </w:rPr>
              <w:t>. Доклады</w:t>
            </w:r>
          </w:p>
        </w:tc>
      </w:tr>
      <w:tr w:rsidR="00494BDF" w:rsidRPr="004839B7" w14:paraId="463FE7C3" w14:textId="77777777" w:rsidTr="0069752F">
        <w:trPr>
          <w:trHeight w:val="255"/>
        </w:trPr>
        <w:tc>
          <w:tcPr>
            <w:tcW w:w="470" w:type="dxa"/>
            <w:gridSpan w:val="2"/>
            <w:tcBorders>
              <w:top w:val="single" w:sz="4" w:space="0" w:color="999999"/>
              <w:left w:val="nil"/>
              <w:right w:val="nil"/>
            </w:tcBorders>
          </w:tcPr>
          <w:p w14:paraId="0A296A38" w14:textId="77777777" w:rsidR="00494BDF" w:rsidRPr="004839B7" w:rsidRDefault="00494BDF" w:rsidP="0069752F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3"/>
            <w:tcBorders>
              <w:top w:val="single" w:sz="4" w:space="0" w:color="999999"/>
              <w:left w:val="nil"/>
              <w:right w:val="nil"/>
            </w:tcBorders>
            <w:hideMark/>
          </w:tcPr>
          <w:p w14:paraId="71DCA9C7" w14:textId="77777777" w:rsidR="00494BDF" w:rsidRPr="00BB141A" w:rsidRDefault="00494BDF" w:rsidP="0069752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ahoma"/>
                <w:b/>
                <w:lang w:val="ru-RU"/>
              </w:rPr>
            </w:pPr>
            <w:proofErr w:type="spellStart"/>
            <w:r w:rsidRPr="00BB141A">
              <w:rPr>
                <w:rFonts w:cs="Tahoma"/>
                <w:b/>
              </w:rPr>
              <w:t>ScrumTrek</w:t>
            </w:r>
            <w:proofErr w:type="spellEnd"/>
            <w:r w:rsidRPr="00BB141A">
              <w:rPr>
                <w:rFonts w:cs="Tahoma"/>
                <w:b/>
                <w:lang w:val="ru-RU"/>
              </w:rPr>
              <w:t xml:space="preserve">, </w:t>
            </w:r>
            <w:proofErr w:type="spellStart"/>
            <w:r w:rsidRPr="00BB141A">
              <w:rPr>
                <w:rFonts w:cs="Tahoma"/>
                <w:b/>
              </w:rPr>
              <w:t>LeanDS</w:t>
            </w:r>
            <w:proofErr w:type="spellEnd"/>
          </w:p>
          <w:p w14:paraId="396A236A" w14:textId="77777777" w:rsidR="00494BDF" w:rsidRPr="00BB141A" w:rsidRDefault="00494BDF" w:rsidP="0069752F">
            <w:pPr>
              <w:pStyle w:val="a3"/>
              <w:rPr>
                <w:b w:val="0"/>
                <w:bCs/>
                <w:lang w:val="ru-RU" w:eastAsia="ru-RU" w:bidi="ru-RU"/>
              </w:rPr>
            </w:pPr>
            <w:r w:rsidRPr="00BB141A">
              <w:rPr>
                <w:rFonts w:cs="Tahoma"/>
                <w:b w:val="0"/>
                <w:bCs/>
                <w:lang w:val="ru-RU"/>
              </w:rPr>
              <w:t xml:space="preserve">Управление проектами и продуктами в </w:t>
            </w:r>
            <w:r w:rsidRPr="00BB141A">
              <w:rPr>
                <w:rFonts w:cs="Tahoma"/>
                <w:b w:val="0"/>
                <w:bCs/>
              </w:rPr>
              <w:t>Data</w:t>
            </w:r>
            <w:r w:rsidRPr="00BB141A">
              <w:rPr>
                <w:rFonts w:cs="Tahoma"/>
                <w:b w:val="0"/>
                <w:bCs/>
                <w:lang w:val="ru-RU"/>
              </w:rPr>
              <w:t xml:space="preserve"> </w:t>
            </w:r>
            <w:r w:rsidRPr="00BB141A">
              <w:rPr>
                <w:rFonts w:cs="Tahoma"/>
                <w:b w:val="0"/>
                <w:bCs/>
              </w:rPr>
              <w:t>Science</w:t>
            </w:r>
            <w:r w:rsidRPr="00BB141A">
              <w:rPr>
                <w:rFonts w:cs="Tahoma"/>
                <w:b w:val="0"/>
                <w:bCs/>
                <w:lang w:val="ru-RU"/>
              </w:rPr>
              <w:t xml:space="preserve">, </w:t>
            </w:r>
            <w:hyperlink r:id="rId15" w:history="1">
              <w:r w:rsidRPr="00BB141A">
                <w:rPr>
                  <w:rStyle w:val="a7"/>
                  <w:rFonts w:cs="Tahoma"/>
                  <w:b w:val="0"/>
                  <w:bCs/>
                </w:rPr>
                <w:t>Certificate</w:t>
              </w:r>
              <w:r w:rsidRPr="00BB141A">
                <w:rPr>
                  <w:rStyle w:val="a7"/>
                  <w:rFonts w:cs="Tahoma"/>
                  <w:b w:val="0"/>
                  <w:bCs/>
                  <w:lang w:val="ru-RU"/>
                </w:rPr>
                <w:t xml:space="preserve"> </w:t>
              </w:r>
              <w:r w:rsidRPr="00BB141A">
                <w:rPr>
                  <w:rStyle w:val="a7"/>
                  <w:rFonts w:cs="Tahoma"/>
                  <w:b w:val="0"/>
                  <w:bCs/>
                </w:rPr>
                <w:t>ID</w:t>
              </w:r>
              <w:r w:rsidRPr="00BB141A">
                <w:rPr>
                  <w:rStyle w:val="a7"/>
                  <w:rFonts w:cs="Tahoma"/>
                  <w:b w:val="0"/>
                  <w:bCs/>
                  <w:lang w:val="ru-RU"/>
                </w:rPr>
                <w:t>: 000001</w:t>
              </w:r>
            </w:hyperlink>
          </w:p>
        </w:tc>
        <w:tc>
          <w:tcPr>
            <w:tcW w:w="174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37DD778B" w14:textId="77777777" w:rsidR="00494BDF" w:rsidRPr="004839B7" w:rsidRDefault="00494BDF" w:rsidP="0069752F">
            <w:pPr>
              <w:pStyle w:val="Dates"/>
            </w:pPr>
            <w:r>
              <w:t>2020</w:t>
            </w:r>
          </w:p>
        </w:tc>
      </w:tr>
      <w:tr w:rsidR="00494BDF" w:rsidRPr="004839B7" w14:paraId="53F2A496" w14:textId="77777777" w:rsidTr="0069752F">
        <w:trPr>
          <w:trHeight w:val="255"/>
        </w:trPr>
        <w:tc>
          <w:tcPr>
            <w:tcW w:w="470" w:type="dxa"/>
            <w:gridSpan w:val="2"/>
            <w:tcBorders>
              <w:left w:val="nil"/>
              <w:right w:val="nil"/>
            </w:tcBorders>
          </w:tcPr>
          <w:p w14:paraId="1CAAFCA2" w14:textId="77777777" w:rsidR="00494BDF" w:rsidRPr="004839B7" w:rsidRDefault="00494BDF" w:rsidP="0069752F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3"/>
            <w:tcBorders>
              <w:left w:val="nil"/>
              <w:right w:val="nil"/>
            </w:tcBorders>
          </w:tcPr>
          <w:p w14:paraId="66AA8FB1" w14:textId="77777777" w:rsidR="00494BDF" w:rsidRPr="00E820FE" w:rsidRDefault="00494BDF" w:rsidP="0069752F">
            <w:pPr>
              <w:pStyle w:val="a3"/>
              <w:rPr>
                <w:lang w:eastAsia="ru-RU" w:bidi="ru-RU"/>
              </w:rPr>
            </w:pPr>
            <w:r w:rsidRPr="00E820FE">
              <w:rPr>
                <w:lang w:eastAsia="ru-RU" w:bidi="ru-RU"/>
              </w:rPr>
              <w:t>ALIBRA SCHOOL</w:t>
            </w:r>
          </w:p>
          <w:p w14:paraId="38576606" w14:textId="77777777" w:rsidR="00494BDF" w:rsidRPr="0059670B" w:rsidRDefault="00494BDF" w:rsidP="0069752F">
            <w:pPr>
              <w:pStyle w:val="a3"/>
              <w:rPr>
                <w:b w:val="0"/>
                <w:bCs/>
                <w:lang w:eastAsia="ru-RU" w:bidi="ru-RU"/>
              </w:rPr>
            </w:pPr>
            <w:r w:rsidRPr="00E820FE">
              <w:rPr>
                <w:b w:val="0"/>
                <w:bCs/>
                <w:lang w:eastAsia="ru-RU" w:bidi="ru-RU"/>
              </w:rPr>
              <w:t>ALIBRA, English language, Council of Europe Level, B2</w:t>
            </w:r>
            <w:r w:rsidRPr="0059670B">
              <w:rPr>
                <w:b w:val="0"/>
                <w:bCs/>
                <w:lang w:eastAsia="ru-RU" w:bidi="ru-RU"/>
              </w:rPr>
              <w:t>.</w:t>
            </w:r>
          </w:p>
        </w:tc>
        <w:tc>
          <w:tcPr>
            <w:tcW w:w="1746" w:type="dxa"/>
            <w:gridSpan w:val="2"/>
            <w:tcBorders>
              <w:left w:val="nil"/>
              <w:right w:val="nil"/>
            </w:tcBorders>
          </w:tcPr>
          <w:p w14:paraId="0BF1BD2A" w14:textId="77777777" w:rsidR="00494BDF" w:rsidRPr="00E820FE" w:rsidRDefault="00494BDF" w:rsidP="0069752F">
            <w:pPr>
              <w:pStyle w:val="Dates"/>
            </w:pPr>
            <w:r>
              <w:t>2013</w:t>
            </w:r>
          </w:p>
        </w:tc>
      </w:tr>
      <w:tr w:rsidR="00494BDF" w:rsidRPr="00E820FE" w14:paraId="2FEF42E6" w14:textId="77777777" w:rsidTr="0069752F">
        <w:trPr>
          <w:trHeight w:val="255"/>
        </w:trPr>
        <w:tc>
          <w:tcPr>
            <w:tcW w:w="470" w:type="dxa"/>
            <w:gridSpan w:val="2"/>
            <w:tcBorders>
              <w:left w:val="nil"/>
              <w:bottom w:val="nil"/>
              <w:right w:val="nil"/>
            </w:tcBorders>
          </w:tcPr>
          <w:p w14:paraId="717971B6" w14:textId="77777777" w:rsidR="00494BDF" w:rsidRPr="00E820FE" w:rsidRDefault="00494BDF" w:rsidP="0069752F">
            <w:pPr>
              <w:rPr>
                <w:lang w:val="ru-RU" w:eastAsia="ru-RU" w:bidi="ru-RU"/>
              </w:rPr>
            </w:pPr>
          </w:p>
        </w:tc>
        <w:tc>
          <w:tcPr>
            <w:tcW w:w="6483" w:type="dxa"/>
            <w:gridSpan w:val="4"/>
            <w:tcBorders>
              <w:left w:val="nil"/>
              <w:bottom w:val="nil"/>
              <w:right w:val="nil"/>
            </w:tcBorders>
            <w:vAlign w:val="bottom"/>
          </w:tcPr>
          <w:p w14:paraId="5B0C55CA" w14:textId="77777777" w:rsidR="00494BDF" w:rsidRPr="00E820FE" w:rsidRDefault="00494BDF" w:rsidP="0069752F">
            <w:pPr>
              <w:pStyle w:val="a3"/>
              <w:rPr>
                <w:rFonts w:cs="Tahoma"/>
                <w:b w:val="0"/>
                <w:bCs/>
                <w:lang w:val="ru-RU"/>
              </w:rPr>
            </w:pPr>
            <w:r w:rsidRPr="00E820FE">
              <w:rPr>
                <w:rFonts w:cs="Tahoma"/>
                <w:b w:val="0"/>
                <w:bCs/>
                <w:lang w:val="ru-RU"/>
              </w:rPr>
              <w:t>Доклад:</w:t>
            </w:r>
            <w:r>
              <w:rPr>
                <w:rFonts w:cs="Tahoma"/>
                <w:b w:val="0"/>
                <w:bCs/>
                <w:lang w:val="ru-RU"/>
              </w:rPr>
              <w:t xml:space="preserve"> </w:t>
            </w:r>
            <w:hyperlink r:id="rId16" w:history="1">
              <w:r w:rsidRPr="0066705B">
                <w:rPr>
                  <w:rStyle w:val="a7"/>
                  <w:rFonts w:cs="Tahoma"/>
                  <w:b w:val="0"/>
                  <w:bCs/>
                  <w:lang w:val="ru-RU"/>
                </w:rPr>
                <w:t>Финансовое моделирование и экономика AI-продуктов. Управление добавленной стоимостью для бизнеса.</w:t>
              </w:r>
            </w:hyperlink>
          </w:p>
        </w:tc>
        <w:tc>
          <w:tcPr>
            <w:tcW w:w="1739" w:type="dxa"/>
            <w:tcBorders>
              <w:left w:val="nil"/>
              <w:bottom w:val="nil"/>
              <w:right w:val="nil"/>
            </w:tcBorders>
          </w:tcPr>
          <w:p w14:paraId="03441E32" w14:textId="77777777" w:rsidR="00494BDF" w:rsidRDefault="00BD6151" w:rsidP="0069752F">
            <w:pPr>
              <w:pStyle w:val="Dates"/>
              <w:rPr>
                <w:lang w:val="en-US"/>
              </w:rPr>
            </w:pPr>
            <w:hyperlink r:id="rId17" w:history="1">
              <w:proofErr w:type="spellStart"/>
              <w:r w:rsidR="00494BDF" w:rsidRPr="00B37E0D">
                <w:rPr>
                  <w:rStyle w:val="a7"/>
                  <w:lang w:val="en-US"/>
                </w:rPr>
                <w:t>ODS.ia</w:t>
              </w:r>
              <w:proofErr w:type="spellEnd"/>
            </w:hyperlink>
            <w:r w:rsidR="00494BDF">
              <w:rPr>
                <w:lang w:val="en-US"/>
              </w:rPr>
              <w:t xml:space="preserve">, </w:t>
            </w:r>
            <w:hyperlink r:id="rId18" w:history="1">
              <w:proofErr w:type="spellStart"/>
              <w:r w:rsidR="00494BDF" w:rsidRPr="00DF7A83">
                <w:rPr>
                  <w:rStyle w:val="a7"/>
                  <w:lang w:val="en-US"/>
                </w:rPr>
                <w:t>DataFest</w:t>
              </w:r>
              <w:proofErr w:type="spellEnd"/>
            </w:hyperlink>
          </w:p>
          <w:p w14:paraId="674728A5" w14:textId="77777777" w:rsidR="00494BDF" w:rsidRPr="00080B34" w:rsidRDefault="00494BDF" w:rsidP="0069752F">
            <w:pPr>
              <w:pStyle w:val="Dates"/>
              <w:rPr>
                <w:lang w:val="en-US"/>
              </w:rPr>
            </w:pPr>
            <w:r>
              <w:rPr>
                <w:lang w:val="en-US"/>
              </w:rPr>
              <w:t>08.10.2020</w:t>
            </w:r>
          </w:p>
        </w:tc>
      </w:tr>
      <w:tr w:rsidR="00494BDF" w:rsidRPr="00E820FE" w14:paraId="13764C12" w14:textId="77777777" w:rsidTr="0069752F">
        <w:trPr>
          <w:trHeight w:val="255"/>
        </w:trPr>
        <w:tc>
          <w:tcPr>
            <w:tcW w:w="470" w:type="dxa"/>
            <w:gridSpan w:val="2"/>
            <w:tcBorders>
              <w:left w:val="nil"/>
              <w:bottom w:val="nil"/>
              <w:right w:val="nil"/>
            </w:tcBorders>
          </w:tcPr>
          <w:p w14:paraId="08E62CD4" w14:textId="77777777" w:rsidR="00494BDF" w:rsidRPr="00E820FE" w:rsidRDefault="00494BDF" w:rsidP="0069752F">
            <w:pPr>
              <w:rPr>
                <w:lang w:val="ru-RU" w:eastAsia="ru-RU" w:bidi="ru-RU"/>
              </w:rPr>
            </w:pPr>
          </w:p>
        </w:tc>
        <w:tc>
          <w:tcPr>
            <w:tcW w:w="6483" w:type="dxa"/>
            <w:gridSpan w:val="4"/>
            <w:tcBorders>
              <w:left w:val="nil"/>
              <w:bottom w:val="nil"/>
              <w:right w:val="nil"/>
            </w:tcBorders>
            <w:vAlign w:val="bottom"/>
          </w:tcPr>
          <w:p w14:paraId="01526822" w14:textId="77777777" w:rsidR="00494BDF" w:rsidRPr="00147C66" w:rsidRDefault="00494BDF" w:rsidP="0069752F">
            <w:pPr>
              <w:pStyle w:val="a3"/>
              <w:rPr>
                <w:rFonts w:cs="Tahoma"/>
                <w:b w:val="0"/>
                <w:bCs/>
                <w:lang w:val="ru-RU"/>
              </w:rPr>
            </w:pPr>
            <w:r w:rsidRPr="00E820FE">
              <w:rPr>
                <w:rFonts w:cs="Tahoma"/>
                <w:b w:val="0"/>
                <w:bCs/>
                <w:lang w:val="ru-RU"/>
              </w:rPr>
              <w:t xml:space="preserve">Доклад: </w:t>
            </w:r>
            <w:hyperlink r:id="rId19" w:history="1">
              <w:r w:rsidRPr="00E820FE">
                <w:rPr>
                  <w:rStyle w:val="a7"/>
                  <w:rFonts w:cs="Tahoma"/>
                  <w:b w:val="0"/>
                  <w:bCs/>
                  <w:lang w:val="ru-RU"/>
                </w:rPr>
                <w:t>Финансовое моделирование и экономика AI-продуктов</w:t>
              </w:r>
            </w:hyperlink>
            <w:r w:rsidRPr="00E820FE">
              <w:rPr>
                <w:rFonts w:cs="Tahoma"/>
                <w:b w:val="0"/>
                <w:bCs/>
                <w:lang w:val="ru-RU"/>
              </w:rPr>
              <w:t xml:space="preserve"> (ML/DS) (экономика продуктов Искусственного интеллекта и Больших данных).</w:t>
            </w:r>
          </w:p>
        </w:tc>
        <w:tc>
          <w:tcPr>
            <w:tcW w:w="1739" w:type="dxa"/>
            <w:tcBorders>
              <w:left w:val="nil"/>
              <w:bottom w:val="nil"/>
              <w:right w:val="nil"/>
            </w:tcBorders>
          </w:tcPr>
          <w:p w14:paraId="51718CC9" w14:textId="77777777" w:rsidR="00494BDF" w:rsidRDefault="00BD6151" w:rsidP="0069752F">
            <w:pPr>
              <w:pStyle w:val="Dates"/>
            </w:pPr>
            <w:hyperlink r:id="rId20" w:history="1">
              <w:proofErr w:type="spellStart"/>
              <w:r w:rsidR="00494BDF" w:rsidRPr="000C4223">
                <w:rPr>
                  <w:rStyle w:val="a7"/>
                </w:rPr>
                <w:t>Product</w:t>
              </w:r>
              <w:proofErr w:type="spellEnd"/>
              <w:r w:rsidR="00494BDF" w:rsidRPr="000C4223">
                <w:rPr>
                  <w:rStyle w:val="a7"/>
                </w:rPr>
                <w:t xml:space="preserve"> </w:t>
              </w:r>
              <w:proofErr w:type="spellStart"/>
              <w:r w:rsidR="00494BDF" w:rsidRPr="000C4223">
                <w:rPr>
                  <w:rStyle w:val="a7"/>
                </w:rPr>
                <w:t>Camp</w:t>
              </w:r>
              <w:proofErr w:type="spellEnd"/>
            </w:hyperlink>
            <w:r w:rsidR="00494BDF">
              <w:t xml:space="preserve">, </w:t>
            </w:r>
          </w:p>
          <w:p w14:paraId="0C32C9D9" w14:textId="77777777" w:rsidR="00494BDF" w:rsidRPr="004F4F9D" w:rsidRDefault="00494BDF" w:rsidP="0069752F">
            <w:pPr>
              <w:pStyle w:val="Dates"/>
            </w:pPr>
            <w:r>
              <w:t>20.06.2020</w:t>
            </w:r>
          </w:p>
        </w:tc>
      </w:tr>
      <w:tr w:rsidR="00A6731D" w:rsidRPr="00C4664A" w14:paraId="0C3B00DA" w14:textId="77777777" w:rsidTr="004D613C">
        <w:trPr>
          <w:trHeight w:val="218"/>
        </w:trPr>
        <w:tc>
          <w:tcPr>
            <w:tcW w:w="8692" w:type="dxa"/>
            <w:gridSpan w:val="7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3F03B4C7" w14:textId="77777777" w:rsidR="00A6731D" w:rsidRPr="00D86C2F" w:rsidRDefault="00A6731D" w:rsidP="004D613C">
            <w:pPr>
              <w:pStyle w:val="1"/>
            </w:pPr>
            <w:r w:rsidRPr="00D86C2F">
              <w:rPr>
                <w:lang w:bidi="ru-RU"/>
              </w:rPr>
              <w:t>Технические знания и навыки</w:t>
            </w:r>
          </w:p>
        </w:tc>
      </w:tr>
      <w:tr w:rsidR="005C6993" w:rsidRPr="00C4664A" w14:paraId="287A78CA" w14:textId="77777777" w:rsidTr="005C6993">
        <w:trPr>
          <w:trHeight w:val="621"/>
        </w:trPr>
        <w:tc>
          <w:tcPr>
            <w:tcW w:w="452" w:type="dxa"/>
            <w:vMerge w:val="restart"/>
            <w:tcBorders>
              <w:top w:val="single" w:sz="4" w:space="0" w:color="999999"/>
              <w:left w:val="nil"/>
              <w:right w:val="nil"/>
            </w:tcBorders>
          </w:tcPr>
          <w:p w14:paraId="4E9C5468" w14:textId="77777777" w:rsidR="005C6993" w:rsidRPr="001F19A0" w:rsidRDefault="005C6993" w:rsidP="004D613C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5E5EEFDF" w14:textId="77777777" w:rsidR="005C6993" w:rsidRPr="001F19A0" w:rsidRDefault="005C6993" w:rsidP="004D613C">
            <w:pPr>
              <w:pStyle w:val="bulletedlist"/>
              <w:rPr>
                <w:rStyle w:val="a8"/>
                <w:b w:val="0"/>
                <w:bCs w:val="0"/>
              </w:rPr>
            </w:pPr>
            <w:r w:rsidRPr="001F19A0">
              <w:rPr>
                <w:rStyle w:val="a8"/>
                <w:b w:val="0"/>
                <w:bCs w:val="0"/>
              </w:rPr>
              <w:t>Опыт проектирования, построения и внедрения распределенных систем.</w:t>
            </w:r>
          </w:p>
          <w:p w14:paraId="6C3AD7EC" w14:textId="30520179" w:rsidR="005C6993" w:rsidRPr="00FB19D9" w:rsidRDefault="005C6993" w:rsidP="005C6993">
            <w:pPr>
              <w:pStyle w:val="bulletedlist"/>
            </w:pPr>
            <w:r w:rsidRPr="001F19A0">
              <w:rPr>
                <w:rStyle w:val="a8"/>
                <w:b w:val="0"/>
                <w:bCs w:val="0"/>
              </w:rPr>
              <w:t xml:space="preserve">Опыт </w:t>
            </w:r>
            <w:r w:rsidRPr="00837C7B">
              <w:rPr>
                <w:rStyle w:val="a8"/>
                <w:b w:val="0"/>
                <w:bCs w:val="0"/>
              </w:rPr>
              <w:t>проектирования баз данных, управления данными. Опыт построения аналитики.</w:t>
            </w:r>
          </w:p>
        </w:tc>
      </w:tr>
      <w:tr w:rsidR="005C6993" w:rsidRPr="00C4664A" w14:paraId="3E745111" w14:textId="77777777" w:rsidTr="005C6993">
        <w:trPr>
          <w:trHeight w:val="2208"/>
        </w:trPr>
        <w:tc>
          <w:tcPr>
            <w:tcW w:w="452" w:type="dxa"/>
            <w:vMerge/>
            <w:tcBorders>
              <w:left w:val="nil"/>
              <w:right w:val="nil"/>
            </w:tcBorders>
          </w:tcPr>
          <w:p w14:paraId="1D84EB4F" w14:textId="77777777" w:rsidR="005C6993" w:rsidRPr="001F19A0" w:rsidRDefault="005C6993" w:rsidP="004D613C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4858" w:type="dxa"/>
            <w:gridSpan w:val="3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21E06399" w14:textId="6E8EE500" w:rsidR="005C6993" w:rsidRPr="00837C7B" w:rsidRDefault="005C6993" w:rsidP="005C6993">
            <w:pPr>
              <w:pStyle w:val="a3"/>
              <w:rPr>
                <w:lang w:val="ru-RU"/>
              </w:rPr>
            </w:pPr>
            <w:r w:rsidRPr="00837C7B">
              <w:rPr>
                <w:lang w:val="ru-RU"/>
              </w:rPr>
              <w:t>Опыт в технологиях и средах</w:t>
            </w:r>
          </w:p>
          <w:p w14:paraId="3859B475" w14:textId="77777777" w:rsidR="005C6993" w:rsidRPr="00837C7B" w:rsidRDefault="005C6993" w:rsidP="005C6993">
            <w:pPr>
              <w:pStyle w:val="bulletedlist"/>
              <w:spacing w:before="0" w:after="0"/>
            </w:pPr>
            <w:proofErr w:type="spellStart"/>
            <w:r w:rsidRPr="00837C7B">
              <w:t>Python</w:t>
            </w:r>
            <w:proofErr w:type="spellEnd"/>
            <w:r w:rsidRPr="00837C7B">
              <w:t>, SQL, HTML</w:t>
            </w:r>
          </w:p>
          <w:p w14:paraId="646CB81B" w14:textId="77777777" w:rsidR="005C6993" w:rsidRPr="00837C7B" w:rsidRDefault="005C6993" w:rsidP="005C6993">
            <w:pPr>
              <w:pStyle w:val="bulletedlist"/>
              <w:spacing w:before="0" w:after="0"/>
              <w:rPr>
                <w:lang w:val="en-US"/>
              </w:rPr>
            </w:pPr>
            <w:proofErr w:type="spellStart"/>
            <w:r w:rsidRPr="00837C7B">
              <w:rPr>
                <w:lang w:val="en-US"/>
              </w:rPr>
              <w:t>Jupyter</w:t>
            </w:r>
            <w:proofErr w:type="spellEnd"/>
            <w:r w:rsidRPr="00837C7B">
              <w:rPr>
                <w:lang w:val="en-US"/>
              </w:rPr>
              <w:t xml:space="preserve"> Notebook, Yandex </w:t>
            </w:r>
            <w:proofErr w:type="spellStart"/>
            <w:r w:rsidRPr="00837C7B">
              <w:rPr>
                <w:lang w:val="en-US"/>
              </w:rPr>
              <w:t>DataSphere</w:t>
            </w:r>
            <w:proofErr w:type="spellEnd"/>
          </w:p>
          <w:p w14:paraId="39DFC837" w14:textId="77777777" w:rsidR="005C6993" w:rsidRPr="00F357F5" w:rsidRDefault="005C6993" w:rsidP="005C699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PyCharm, Visual Studio Code, GitHub Desktop, Git Bash, Command Prompt</w:t>
            </w:r>
          </w:p>
          <w:p w14:paraId="5910A8BE" w14:textId="77777777" w:rsidR="005C6993" w:rsidRPr="00F357F5" w:rsidRDefault="005C6993" w:rsidP="005C699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 xml:space="preserve">Google Analytics, </w:t>
            </w:r>
            <w:proofErr w:type="spellStart"/>
            <w:r w:rsidRPr="00F357F5">
              <w:rPr>
                <w:lang w:val="en-US"/>
              </w:rPr>
              <w:t>Яндекс.Метрика</w:t>
            </w:r>
            <w:proofErr w:type="spellEnd"/>
            <w:r w:rsidRPr="00F357F5">
              <w:rPr>
                <w:lang w:val="en-US"/>
              </w:rPr>
              <w:t xml:space="preserve">, </w:t>
            </w:r>
            <w:proofErr w:type="spellStart"/>
            <w:r w:rsidRPr="00F357F5">
              <w:rPr>
                <w:lang w:val="en-US"/>
              </w:rPr>
              <w:t>сall</w:t>
            </w:r>
            <w:proofErr w:type="spellEnd"/>
            <w:r w:rsidRPr="00F357F5">
              <w:rPr>
                <w:lang w:val="en-US"/>
              </w:rPr>
              <w:t>-tracking</w:t>
            </w:r>
          </w:p>
          <w:p w14:paraId="6F2654CA" w14:textId="77777777" w:rsidR="005C6993" w:rsidRPr="00F357F5" w:rsidRDefault="005C6993" w:rsidP="005C699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 xml:space="preserve">Google Ads, </w:t>
            </w:r>
            <w:proofErr w:type="spellStart"/>
            <w:r w:rsidRPr="00F357F5">
              <w:rPr>
                <w:lang w:val="en-US"/>
              </w:rPr>
              <w:t>Яндекс.Директ</w:t>
            </w:r>
            <w:proofErr w:type="spellEnd"/>
          </w:p>
          <w:p w14:paraId="2C8FCC6F" w14:textId="73F7E58D" w:rsidR="005C6993" w:rsidRPr="00F357F5" w:rsidRDefault="005C6993" w:rsidP="005C699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Google Sheets, Google Data Studio,</w:t>
            </w:r>
            <w:r>
              <w:rPr>
                <w:lang w:val="en-US"/>
              </w:rPr>
              <w:t xml:space="preserve"> </w:t>
            </w:r>
            <w:r w:rsidRPr="00F357F5">
              <w:rPr>
                <w:lang w:val="en-US"/>
              </w:rPr>
              <w:t>Excel, Power BI</w:t>
            </w:r>
          </w:p>
          <w:p w14:paraId="23A28C54" w14:textId="77777777" w:rsidR="005C6993" w:rsidRPr="00F357F5" w:rsidRDefault="005C6993" w:rsidP="005C699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 xml:space="preserve">MS Access, </w:t>
            </w:r>
            <w:proofErr w:type="spellStart"/>
            <w:r w:rsidRPr="00F357F5">
              <w:rPr>
                <w:lang w:val="en-US"/>
              </w:rPr>
              <w:t>ClickHouse</w:t>
            </w:r>
            <w:proofErr w:type="spellEnd"/>
          </w:p>
          <w:p w14:paraId="2DEE295D" w14:textId="77777777" w:rsidR="005C6993" w:rsidRPr="00F357F5" w:rsidRDefault="005C6993" w:rsidP="005C6993">
            <w:pPr>
              <w:pStyle w:val="bulletedlist"/>
              <w:spacing w:before="0" w:after="0"/>
              <w:rPr>
                <w:lang w:val="en-US"/>
              </w:rPr>
            </w:pPr>
            <w:proofErr w:type="spellStart"/>
            <w:r w:rsidRPr="00F357F5">
              <w:rPr>
                <w:lang w:val="en-US"/>
              </w:rPr>
              <w:t>Платформа</w:t>
            </w:r>
            <w:proofErr w:type="spellEnd"/>
            <w:r w:rsidRPr="00F357F5">
              <w:rPr>
                <w:lang w:val="en-US"/>
              </w:rPr>
              <w:t xml:space="preserve"> и </w:t>
            </w:r>
            <w:proofErr w:type="spellStart"/>
            <w:r w:rsidRPr="00F357F5">
              <w:rPr>
                <w:lang w:val="en-US"/>
              </w:rPr>
              <w:t>технологии</w:t>
            </w:r>
            <w:proofErr w:type="spellEnd"/>
            <w:r w:rsidRPr="00F357F5">
              <w:rPr>
                <w:lang w:val="en-US"/>
              </w:rPr>
              <w:t xml:space="preserve"> 1C, SharePoint</w:t>
            </w:r>
          </w:p>
          <w:p w14:paraId="24B5AD21" w14:textId="77777777" w:rsidR="005C6993" w:rsidRPr="00F357F5" w:rsidRDefault="005C6993" w:rsidP="005C6993">
            <w:pPr>
              <w:pStyle w:val="bulletedlist"/>
              <w:spacing w:before="0" w:after="0"/>
              <w:rPr>
                <w:lang w:val="en-US"/>
              </w:rPr>
            </w:pPr>
            <w:proofErr w:type="spellStart"/>
            <w:r w:rsidRPr="00F357F5">
              <w:rPr>
                <w:lang w:val="en-US"/>
              </w:rPr>
              <w:t>КриптоПро</w:t>
            </w:r>
            <w:proofErr w:type="spellEnd"/>
            <w:r w:rsidRPr="00F357F5">
              <w:rPr>
                <w:lang w:val="en-US"/>
              </w:rPr>
              <w:t xml:space="preserve"> УЦ</w:t>
            </w:r>
          </w:p>
          <w:p w14:paraId="5F388CEA" w14:textId="37C540AC" w:rsidR="005C6993" w:rsidRPr="005C6993" w:rsidRDefault="005C6993" w:rsidP="005C6993">
            <w:pPr>
              <w:pStyle w:val="bulletedlist"/>
              <w:spacing w:before="0" w:after="0"/>
              <w:rPr>
                <w:rStyle w:val="a8"/>
                <w:b w:val="0"/>
                <w:bCs w:val="0"/>
                <w:lang w:val="en-US"/>
              </w:rPr>
            </w:pPr>
            <w:proofErr w:type="spellStart"/>
            <w:r w:rsidRPr="00F357F5">
              <w:rPr>
                <w:lang w:val="en-US"/>
              </w:rPr>
              <w:t>Яндекс.Облако</w:t>
            </w:r>
            <w:proofErr w:type="spellEnd"/>
            <w:r w:rsidRPr="00F357F5">
              <w:rPr>
                <w:lang w:val="en-US"/>
              </w:rPr>
              <w:t>, Azure, Microsoft 365 (Office 365)</w:t>
            </w:r>
          </w:p>
        </w:tc>
        <w:tc>
          <w:tcPr>
            <w:tcW w:w="3382" w:type="dxa"/>
            <w:gridSpan w:val="3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242898C7" w14:textId="77777777" w:rsidR="005C6993" w:rsidRPr="005C6993" w:rsidRDefault="005C6993" w:rsidP="005C6993">
            <w:pPr>
              <w:pStyle w:val="bulletedlist"/>
              <w:numPr>
                <w:ilvl w:val="0"/>
                <w:numId w:val="0"/>
              </w:numPr>
              <w:ind w:left="288" w:hanging="288"/>
              <w:rPr>
                <w:b/>
                <w:bCs/>
              </w:rPr>
            </w:pPr>
            <w:r w:rsidRPr="005C6993">
              <w:rPr>
                <w:b/>
                <w:bCs/>
              </w:rPr>
              <w:t>Инструменты</w:t>
            </w:r>
          </w:p>
          <w:p w14:paraId="4479D299" w14:textId="77777777" w:rsidR="005C6993" w:rsidRDefault="005C6993" w:rsidP="005C6993">
            <w:pPr>
              <w:pStyle w:val="bulletedlist"/>
              <w:spacing w:before="0" w:after="0"/>
              <w:rPr>
                <w:lang w:val="en-US"/>
              </w:rPr>
            </w:pPr>
            <w:r w:rsidRPr="001F19A0">
              <w:rPr>
                <w:lang w:val="en-US"/>
              </w:rPr>
              <w:t xml:space="preserve">GitHub, TFS (Azure DevOps) </w:t>
            </w:r>
          </w:p>
          <w:p w14:paraId="10911C4A" w14:textId="77777777" w:rsidR="005C6993" w:rsidRDefault="005C6993" w:rsidP="005C6993">
            <w:pPr>
              <w:pStyle w:val="bulletedlist"/>
              <w:spacing w:before="0" w:after="0"/>
              <w:rPr>
                <w:lang w:val="en-US"/>
              </w:rPr>
            </w:pPr>
            <w:r w:rsidRPr="00CF6822">
              <w:rPr>
                <w:lang w:val="en-US"/>
              </w:rPr>
              <w:t>MS Visio, Lucidchart.com, Visual Paradigm, Enterprise Architect</w:t>
            </w:r>
          </w:p>
          <w:p w14:paraId="29F6FB28" w14:textId="77777777" w:rsidR="005C6993" w:rsidRPr="004B1322" w:rsidRDefault="005C6993" w:rsidP="005C6993">
            <w:pPr>
              <w:pStyle w:val="bulletedlist"/>
              <w:spacing w:before="0" w:after="0"/>
              <w:rPr>
                <w:lang w:val="en-US"/>
              </w:rPr>
            </w:pPr>
            <w:r w:rsidRPr="004B1322">
              <w:rPr>
                <w:lang w:val="en-US"/>
              </w:rPr>
              <w:t>Figma</w:t>
            </w:r>
          </w:p>
          <w:p w14:paraId="030DF0D2" w14:textId="77777777" w:rsidR="005C6993" w:rsidRPr="00CF6822" w:rsidRDefault="005C6993" w:rsidP="005C6993">
            <w:pPr>
              <w:pStyle w:val="bulletedlist"/>
              <w:spacing w:before="0" w:after="0"/>
              <w:rPr>
                <w:lang w:val="en-US"/>
              </w:rPr>
            </w:pPr>
            <w:r w:rsidRPr="00CF6822">
              <w:rPr>
                <w:lang w:val="en-US"/>
              </w:rPr>
              <w:t xml:space="preserve">miro.com, mural.co, </w:t>
            </w:r>
            <w:proofErr w:type="spellStart"/>
            <w:r w:rsidRPr="00CF6822">
              <w:rPr>
                <w:lang w:val="en-US"/>
              </w:rPr>
              <w:t>jamboard</w:t>
            </w:r>
            <w:proofErr w:type="spellEnd"/>
          </w:p>
          <w:p w14:paraId="48DC601C" w14:textId="77777777" w:rsidR="005C6993" w:rsidRPr="00CF6822" w:rsidRDefault="005C6993" w:rsidP="005C6993">
            <w:pPr>
              <w:pStyle w:val="bulletedlist"/>
              <w:spacing w:before="0" w:after="0"/>
              <w:rPr>
                <w:lang w:val="en-US"/>
              </w:rPr>
            </w:pPr>
            <w:proofErr w:type="spellStart"/>
            <w:r w:rsidRPr="00CF6822">
              <w:rPr>
                <w:lang w:val="en-US"/>
              </w:rPr>
              <w:t>Яндекс.Трекер</w:t>
            </w:r>
            <w:proofErr w:type="spellEnd"/>
            <w:r w:rsidRPr="00CF6822">
              <w:rPr>
                <w:lang w:val="en-US"/>
              </w:rPr>
              <w:t xml:space="preserve">, Jira, </w:t>
            </w:r>
            <w:proofErr w:type="spellStart"/>
            <w:r w:rsidRPr="00CF6822">
              <w:rPr>
                <w:lang w:val="en-US"/>
              </w:rPr>
              <w:t>TickTick</w:t>
            </w:r>
            <w:proofErr w:type="spellEnd"/>
            <w:r w:rsidRPr="00CF6822">
              <w:rPr>
                <w:lang w:val="en-US"/>
              </w:rPr>
              <w:t>, kaiten.io, Trello, Slack</w:t>
            </w:r>
          </w:p>
          <w:p w14:paraId="495FF860" w14:textId="77777777" w:rsidR="005C6993" w:rsidRPr="00CF6822" w:rsidRDefault="005C6993" w:rsidP="005C6993">
            <w:pPr>
              <w:pStyle w:val="bulletedlist"/>
              <w:spacing w:before="0" w:after="0"/>
              <w:rPr>
                <w:lang w:val="en-US"/>
              </w:rPr>
            </w:pPr>
            <w:r w:rsidRPr="00CF6822">
              <w:rPr>
                <w:lang w:val="en-US"/>
              </w:rPr>
              <w:t>MS OneNote, Confluence, notion.so</w:t>
            </w:r>
          </w:p>
          <w:p w14:paraId="01C8626E" w14:textId="77777777" w:rsidR="005C6993" w:rsidRDefault="005C6993" w:rsidP="005C6993">
            <w:pPr>
              <w:pStyle w:val="bulletedlist"/>
              <w:spacing w:before="0" w:after="0"/>
              <w:rPr>
                <w:lang w:val="en-US"/>
              </w:rPr>
            </w:pPr>
            <w:r w:rsidRPr="00CF6822">
              <w:rPr>
                <w:lang w:val="en-US"/>
              </w:rPr>
              <w:t>Waterfall, Agile (Scrum, Kanban), RUP, RAD</w:t>
            </w:r>
          </w:p>
          <w:p w14:paraId="0F43FE02" w14:textId="226FB49B" w:rsidR="005C6993" w:rsidRPr="005C6993" w:rsidRDefault="005C6993" w:rsidP="005C6993">
            <w:pPr>
              <w:pStyle w:val="bulletedlist"/>
              <w:spacing w:before="0" w:after="0"/>
              <w:rPr>
                <w:rStyle w:val="a8"/>
                <w:b w:val="0"/>
                <w:bCs w:val="0"/>
                <w:lang w:val="en-US"/>
              </w:rPr>
            </w:pPr>
            <w:r w:rsidRPr="005839F3">
              <w:rPr>
                <w:lang w:val="en-US"/>
              </w:rPr>
              <w:t>MS Excel, MS Project</w:t>
            </w:r>
          </w:p>
        </w:tc>
      </w:tr>
      <w:tr w:rsidR="00445393" w:rsidRPr="00C4664A" w14:paraId="2964AAF6" w14:textId="77777777" w:rsidTr="00184D53">
        <w:trPr>
          <w:trHeight w:val="218"/>
        </w:trPr>
        <w:tc>
          <w:tcPr>
            <w:tcW w:w="8692" w:type="dxa"/>
            <w:gridSpan w:val="7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3785F715" w14:textId="77777777" w:rsidR="00445393" w:rsidRPr="00D86C2F" w:rsidRDefault="00445393" w:rsidP="00184D53">
            <w:pPr>
              <w:pStyle w:val="1"/>
              <w:rPr>
                <w:lang w:bidi="ru-RU"/>
              </w:rPr>
            </w:pPr>
            <w:r w:rsidRPr="001B27C5">
              <w:rPr>
                <w:lang w:bidi="ru-RU"/>
              </w:rPr>
              <w:t>Обо мне</w:t>
            </w:r>
          </w:p>
        </w:tc>
      </w:tr>
      <w:tr w:rsidR="00445393" w:rsidRPr="00751320" w14:paraId="72F89836" w14:textId="77777777" w:rsidTr="00184D53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15FF5A0A" w14:textId="77777777" w:rsidR="00445393" w:rsidRPr="004839B7" w:rsidRDefault="00445393" w:rsidP="00184D53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6188AD49" w14:textId="532C1123" w:rsidR="00445393" w:rsidRPr="009E66CD" w:rsidRDefault="00303530" w:rsidP="009E66CD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>
              <w:rPr>
                <w:rFonts w:cs="Tahoma"/>
                <w:lang w:val="ru-RU"/>
              </w:rPr>
              <w:t>Понимаю, как</w:t>
            </w:r>
            <w:r w:rsidR="00445393" w:rsidRPr="00B47AE6">
              <w:rPr>
                <w:rFonts w:cs="Tahoma"/>
                <w:lang w:val="ru-RU"/>
              </w:rPr>
              <w:t xml:space="preserve"> работают различные бизнесы</w:t>
            </w:r>
            <w:r>
              <w:rPr>
                <w:rFonts w:cs="Tahoma"/>
                <w:lang w:val="ru-RU"/>
              </w:rPr>
              <w:t>.</w:t>
            </w:r>
            <w:r w:rsidR="00445393" w:rsidRPr="00B47AE6">
              <w:rPr>
                <w:rFonts w:cs="Tahoma"/>
                <w:lang w:val="ru-RU"/>
              </w:rPr>
              <w:t xml:space="preserve"> </w:t>
            </w:r>
            <w:r>
              <w:rPr>
                <w:rFonts w:cs="Tahoma"/>
                <w:lang w:val="ru-RU"/>
              </w:rPr>
              <w:t>С</w:t>
            </w:r>
            <w:r w:rsidR="00445393" w:rsidRPr="00B47AE6">
              <w:rPr>
                <w:rFonts w:cs="Tahoma"/>
                <w:lang w:val="ru-RU"/>
              </w:rPr>
              <w:t>ложившееся глубокое продуктовое и стоместное мышление</w:t>
            </w:r>
            <w:r w:rsidR="00CD42F0" w:rsidRPr="00CD42F0">
              <w:rPr>
                <w:rFonts w:cs="Tahoma"/>
                <w:lang w:val="ru-RU"/>
              </w:rPr>
              <w:t>.</w:t>
            </w:r>
            <w:r w:rsidR="009E66CD" w:rsidRPr="009E66CD">
              <w:rPr>
                <w:rFonts w:cs="Tahoma"/>
                <w:lang w:val="ru-RU"/>
              </w:rPr>
              <w:t xml:space="preserve"> Могу находить новые возможности там, где никто не ожидал. </w:t>
            </w:r>
            <w:r w:rsidR="009E66CD">
              <w:rPr>
                <w:rFonts w:cs="Tahoma"/>
                <w:lang w:val="ru-RU"/>
              </w:rPr>
              <w:t>О</w:t>
            </w:r>
            <w:r w:rsidR="009E66CD" w:rsidRPr="009E66CD">
              <w:rPr>
                <w:rFonts w:cs="Tahoma"/>
                <w:lang w:val="ru-RU"/>
              </w:rPr>
              <w:t>цениваю каждый свой шаг с точки зрения ценности для бизнеса.</w:t>
            </w:r>
            <w:r w:rsidR="00167E8F">
              <w:rPr>
                <w:rFonts w:cs="Tahoma"/>
                <w:lang w:val="ru-RU"/>
              </w:rPr>
              <w:t xml:space="preserve"> </w:t>
            </w:r>
            <w:r w:rsidR="00167E8F" w:rsidRPr="00167E8F">
              <w:rPr>
                <w:rFonts w:cs="Tahoma"/>
                <w:lang w:val="ru-RU"/>
              </w:rPr>
              <w:t>Это помогает мне расставить приоритеты.</w:t>
            </w:r>
          </w:p>
          <w:p w14:paraId="536CAADA" w14:textId="2727A56C" w:rsidR="00445393" w:rsidRPr="00CD42F0" w:rsidRDefault="00445393" w:rsidP="009E66CD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Высокая самостоятельность и личная ответственность. В карьере</w:t>
            </w:r>
            <w:r w:rsidR="00626AC9">
              <w:rPr>
                <w:rFonts w:cs="Tahoma"/>
                <w:lang w:val="ru-RU"/>
              </w:rPr>
              <w:t xml:space="preserve"> подавляющее</w:t>
            </w:r>
            <w:r w:rsidRPr="00B47AE6">
              <w:rPr>
                <w:rFonts w:cs="Tahoma"/>
                <w:lang w:val="ru-RU"/>
              </w:rPr>
              <w:t xml:space="preserve"> большинство проектов и направлений начинал с нуля и доводил до результата</w:t>
            </w:r>
            <w:r w:rsidR="00CD42F0" w:rsidRPr="00CD42F0">
              <w:rPr>
                <w:rFonts w:cs="Tahoma"/>
                <w:lang w:val="ru-RU"/>
              </w:rPr>
              <w:t>.</w:t>
            </w:r>
          </w:p>
          <w:p w14:paraId="0AE3452A" w14:textId="318A64BE" w:rsidR="00445393" w:rsidRPr="000B6B40" w:rsidRDefault="00445393" w:rsidP="009E66CD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Многозадачность. Навыки эффективной работы в условиях</w:t>
            </w:r>
            <w:r w:rsidR="00167E8F">
              <w:rPr>
                <w:rFonts w:cs="Tahoma"/>
                <w:lang w:val="ru-RU"/>
              </w:rPr>
              <w:t xml:space="preserve"> сильной</w:t>
            </w:r>
            <w:r w:rsidRPr="00B47AE6">
              <w:rPr>
                <w:rFonts w:cs="Tahoma"/>
                <w:lang w:val="ru-RU"/>
              </w:rPr>
              <w:t xml:space="preserve"> неопределенности</w:t>
            </w:r>
            <w:r w:rsidR="00F24FD3">
              <w:rPr>
                <w:rFonts w:cs="Tahoma"/>
                <w:lang w:val="ru-RU"/>
              </w:rPr>
              <w:t>.</w:t>
            </w:r>
          </w:p>
          <w:p w14:paraId="4BE1192D" w14:textId="3AC20FED" w:rsidR="00445393" w:rsidRPr="0059670B" w:rsidRDefault="00445393" w:rsidP="009E66CD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Высокий уровень коммуникабельности</w:t>
            </w:r>
            <w:r w:rsidR="00167E8F">
              <w:rPr>
                <w:rFonts w:cs="Tahoma"/>
                <w:lang w:val="ru-RU"/>
              </w:rPr>
              <w:t>,</w:t>
            </w:r>
            <w:r w:rsidRPr="00B47AE6">
              <w:rPr>
                <w:rFonts w:cs="Tahoma"/>
                <w:lang w:val="ru-RU"/>
              </w:rPr>
              <w:t xml:space="preserve"> навыков построения контактов</w:t>
            </w:r>
            <w:r w:rsidR="00F24FD3">
              <w:rPr>
                <w:rFonts w:cs="Tahoma"/>
                <w:lang w:val="ru-RU"/>
              </w:rPr>
              <w:t>.</w:t>
            </w:r>
            <w:r w:rsidR="00167E8F">
              <w:rPr>
                <w:rFonts w:cs="Tahoma"/>
                <w:lang w:val="ru-RU"/>
              </w:rPr>
              <w:t xml:space="preserve"> Сильный переговорщик</w:t>
            </w:r>
          </w:p>
          <w:p w14:paraId="158FA0AD" w14:textId="42AE8A2C" w:rsidR="00445393" w:rsidRPr="000B6B40" w:rsidRDefault="00445393" w:rsidP="009E66CD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Крайняя стрессоустойчивость</w:t>
            </w:r>
            <w:r w:rsidR="00F24FD3">
              <w:rPr>
                <w:rFonts w:cs="Tahoma"/>
                <w:lang w:val="ru-RU"/>
              </w:rPr>
              <w:t xml:space="preserve"> и фокус на результат. </w:t>
            </w:r>
          </w:p>
          <w:p w14:paraId="5E893E17" w14:textId="67107793" w:rsidR="00F24FD3" w:rsidRPr="000B6B40" w:rsidRDefault="00F24FD3" w:rsidP="009E66CD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>
              <w:rPr>
                <w:rFonts w:cs="Tahoma"/>
                <w:lang w:val="ru-RU"/>
              </w:rPr>
              <w:t>Занимаюсь</w:t>
            </w:r>
            <w:r w:rsidRPr="00B47AE6">
              <w:rPr>
                <w:rFonts w:cs="Tahoma"/>
                <w:lang w:val="ru-RU"/>
              </w:rPr>
              <w:t xml:space="preserve"> альпинизмом и парусным спортом в открытом океане</w:t>
            </w:r>
            <w:r w:rsidRPr="000B6B40">
              <w:rPr>
                <w:rFonts w:cs="Tahoma"/>
                <w:lang w:val="ru-RU"/>
              </w:rPr>
              <w:t>.</w:t>
            </w:r>
            <w:r>
              <w:rPr>
                <w:rFonts w:cs="Tahoma"/>
                <w:lang w:val="ru-RU"/>
              </w:rPr>
              <w:t xml:space="preserve"> Играю на гитаре, занимаюсь танцами.</w:t>
            </w:r>
          </w:p>
          <w:p w14:paraId="71153E70" w14:textId="2D1EC42C" w:rsidR="00F24FD3" w:rsidRDefault="00CD42F0" w:rsidP="009E66CD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Развитые навыки художественного творчества, чувства эстетического вкуса, эмпатии и персонализации</w:t>
            </w:r>
            <w:r w:rsidR="000B6B40" w:rsidRPr="000B6B40">
              <w:rPr>
                <w:rFonts w:cs="Tahoma"/>
                <w:lang w:val="ru-RU"/>
              </w:rPr>
              <w:t>.</w:t>
            </w:r>
          </w:p>
          <w:p w14:paraId="4213D1B5" w14:textId="7769CF36" w:rsidR="00445393" w:rsidRPr="00837C7B" w:rsidRDefault="00445393" w:rsidP="009E66CD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 w:rsidRPr="00837C7B">
              <w:rPr>
                <w:rFonts w:cs="Tahoma"/>
                <w:lang w:val="ru-RU"/>
              </w:rPr>
              <w:t>Высокая гибкость и адаптивность к изменениям</w:t>
            </w:r>
            <w:r w:rsidR="000B6B40" w:rsidRPr="00837C7B">
              <w:rPr>
                <w:rFonts w:cs="Tahoma"/>
                <w:lang w:val="ru-RU"/>
              </w:rPr>
              <w:t>.</w:t>
            </w:r>
          </w:p>
          <w:p w14:paraId="0D60E3D3" w14:textId="2B0433DA" w:rsidR="00445393" w:rsidRDefault="00445393" w:rsidP="00823CE4">
            <w:pPr>
              <w:widowControl w:val="0"/>
              <w:autoSpaceDE w:val="0"/>
              <w:autoSpaceDN w:val="0"/>
              <w:adjustRightInd w:val="0"/>
              <w:spacing w:before="60" w:line="260" w:lineRule="atLeast"/>
              <w:rPr>
                <w:rFonts w:cs="Tahoma"/>
                <w:lang w:val="ru-RU"/>
              </w:rPr>
            </w:pPr>
            <w:r w:rsidRPr="00837C7B">
              <w:rPr>
                <w:rFonts w:cs="Tahoma"/>
                <w:lang w:val="ru-RU"/>
              </w:rPr>
              <w:t>/ UPD:</w:t>
            </w:r>
          </w:p>
          <w:p w14:paraId="5B45EAB1" w14:textId="6FA69740" w:rsidR="00113F04" w:rsidRPr="00B47AE6" w:rsidRDefault="00DF3F78" w:rsidP="003E1423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>
              <w:rPr>
                <w:rFonts w:cs="Tahoma"/>
                <w:lang w:val="ru-RU"/>
              </w:rPr>
              <w:t>А</w:t>
            </w:r>
            <w:r w:rsidR="00E332E1" w:rsidRPr="00E332E1">
              <w:rPr>
                <w:rFonts w:cs="Tahoma"/>
                <w:lang w:val="ru-RU"/>
              </w:rPr>
              <w:t xml:space="preserve">ктивный участник российского и международного продуктового сообщества и крупнейшего сообщества специалистов </w:t>
            </w:r>
            <w:r w:rsidR="00196F14">
              <w:rPr>
                <w:rFonts w:cs="Tahoma"/>
              </w:rPr>
              <w:t>AI</w:t>
            </w:r>
            <w:r w:rsidR="00196F14" w:rsidRPr="00196F14">
              <w:rPr>
                <w:rFonts w:cs="Tahoma"/>
                <w:lang w:val="ru-RU"/>
              </w:rPr>
              <w:t>/</w:t>
            </w:r>
            <w:r w:rsidR="00196F14">
              <w:rPr>
                <w:rFonts w:cs="Tahoma"/>
              </w:rPr>
              <w:t>Big</w:t>
            </w:r>
            <w:r w:rsidR="00196F14" w:rsidRPr="00196F14">
              <w:rPr>
                <w:rFonts w:cs="Tahoma"/>
                <w:lang w:val="ru-RU"/>
              </w:rPr>
              <w:t xml:space="preserve"> </w:t>
            </w:r>
            <w:r w:rsidR="00196F14">
              <w:rPr>
                <w:rFonts w:cs="Tahoma"/>
              </w:rPr>
              <w:t>Data</w:t>
            </w:r>
            <w:r w:rsidR="00196F14" w:rsidRPr="00196F14">
              <w:rPr>
                <w:rFonts w:cs="Tahoma"/>
                <w:lang w:val="ru-RU"/>
              </w:rPr>
              <w:t xml:space="preserve"> </w:t>
            </w:r>
            <w:r w:rsidR="00196F14">
              <w:rPr>
                <w:rFonts w:cs="Tahoma"/>
                <w:lang w:val="ru-RU"/>
              </w:rPr>
              <w:t>технологий</w:t>
            </w:r>
            <w:r w:rsidR="00E332E1" w:rsidRPr="00E332E1">
              <w:rPr>
                <w:rFonts w:cs="Tahoma"/>
                <w:lang w:val="ru-RU"/>
              </w:rPr>
              <w:t xml:space="preserve"> </w:t>
            </w:r>
            <w:proofErr w:type="spellStart"/>
            <w:r w:rsidR="00E332E1" w:rsidRPr="00E332E1">
              <w:rPr>
                <w:rFonts w:cs="Tahoma"/>
                <w:lang w:val="ru-RU"/>
              </w:rPr>
              <w:t>Open</w:t>
            </w:r>
            <w:proofErr w:type="spellEnd"/>
            <w:r w:rsidR="00E332E1" w:rsidRPr="00E332E1">
              <w:rPr>
                <w:rFonts w:cs="Tahoma"/>
                <w:lang w:val="ru-RU"/>
              </w:rPr>
              <w:t xml:space="preserve"> </w:t>
            </w:r>
            <w:proofErr w:type="spellStart"/>
            <w:r w:rsidR="00E332E1" w:rsidRPr="00E332E1">
              <w:rPr>
                <w:rFonts w:cs="Tahoma"/>
                <w:lang w:val="ru-RU"/>
              </w:rPr>
              <w:t>Data</w:t>
            </w:r>
            <w:proofErr w:type="spellEnd"/>
            <w:r w:rsidR="00E332E1" w:rsidRPr="00E332E1">
              <w:rPr>
                <w:rFonts w:cs="Tahoma"/>
                <w:lang w:val="ru-RU"/>
              </w:rPr>
              <w:t xml:space="preserve"> </w:t>
            </w:r>
            <w:proofErr w:type="spellStart"/>
            <w:r w:rsidR="00E332E1" w:rsidRPr="00E332E1">
              <w:rPr>
                <w:rFonts w:cs="Tahoma"/>
                <w:lang w:val="ru-RU"/>
              </w:rPr>
              <w:t>Science</w:t>
            </w:r>
            <w:proofErr w:type="spellEnd"/>
            <w:r w:rsidR="00E332E1" w:rsidRPr="00E332E1">
              <w:rPr>
                <w:rFonts w:cs="Tahoma"/>
                <w:lang w:val="ru-RU"/>
              </w:rPr>
              <w:t xml:space="preserve"> (</w:t>
            </w:r>
            <w:proofErr w:type="spellStart"/>
            <w:proofErr w:type="gramStart"/>
            <w:r w:rsidR="00E332E1" w:rsidRPr="00E332E1">
              <w:rPr>
                <w:rFonts w:cs="Tahoma"/>
                <w:lang w:val="ru-RU"/>
              </w:rPr>
              <w:t>ods.ia</w:t>
            </w:r>
            <w:proofErr w:type="spellEnd"/>
            <w:proofErr w:type="gramEnd"/>
            <w:r w:rsidR="00E332E1" w:rsidRPr="00E332E1">
              <w:rPr>
                <w:rFonts w:cs="Tahoma"/>
                <w:lang w:val="ru-RU"/>
              </w:rPr>
              <w:t xml:space="preserve">). Участвую в конференциях, </w:t>
            </w:r>
            <w:proofErr w:type="spellStart"/>
            <w:r w:rsidR="00E332E1" w:rsidRPr="00E332E1">
              <w:rPr>
                <w:rFonts w:cs="Tahoma"/>
                <w:lang w:val="ru-RU"/>
              </w:rPr>
              <w:t>кемпах</w:t>
            </w:r>
            <w:proofErr w:type="spellEnd"/>
            <w:r w:rsidR="00E332E1" w:rsidRPr="00E332E1">
              <w:rPr>
                <w:rFonts w:cs="Tahoma"/>
                <w:lang w:val="ru-RU"/>
              </w:rPr>
              <w:t xml:space="preserve"> и фестивалях</w:t>
            </w:r>
            <w:r w:rsidR="00DB6B1E" w:rsidRPr="00DB6B1E">
              <w:rPr>
                <w:rFonts w:cs="Tahoma"/>
                <w:lang w:val="ru-RU"/>
              </w:rPr>
              <w:t>,</w:t>
            </w:r>
            <w:r w:rsidR="00E332E1" w:rsidRPr="00E332E1">
              <w:rPr>
                <w:rFonts w:cs="Tahoma"/>
                <w:lang w:val="ru-RU"/>
              </w:rPr>
              <w:t xml:space="preserve"> как член </w:t>
            </w:r>
            <w:proofErr w:type="spellStart"/>
            <w:proofErr w:type="gramStart"/>
            <w:r w:rsidR="00E332E1" w:rsidRPr="00E332E1">
              <w:rPr>
                <w:rFonts w:cs="Tahoma"/>
                <w:lang w:val="ru-RU"/>
              </w:rPr>
              <w:t>орг.команды</w:t>
            </w:r>
            <w:proofErr w:type="spellEnd"/>
            <w:proofErr w:type="gramEnd"/>
            <w:r w:rsidR="00E332E1" w:rsidRPr="00E332E1">
              <w:rPr>
                <w:rFonts w:cs="Tahoma"/>
                <w:lang w:val="ru-RU"/>
              </w:rPr>
              <w:t xml:space="preserve"> и как докладчик.</w:t>
            </w:r>
          </w:p>
          <w:p w14:paraId="5910CBAD" w14:textId="5AD96117" w:rsidR="00445393" w:rsidRPr="00616AC9" w:rsidRDefault="003D2DB4" w:rsidP="003D2DB4">
            <w:pPr>
              <w:pStyle w:val="bulletedlist"/>
              <w:spacing w:before="0" w:after="0"/>
              <w:rPr>
                <w:rFonts w:cs="Tahoma"/>
              </w:rPr>
            </w:pPr>
            <w:r>
              <w:rPr>
                <w:rFonts w:cs="Tahoma"/>
              </w:rPr>
              <w:t>Д</w:t>
            </w:r>
            <w:r w:rsidR="00445393" w:rsidRPr="00616AC9">
              <w:rPr>
                <w:rFonts w:cs="Tahoma"/>
              </w:rPr>
              <w:t xml:space="preserve">елал доклад на </w:t>
            </w:r>
            <w:proofErr w:type="spellStart"/>
            <w:r w:rsidR="00445393" w:rsidRPr="00616AC9">
              <w:rPr>
                <w:rFonts w:cs="Tahoma"/>
              </w:rPr>
              <w:t>Product</w:t>
            </w:r>
            <w:proofErr w:type="spellEnd"/>
            <w:r w:rsidR="00445393" w:rsidRPr="00616AC9">
              <w:rPr>
                <w:rFonts w:cs="Tahoma"/>
              </w:rPr>
              <w:t xml:space="preserve"> </w:t>
            </w:r>
            <w:proofErr w:type="spellStart"/>
            <w:r w:rsidR="00445393" w:rsidRPr="00616AC9">
              <w:rPr>
                <w:rFonts w:cs="Tahoma"/>
              </w:rPr>
              <w:t>Camp</w:t>
            </w:r>
            <w:proofErr w:type="spellEnd"/>
            <w:r w:rsidR="00445393" w:rsidRPr="00616AC9">
              <w:rPr>
                <w:rFonts w:cs="Tahoma"/>
              </w:rPr>
              <w:t xml:space="preserve">, на тему </w:t>
            </w:r>
            <w:hyperlink r:id="rId21" w:history="1">
              <w:r w:rsidR="00445393" w:rsidRPr="00196F14">
                <w:rPr>
                  <w:rStyle w:val="a7"/>
                  <w:rFonts w:cs="Tahoma"/>
                </w:rPr>
                <w:t>Финансовое моделирование и экономика AI-продуктов</w:t>
              </w:r>
            </w:hyperlink>
            <w:r w:rsidR="00445393" w:rsidRPr="00616AC9">
              <w:rPr>
                <w:rFonts w:cs="Tahoma"/>
              </w:rPr>
              <w:t xml:space="preserve"> (экономика продуктов Искусственного интеллекта и Больших данных)</w:t>
            </w:r>
            <w:r w:rsidR="0059670B">
              <w:rPr>
                <w:rStyle w:val="a7"/>
                <w:rFonts w:cs="Tahoma"/>
              </w:rPr>
              <w:t>.</w:t>
            </w:r>
          </w:p>
          <w:p w14:paraId="74628443" w14:textId="15397D14" w:rsidR="00445393" w:rsidRDefault="00C8383D" w:rsidP="003D2DB4">
            <w:pPr>
              <w:pStyle w:val="bulletedlist"/>
              <w:spacing w:before="0" w:after="0"/>
              <w:rPr>
                <w:rFonts w:cs="Tahoma"/>
              </w:rPr>
            </w:pPr>
            <w:r w:rsidRPr="00C8383D">
              <w:rPr>
                <w:rFonts w:cs="Tahoma"/>
              </w:rPr>
              <w:t xml:space="preserve">Участвую в </w:t>
            </w:r>
            <w:r w:rsidRPr="00BE7B4B">
              <w:t>создании</w:t>
            </w:r>
            <w:r w:rsidRPr="00C8383D">
              <w:rPr>
                <w:rFonts w:cs="Tahoma"/>
              </w:rPr>
              <w:t xml:space="preserve"> оптимального фреймворка управления AI/DS (</w:t>
            </w:r>
            <w:proofErr w:type="spellStart"/>
            <w:r w:rsidRPr="00C8383D">
              <w:rPr>
                <w:rFonts w:cs="Tahoma"/>
              </w:rPr>
              <w:t>Big</w:t>
            </w:r>
            <w:proofErr w:type="spellEnd"/>
            <w:r w:rsidRPr="00C8383D">
              <w:rPr>
                <w:rFonts w:cs="Tahoma"/>
              </w:rPr>
              <w:t xml:space="preserve"> </w:t>
            </w:r>
            <w:proofErr w:type="spellStart"/>
            <w:r w:rsidRPr="00C8383D">
              <w:rPr>
                <w:rFonts w:cs="Tahoma"/>
              </w:rPr>
              <w:t>Data</w:t>
            </w:r>
            <w:proofErr w:type="spellEnd"/>
            <w:r w:rsidRPr="00C8383D">
              <w:rPr>
                <w:rFonts w:cs="Tahoma"/>
              </w:rPr>
              <w:t xml:space="preserve">) проектами и продуктами в рамках проекта </w:t>
            </w:r>
            <w:hyperlink r:id="rId22" w:history="1">
              <w:proofErr w:type="spellStart"/>
              <w:r w:rsidRPr="006E61DD">
                <w:rPr>
                  <w:rStyle w:val="a7"/>
                  <w:rFonts w:cs="Tahoma"/>
                </w:rPr>
                <w:t>LeanDS</w:t>
              </w:r>
              <w:proofErr w:type="spellEnd"/>
            </w:hyperlink>
            <w:r w:rsidRPr="00C8383D">
              <w:rPr>
                <w:rFonts w:cs="Tahoma"/>
              </w:rPr>
              <w:t>, как соавтор и как практикующий специалист (</w:t>
            </w:r>
            <w:proofErr w:type="spellStart"/>
            <w:r w:rsidR="00E21B4F">
              <w:rPr>
                <w:rFonts w:cs="Tahoma"/>
              </w:rPr>
              <w:fldChar w:fldCharType="begin"/>
            </w:r>
            <w:r w:rsidR="00E21B4F">
              <w:rPr>
                <w:rFonts w:cs="Tahoma"/>
              </w:rPr>
              <w:instrText xml:space="preserve"> HYPERLINK "https://github.com/PakinIgor/PakinIgor.github.io/blob/master/docs/Certificates/LeanDS_000001_IGOR_PAKIN.pdf" </w:instrText>
            </w:r>
            <w:r w:rsidR="00E21B4F">
              <w:rPr>
                <w:rFonts w:cs="Tahoma"/>
              </w:rPr>
              <w:fldChar w:fldCharType="separate"/>
            </w:r>
            <w:r w:rsidRPr="00E21B4F">
              <w:rPr>
                <w:rStyle w:val="a7"/>
                <w:rFonts w:cs="Tahoma"/>
              </w:rPr>
              <w:t>Certificate</w:t>
            </w:r>
            <w:proofErr w:type="spellEnd"/>
            <w:r w:rsidRPr="00E21B4F">
              <w:rPr>
                <w:rStyle w:val="a7"/>
                <w:rFonts w:cs="Tahoma"/>
              </w:rPr>
              <w:t xml:space="preserve"> ID: 000001</w:t>
            </w:r>
            <w:r w:rsidR="00E21B4F">
              <w:rPr>
                <w:rFonts w:cs="Tahoma"/>
              </w:rPr>
              <w:fldChar w:fldCharType="end"/>
            </w:r>
            <w:r w:rsidRPr="00C8383D">
              <w:rPr>
                <w:rFonts w:cs="Tahoma"/>
              </w:rPr>
              <w:t xml:space="preserve"> / Управление проектами и продуктами в </w:t>
            </w:r>
            <w:proofErr w:type="spellStart"/>
            <w:r w:rsidRPr="00C8383D">
              <w:rPr>
                <w:rFonts w:cs="Tahoma"/>
              </w:rPr>
              <w:t>Data</w:t>
            </w:r>
            <w:proofErr w:type="spellEnd"/>
            <w:r w:rsidRPr="00C8383D">
              <w:rPr>
                <w:rFonts w:cs="Tahoma"/>
              </w:rPr>
              <w:t xml:space="preserve"> </w:t>
            </w:r>
            <w:proofErr w:type="spellStart"/>
            <w:r w:rsidRPr="00C8383D">
              <w:rPr>
                <w:rFonts w:cs="Tahoma"/>
              </w:rPr>
              <w:t>Science</w:t>
            </w:r>
            <w:proofErr w:type="spellEnd"/>
            <w:r w:rsidRPr="00C8383D">
              <w:rPr>
                <w:rFonts w:cs="Tahoma"/>
              </w:rPr>
              <w:t>).</w:t>
            </w:r>
          </w:p>
          <w:p w14:paraId="706D3BD3" w14:textId="18581E9E" w:rsidR="00211FE5" w:rsidRDefault="00211FE5" w:rsidP="003D2DB4">
            <w:pPr>
              <w:pStyle w:val="bulletedlist"/>
              <w:spacing w:before="0" w:after="0"/>
              <w:rPr>
                <w:rFonts w:cs="Tahoma"/>
              </w:rPr>
            </w:pPr>
            <w:r w:rsidRPr="00211FE5">
              <w:rPr>
                <w:rFonts w:cs="Tahoma"/>
              </w:rPr>
              <w:t xml:space="preserve">Доклад на Главном </w:t>
            </w:r>
            <w:proofErr w:type="spellStart"/>
            <w:r w:rsidRPr="00211FE5">
              <w:rPr>
                <w:rFonts w:cs="Tahoma"/>
              </w:rPr>
              <w:t>Data</w:t>
            </w:r>
            <w:proofErr w:type="spellEnd"/>
            <w:r w:rsidRPr="00211FE5">
              <w:rPr>
                <w:rFonts w:cs="Tahoma"/>
              </w:rPr>
              <w:t xml:space="preserve"> </w:t>
            </w:r>
            <w:proofErr w:type="spellStart"/>
            <w:r w:rsidRPr="00211FE5">
              <w:rPr>
                <w:rFonts w:cs="Tahoma"/>
              </w:rPr>
              <w:t>Science</w:t>
            </w:r>
            <w:proofErr w:type="spellEnd"/>
            <w:r w:rsidRPr="00211FE5">
              <w:rPr>
                <w:rFonts w:cs="Tahoma"/>
              </w:rPr>
              <w:t xml:space="preserve"> событие года, от ODS (</w:t>
            </w:r>
            <w:hyperlink r:id="rId23" w:history="1">
              <w:r w:rsidRPr="008B60CA">
                <w:rPr>
                  <w:rStyle w:val="a7"/>
                  <w:rFonts w:cs="Tahoma"/>
                </w:rPr>
                <w:t>ods.ai</w:t>
              </w:r>
            </w:hyperlink>
            <w:r w:rsidRPr="00211FE5">
              <w:rPr>
                <w:rFonts w:cs="Tahoma"/>
              </w:rPr>
              <w:t xml:space="preserve">) - </w:t>
            </w:r>
            <w:hyperlink r:id="rId24" w:history="1">
              <w:proofErr w:type="spellStart"/>
              <w:r w:rsidRPr="008B60CA">
                <w:rPr>
                  <w:rStyle w:val="a7"/>
                  <w:rFonts w:cs="Tahoma"/>
                </w:rPr>
                <w:t>Data</w:t>
              </w:r>
              <w:proofErr w:type="spellEnd"/>
              <w:r w:rsidRPr="008B60CA">
                <w:rPr>
                  <w:rStyle w:val="a7"/>
                  <w:rFonts w:cs="Tahoma"/>
                </w:rPr>
                <w:t xml:space="preserve"> </w:t>
              </w:r>
              <w:proofErr w:type="spellStart"/>
              <w:r w:rsidRPr="008B60CA">
                <w:rPr>
                  <w:rStyle w:val="a7"/>
                  <w:rFonts w:cs="Tahoma"/>
                </w:rPr>
                <w:t>Fest</w:t>
              </w:r>
              <w:proofErr w:type="spellEnd"/>
              <w:r w:rsidRPr="008B60CA">
                <w:rPr>
                  <w:rStyle w:val="a7"/>
                  <w:rFonts w:cs="Tahoma"/>
                </w:rPr>
                <w:t xml:space="preserve"> 2020</w:t>
              </w:r>
            </w:hyperlink>
            <w:r w:rsidRPr="00211FE5">
              <w:rPr>
                <w:rFonts w:cs="Tahoma"/>
              </w:rPr>
              <w:t xml:space="preserve"> - </w:t>
            </w:r>
            <w:hyperlink r:id="rId25" w:history="1">
              <w:r w:rsidRPr="008B60CA">
                <w:rPr>
                  <w:rStyle w:val="a7"/>
                  <w:rFonts w:cs="Tahoma"/>
                </w:rPr>
                <w:t>Экономика AI/</w:t>
              </w:r>
              <w:proofErr w:type="spellStart"/>
              <w:r w:rsidRPr="008B60CA">
                <w:rPr>
                  <w:rStyle w:val="a7"/>
                  <w:rFonts w:cs="Tahoma"/>
                </w:rPr>
                <w:t>Big</w:t>
              </w:r>
              <w:proofErr w:type="spellEnd"/>
              <w:r w:rsidRPr="008B60CA">
                <w:rPr>
                  <w:rStyle w:val="a7"/>
                  <w:rFonts w:cs="Tahoma"/>
                </w:rPr>
                <w:t xml:space="preserve"> </w:t>
              </w:r>
              <w:proofErr w:type="spellStart"/>
              <w:r w:rsidRPr="008B60CA">
                <w:rPr>
                  <w:rStyle w:val="a7"/>
                  <w:rFonts w:cs="Tahoma"/>
                </w:rPr>
                <w:t>Data</w:t>
              </w:r>
              <w:proofErr w:type="spellEnd"/>
              <w:r w:rsidRPr="008B60CA">
                <w:rPr>
                  <w:rStyle w:val="a7"/>
                  <w:rFonts w:cs="Tahoma"/>
                </w:rPr>
                <w:t xml:space="preserve"> продуктов. Управление добавленной стоимостью для бизнеса</w:t>
              </w:r>
            </w:hyperlink>
            <w:r w:rsidRPr="00211FE5">
              <w:rPr>
                <w:rFonts w:cs="Tahoma"/>
              </w:rPr>
              <w:t>.</w:t>
            </w:r>
          </w:p>
          <w:p w14:paraId="0D23C924" w14:textId="5EF64F3B" w:rsidR="006A5040" w:rsidRPr="00E36A20" w:rsidRDefault="00DB6B1E" w:rsidP="003D2DB4">
            <w:pPr>
              <w:pStyle w:val="bulletedlist"/>
              <w:spacing w:before="0" w:after="0"/>
              <w:rPr>
                <w:rFonts w:cs="Tahoma"/>
                <w:lang w:val="en-US"/>
              </w:rPr>
            </w:pPr>
            <w:r>
              <w:rPr>
                <w:rFonts w:cs="Tahoma"/>
              </w:rPr>
              <w:t>Н</w:t>
            </w:r>
            <w:r w:rsidR="002A43DC">
              <w:rPr>
                <w:rFonts w:cs="Tahoma"/>
              </w:rPr>
              <w:t>а</w:t>
            </w:r>
            <w:r w:rsidR="002A43DC" w:rsidRPr="00E36A20">
              <w:rPr>
                <w:rFonts w:cs="Tahoma"/>
                <w:lang w:val="en-US"/>
              </w:rPr>
              <w:t xml:space="preserve"> </w:t>
            </w:r>
            <w:proofErr w:type="spellStart"/>
            <w:r w:rsidR="00297C38" w:rsidRPr="00E12BE8">
              <w:rPr>
                <w:rFonts w:cs="Tahoma"/>
                <w:lang w:val="en-US"/>
              </w:rPr>
              <w:t>ProductCampRussia</w:t>
            </w:r>
            <w:proofErr w:type="spellEnd"/>
            <w:r w:rsidR="00297C38" w:rsidRPr="00E36A20">
              <w:rPr>
                <w:rFonts w:cs="Tahoma"/>
                <w:lang w:val="en-US"/>
              </w:rPr>
              <w:t xml:space="preserve"> &amp; </w:t>
            </w:r>
            <w:r w:rsidR="00297C38" w:rsidRPr="00E12BE8">
              <w:rPr>
                <w:rFonts w:cs="Tahoma"/>
                <w:lang w:val="en-US"/>
              </w:rPr>
              <w:t>Eastern</w:t>
            </w:r>
            <w:r w:rsidR="00297C38" w:rsidRPr="00E36A20">
              <w:rPr>
                <w:rFonts w:cs="Tahoma"/>
                <w:lang w:val="en-US"/>
              </w:rPr>
              <w:t xml:space="preserve"> </w:t>
            </w:r>
            <w:r w:rsidR="00297C38" w:rsidRPr="00E12BE8">
              <w:rPr>
                <w:rFonts w:cs="Tahoma"/>
                <w:lang w:val="en-US"/>
              </w:rPr>
              <w:t>Europe</w:t>
            </w:r>
            <w:r w:rsidR="0021326A" w:rsidRPr="00E36A20">
              <w:rPr>
                <w:rFonts w:cs="Tahoma"/>
                <w:lang w:val="en-US"/>
              </w:rPr>
              <w:t xml:space="preserve"> </w:t>
            </w:r>
            <w:r w:rsidR="00D71D1D">
              <w:rPr>
                <w:rFonts w:cs="Tahoma"/>
              </w:rPr>
              <w:t>вывел</w:t>
            </w:r>
            <w:r w:rsidR="00D71D1D" w:rsidRPr="00E36A20">
              <w:rPr>
                <w:rFonts w:cs="Tahoma"/>
                <w:lang w:val="en-US"/>
              </w:rPr>
              <w:t xml:space="preserve"> </w:t>
            </w:r>
            <w:r w:rsidR="00E12BE8">
              <w:rPr>
                <w:rFonts w:cs="Tahoma"/>
              </w:rPr>
              <w:t>в</w:t>
            </w:r>
            <w:r w:rsidR="00E12BE8" w:rsidRPr="00E36A20">
              <w:rPr>
                <w:rFonts w:cs="Tahoma"/>
                <w:lang w:val="en-US"/>
              </w:rPr>
              <w:t xml:space="preserve"> </w:t>
            </w:r>
            <w:r w:rsidR="00E12BE8">
              <w:rPr>
                <w:rFonts w:cs="Tahoma"/>
              </w:rPr>
              <w:t>сетку</w:t>
            </w:r>
            <w:r w:rsidR="00D71D1D" w:rsidRPr="00E36A20">
              <w:rPr>
                <w:rFonts w:cs="Tahoma"/>
                <w:lang w:val="en-US"/>
              </w:rPr>
              <w:t xml:space="preserve"> </w:t>
            </w:r>
            <w:r w:rsidR="00D71D1D">
              <w:rPr>
                <w:rFonts w:cs="Tahoma"/>
              </w:rPr>
              <w:t>ряд</w:t>
            </w:r>
            <w:r w:rsidR="00D71D1D" w:rsidRPr="00E36A20">
              <w:rPr>
                <w:rFonts w:cs="Tahoma"/>
                <w:lang w:val="en-US"/>
              </w:rPr>
              <w:t xml:space="preserve"> </w:t>
            </w:r>
            <w:r w:rsidR="00D71D1D">
              <w:rPr>
                <w:rFonts w:cs="Tahoma"/>
              </w:rPr>
              <w:t>докладов</w:t>
            </w:r>
            <w:r w:rsidR="00D71D1D" w:rsidRPr="00E36A20">
              <w:rPr>
                <w:rFonts w:cs="Tahoma"/>
                <w:lang w:val="en-US"/>
              </w:rPr>
              <w:t xml:space="preserve"> </w:t>
            </w:r>
            <w:r w:rsidR="00D71D1D">
              <w:rPr>
                <w:rFonts w:cs="Tahoma"/>
              </w:rPr>
              <w:t>по</w:t>
            </w:r>
            <w:r w:rsidR="00D71D1D" w:rsidRPr="00E36A20">
              <w:rPr>
                <w:rFonts w:cs="Tahoma"/>
                <w:lang w:val="en-US"/>
              </w:rPr>
              <w:t xml:space="preserve"> </w:t>
            </w:r>
            <w:r w:rsidR="00D71D1D">
              <w:rPr>
                <w:rFonts w:cs="Tahoma"/>
              </w:rPr>
              <w:t>тематике</w:t>
            </w:r>
            <w:r w:rsidR="00D71D1D" w:rsidRPr="00E36A20">
              <w:rPr>
                <w:rFonts w:cs="Tahoma"/>
                <w:lang w:val="en-US"/>
              </w:rPr>
              <w:t xml:space="preserve"> </w:t>
            </w:r>
            <w:hyperlink r:id="rId26" w:history="1">
              <w:r w:rsidR="00D71D1D" w:rsidRPr="00196F14">
                <w:rPr>
                  <w:rStyle w:val="a7"/>
                  <w:rFonts w:cs="Tahoma"/>
                  <w:lang w:val="en-US"/>
                </w:rPr>
                <w:t>AI/Big</w:t>
              </w:r>
              <w:r w:rsidR="00E36A20" w:rsidRPr="00196F14">
                <w:rPr>
                  <w:rStyle w:val="a7"/>
                  <w:rFonts w:cs="Tahoma"/>
                  <w:lang w:val="en-US"/>
                </w:rPr>
                <w:t> </w:t>
              </w:r>
              <w:r w:rsidR="00D71D1D" w:rsidRPr="00196F14">
                <w:rPr>
                  <w:rStyle w:val="a7"/>
                  <w:rFonts w:cs="Tahoma"/>
                  <w:lang w:val="en-US"/>
                </w:rPr>
                <w:t>Data Product Management</w:t>
              </w:r>
            </w:hyperlink>
            <w:r w:rsidR="0059670B" w:rsidRPr="00E36A20">
              <w:rPr>
                <w:rFonts w:cs="Tahoma"/>
                <w:lang w:val="en-US"/>
              </w:rPr>
              <w:t>.</w:t>
            </w:r>
          </w:p>
          <w:p w14:paraId="0278E512" w14:textId="6B480366" w:rsidR="00445393" w:rsidRPr="00B47AE6" w:rsidRDefault="00445393" w:rsidP="00184D53">
            <w:pPr>
              <w:pStyle w:val="a3"/>
              <w:spacing w:before="120"/>
              <w:rPr>
                <w:rStyle w:val="a8"/>
                <w:rFonts w:cs="Tahoma"/>
                <w:b/>
                <w:bCs w:val="0"/>
                <w:lang w:val="ru-RU"/>
              </w:rPr>
            </w:pPr>
            <w:r w:rsidRPr="00837C7B">
              <w:rPr>
                <w:rFonts w:cs="Tahoma"/>
                <w:b w:val="0"/>
                <w:bCs/>
                <w:lang w:val="ru-RU"/>
              </w:rPr>
              <w:t xml:space="preserve">Информацию по моим компетенциям и биографии, в том числе, удобно смотреть тут - </w:t>
            </w:r>
            <w:hyperlink r:id="rId27" w:history="1">
              <w:r w:rsidRPr="00837C7B">
                <w:rPr>
                  <w:rStyle w:val="a7"/>
                  <w:rFonts w:cs="Tahoma"/>
                  <w:b w:val="0"/>
                  <w:bCs/>
                  <w:lang w:val="ru-RU"/>
                </w:rPr>
                <w:t>https://linktr.ee/pakinigor_j</w:t>
              </w:r>
            </w:hyperlink>
          </w:p>
        </w:tc>
      </w:tr>
      <w:tr w:rsidR="006C1D64" w:rsidRPr="004839B7" w14:paraId="5983114B" w14:textId="77777777" w:rsidTr="00EB44C6">
        <w:trPr>
          <w:trHeight w:val="255"/>
        </w:trPr>
        <w:tc>
          <w:tcPr>
            <w:tcW w:w="8692" w:type="dxa"/>
            <w:gridSpan w:val="7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6744E7F2" w14:textId="77777777" w:rsidR="006C1D64" w:rsidRPr="00B7539F" w:rsidRDefault="006C1D64" w:rsidP="00184D53">
            <w:pPr>
              <w:pStyle w:val="1"/>
              <w:rPr>
                <w:lang w:val="ru-RU" w:eastAsia="ru-RU" w:bidi="ru-RU"/>
              </w:rPr>
            </w:pPr>
            <w:r w:rsidRPr="00B97190">
              <w:rPr>
                <w:lang w:val="ru-RU" w:eastAsia="ru-RU" w:bidi="ru-RU"/>
              </w:rPr>
              <w:t>Рекомендации</w:t>
            </w:r>
          </w:p>
        </w:tc>
      </w:tr>
      <w:tr w:rsidR="006C1D64" w:rsidRPr="00751320" w14:paraId="6485FEFB" w14:textId="77777777" w:rsidTr="00EB44C6">
        <w:trPr>
          <w:trHeight w:val="255"/>
        </w:trPr>
        <w:tc>
          <w:tcPr>
            <w:tcW w:w="478" w:type="dxa"/>
            <w:gridSpan w:val="3"/>
            <w:tcBorders>
              <w:top w:val="single" w:sz="4" w:space="0" w:color="999999"/>
              <w:left w:val="nil"/>
              <w:bottom w:val="nil"/>
              <w:right w:val="nil"/>
            </w:tcBorders>
            <w:vAlign w:val="center"/>
            <w:hideMark/>
          </w:tcPr>
          <w:p w14:paraId="143B570C" w14:textId="77777777" w:rsidR="006C1D64" w:rsidRPr="0008030A" w:rsidRDefault="006C1D64" w:rsidP="00184D53">
            <w:pPr>
              <w:spacing w:line="240" w:lineRule="auto"/>
              <w:rPr>
                <w:lang w:eastAsia="ru-RU" w:bidi="ru-RU"/>
              </w:rPr>
            </w:pPr>
          </w:p>
        </w:tc>
        <w:tc>
          <w:tcPr>
            <w:tcW w:w="8214" w:type="dxa"/>
            <w:gridSpan w:val="4"/>
            <w:tcBorders>
              <w:top w:val="single" w:sz="4" w:space="0" w:color="999999"/>
            </w:tcBorders>
            <w:hideMark/>
          </w:tcPr>
          <w:p w14:paraId="438710F2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 xml:space="preserve">Основатель </w:t>
            </w:r>
            <w:proofErr w:type="spellStart"/>
            <w:r w:rsidRPr="00B97190">
              <w:rPr>
                <w:b/>
                <w:bCs/>
              </w:rPr>
              <w:t>ScrumTrek</w:t>
            </w:r>
            <w:proofErr w:type="spellEnd"/>
            <w:r w:rsidRPr="00B97190">
              <w:rPr>
                <w:b/>
                <w:bCs/>
                <w:lang w:val="ru-RU"/>
              </w:rPr>
              <w:t xml:space="preserve">, </w:t>
            </w:r>
            <w:r w:rsidRPr="00B97190">
              <w:rPr>
                <w:b/>
                <w:bCs/>
              </w:rPr>
              <w:t>Agile</w:t>
            </w:r>
            <w:r w:rsidRPr="00B97190">
              <w:rPr>
                <w:b/>
                <w:bCs/>
                <w:lang w:val="ru-RU"/>
              </w:rPr>
              <w:t xml:space="preserve">-коуч, основатель </w:t>
            </w:r>
            <w:proofErr w:type="spellStart"/>
            <w:r w:rsidRPr="00B97190">
              <w:rPr>
                <w:b/>
                <w:bCs/>
              </w:rPr>
              <w:t>LeanDS</w:t>
            </w:r>
            <w:proofErr w:type="spellEnd"/>
          </w:p>
          <w:p w14:paraId="71140354" w14:textId="797E3D10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 xml:space="preserve">Асхат </w:t>
            </w:r>
            <w:proofErr w:type="spellStart"/>
            <w:r w:rsidRPr="00B97190">
              <w:rPr>
                <w:lang w:val="ru-RU"/>
              </w:rPr>
              <w:t>Уразбаев</w:t>
            </w:r>
            <w:proofErr w:type="spellEnd"/>
            <w:r w:rsidRPr="00B97190">
              <w:rPr>
                <w:lang w:val="ru-RU"/>
              </w:rPr>
              <w:t xml:space="preserve"> (</w:t>
            </w:r>
            <w:r>
              <w:t>https</w:t>
            </w:r>
            <w:r w:rsidRPr="00B97190">
              <w:rPr>
                <w:lang w:val="ru-RU"/>
              </w:rPr>
              <w:t>://</w:t>
            </w:r>
            <w:r>
              <w:t>www</w:t>
            </w:r>
            <w:r w:rsidRPr="00B97190">
              <w:rPr>
                <w:lang w:val="ru-RU"/>
              </w:rPr>
              <w:t>.</w:t>
            </w:r>
            <w:proofErr w:type="spellStart"/>
            <w:r>
              <w:t>facebook</w:t>
            </w:r>
            <w:proofErr w:type="spellEnd"/>
            <w:r w:rsidRPr="00B97190">
              <w:rPr>
                <w:lang w:val="ru-RU"/>
              </w:rPr>
              <w:t>.</w:t>
            </w:r>
            <w:r>
              <w:t>com</w:t>
            </w:r>
            <w:r w:rsidRPr="00B97190">
              <w:rPr>
                <w:lang w:val="ru-RU"/>
              </w:rPr>
              <w:t>/</w:t>
            </w:r>
            <w:proofErr w:type="spellStart"/>
            <w:r>
              <w:t>askhat</w:t>
            </w:r>
            <w:proofErr w:type="spellEnd"/>
            <w:r w:rsidRPr="00B97190">
              <w:rPr>
                <w:lang w:val="ru-RU"/>
              </w:rPr>
              <w:t>.</w:t>
            </w:r>
            <w:proofErr w:type="spellStart"/>
            <w:r>
              <w:t>urazbaev</w:t>
            </w:r>
            <w:proofErr w:type="spellEnd"/>
            <w:r w:rsidRPr="00B97190">
              <w:rPr>
                <w:lang w:val="ru-RU"/>
              </w:rPr>
              <w:t xml:space="preserve">, интересоваться в </w:t>
            </w:r>
            <w:r>
              <w:t>Telegram</w:t>
            </w:r>
            <w:r w:rsidRPr="00B97190">
              <w:rPr>
                <w:lang w:val="ru-RU"/>
              </w:rPr>
              <w:t xml:space="preserve"> лучше: @</w:t>
            </w:r>
            <w:proofErr w:type="spellStart"/>
            <w:r>
              <w:t>askhatu</w:t>
            </w:r>
            <w:proofErr w:type="spellEnd"/>
            <w:r w:rsidRPr="00B97190">
              <w:rPr>
                <w:lang w:val="ru-RU"/>
              </w:rPr>
              <w:t>)</w:t>
            </w:r>
          </w:p>
          <w:p w14:paraId="27D09704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ФРИИ</w:t>
            </w:r>
          </w:p>
          <w:p w14:paraId="57DE7578" w14:textId="2B3E7324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 xml:space="preserve">Вадим </w:t>
            </w:r>
            <w:proofErr w:type="spellStart"/>
            <w:r w:rsidRPr="00B97190">
              <w:rPr>
                <w:lang w:val="ru-RU"/>
              </w:rPr>
              <w:t>Малыч</w:t>
            </w:r>
            <w:proofErr w:type="spellEnd"/>
            <w:r w:rsidRPr="00B97190">
              <w:rPr>
                <w:lang w:val="ru-RU"/>
              </w:rPr>
              <w:t xml:space="preserve"> (Заместитель директора по образовательным проектам</w:t>
            </w:r>
            <w:r w:rsidR="003E6ACC">
              <w:rPr>
                <w:lang w:val="ru-RU"/>
              </w:rPr>
              <w:t xml:space="preserve">, </w:t>
            </w:r>
            <w:r w:rsidR="003E6ACC" w:rsidRPr="003E6ACC">
              <w:rPr>
                <w:lang w:val="ru-RU"/>
              </w:rPr>
              <w:t>https://www.facebook.com/v.malych</w:t>
            </w:r>
            <w:r w:rsidRPr="00B97190">
              <w:rPr>
                <w:lang w:val="ru-RU"/>
              </w:rPr>
              <w:t>)</w:t>
            </w:r>
          </w:p>
          <w:p w14:paraId="0C4D72C2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2К</w:t>
            </w:r>
          </w:p>
          <w:p w14:paraId="0D99E8D6" w14:textId="26D2DF74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>Анатолий Рыбалко (Директор департамента информационных технологий)</w:t>
            </w:r>
          </w:p>
        </w:tc>
      </w:tr>
    </w:tbl>
    <w:p w14:paraId="13B4B487" w14:textId="77777777" w:rsidR="00B7539F" w:rsidRPr="00B97190" w:rsidRDefault="00B7539F" w:rsidP="00445393">
      <w:pPr>
        <w:rPr>
          <w:lang w:val="ru-RU"/>
        </w:rPr>
      </w:pPr>
    </w:p>
    <w:sectPr w:rsidR="00B7539F" w:rsidRPr="00B97190" w:rsidSect="00EB44C6">
      <w:pgSz w:w="11907" w:h="16839"/>
      <w:pgMar w:top="1304" w:right="1418" w:bottom="1304" w:left="179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DBD38A" w14:textId="77777777" w:rsidR="00CE23D4" w:rsidRDefault="00CE23D4" w:rsidP="001B27C5">
      <w:pPr>
        <w:spacing w:line="240" w:lineRule="auto"/>
      </w:pPr>
      <w:r>
        <w:separator/>
      </w:r>
    </w:p>
  </w:endnote>
  <w:endnote w:type="continuationSeparator" w:id="0">
    <w:p w14:paraId="383C506D" w14:textId="77777777" w:rsidR="00CE23D4" w:rsidRDefault="00CE23D4" w:rsidP="001B27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ahoma , 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76A42C" w14:textId="77777777" w:rsidR="00CE23D4" w:rsidRDefault="00CE23D4" w:rsidP="001B27C5">
      <w:pPr>
        <w:spacing w:line="240" w:lineRule="auto"/>
      </w:pPr>
      <w:r>
        <w:separator/>
      </w:r>
    </w:p>
  </w:footnote>
  <w:footnote w:type="continuationSeparator" w:id="0">
    <w:p w14:paraId="428269BB" w14:textId="77777777" w:rsidR="00CE23D4" w:rsidRDefault="00CE23D4" w:rsidP="001B27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4A96B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EE067A3"/>
    <w:multiLevelType w:val="hybridMultilevel"/>
    <w:tmpl w:val="52969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57CDC"/>
    <w:multiLevelType w:val="hybridMultilevel"/>
    <w:tmpl w:val="91E0B8A6"/>
    <w:lvl w:ilvl="0" w:tplc="E7DC986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A2EBC"/>
    <w:multiLevelType w:val="hybridMultilevel"/>
    <w:tmpl w:val="2AB4BDC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428D9"/>
    <w:multiLevelType w:val="multilevel"/>
    <w:tmpl w:val="8074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E537F7"/>
    <w:multiLevelType w:val="multilevel"/>
    <w:tmpl w:val="768C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C51DA7"/>
    <w:multiLevelType w:val="multilevel"/>
    <w:tmpl w:val="ADB0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007C64"/>
    <w:multiLevelType w:val="hybridMultilevel"/>
    <w:tmpl w:val="B1D84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4"/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"/>
  </w:num>
  <w:num w:numId="12">
    <w:abstractNumId w:val="0"/>
  </w:num>
  <w:num w:numId="13">
    <w:abstractNumId w:val="2"/>
  </w:num>
  <w:num w:numId="1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543"/>
    <w:rsid w:val="00003125"/>
    <w:rsid w:val="000051DB"/>
    <w:rsid w:val="00033671"/>
    <w:rsid w:val="00047156"/>
    <w:rsid w:val="000579A8"/>
    <w:rsid w:val="00066CBA"/>
    <w:rsid w:val="000721A3"/>
    <w:rsid w:val="00076B5A"/>
    <w:rsid w:val="0008030A"/>
    <w:rsid w:val="00080B34"/>
    <w:rsid w:val="00094EE6"/>
    <w:rsid w:val="000A3A17"/>
    <w:rsid w:val="000B1585"/>
    <w:rsid w:val="000B62DA"/>
    <w:rsid w:val="000B6B40"/>
    <w:rsid w:val="000C0E81"/>
    <w:rsid w:val="000C20A3"/>
    <w:rsid w:val="000C2A3E"/>
    <w:rsid w:val="000C4223"/>
    <w:rsid w:val="000C6D01"/>
    <w:rsid w:val="000D715B"/>
    <w:rsid w:val="000E7C49"/>
    <w:rsid w:val="000F40B8"/>
    <w:rsid w:val="00113800"/>
    <w:rsid w:val="00113F04"/>
    <w:rsid w:val="001249D5"/>
    <w:rsid w:val="0013330B"/>
    <w:rsid w:val="001359BF"/>
    <w:rsid w:val="00143CEC"/>
    <w:rsid w:val="00147C66"/>
    <w:rsid w:val="00147F58"/>
    <w:rsid w:val="00150C3B"/>
    <w:rsid w:val="0015300A"/>
    <w:rsid w:val="0016326D"/>
    <w:rsid w:val="00167E8F"/>
    <w:rsid w:val="00170839"/>
    <w:rsid w:val="00175E62"/>
    <w:rsid w:val="00185646"/>
    <w:rsid w:val="00193182"/>
    <w:rsid w:val="00193495"/>
    <w:rsid w:val="001945F1"/>
    <w:rsid w:val="0019651A"/>
    <w:rsid w:val="00196F14"/>
    <w:rsid w:val="001A4FAF"/>
    <w:rsid w:val="001A6A88"/>
    <w:rsid w:val="001B1BCC"/>
    <w:rsid w:val="001B27C5"/>
    <w:rsid w:val="001B43C7"/>
    <w:rsid w:val="001C6A58"/>
    <w:rsid w:val="001D1681"/>
    <w:rsid w:val="001D31A7"/>
    <w:rsid w:val="001D7CA5"/>
    <w:rsid w:val="001F19A0"/>
    <w:rsid w:val="001F58D8"/>
    <w:rsid w:val="00205F11"/>
    <w:rsid w:val="00211FE5"/>
    <w:rsid w:val="0021326A"/>
    <w:rsid w:val="00214C2E"/>
    <w:rsid w:val="002320B2"/>
    <w:rsid w:val="00245D9C"/>
    <w:rsid w:val="0027358F"/>
    <w:rsid w:val="00293D76"/>
    <w:rsid w:val="0029400A"/>
    <w:rsid w:val="00295865"/>
    <w:rsid w:val="00296E17"/>
    <w:rsid w:val="00297C38"/>
    <w:rsid w:val="002A43DC"/>
    <w:rsid w:val="002B7543"/>
    <w:rsid w:val="002C12F5"/>
    <w:rsid w:val="002C1384"/>
    <w:rsid w:val="002C6D02"/>
    <w:rsid w:val="002D3B4F"/>
    <w:rsid w:val="002D4292"/>
    <w:rsid w:val="002D5241"/>
    <w:rsid w:val="002E0067"/>
    <w:rsid w:val="002F1156"/>
    <w:rsid w:val="002F384B"/>
    <w:rsid w:val="002F5BC4"/>
    <w:rsid w:val="002F62AF"/>
    <w:rsid w:val="00303530"/>
    <w:rsid w:val="00327785"/>
    <w:rsid w:val="00331094"/>
    <w:rsid w:val="00342515"/>
    <w:rsid w:val="00344CE3"/>
    <w:rsid w:val="003459DE"/>
    <w:rsid w:val="00354510"/>
    <w:rsid w:val="003660A2"/>
    <w:rsid w:val="00380DF3"/>
    <w:rsid w:val="0038631D"/>
    <w:rsid w:val="00391502"/>
    <w:rsid w:val="003931E0"/>
    <w:rsid w:val="0039797B"/>
    <w:rsid w:val="003A76E2"/>
    <w:rsid w:val="003B4F71"/>
    <w:rsid w:val="003B5196"/>
    <w:rsid w:val="003C7C4B"/>
    <w:rsid w:val="003D2DB4"/>
    <w:rsid w:val="003D65F9"/>
    <w:rsid w:val="003D7CB9"/>
    <w:rsid w:val="003E1423"/>
    <w:rsid w:val="003E6ACC"/>
    <w:rsid w:val="003F0EFA"/>
    <w:rsid w:val="003F40D9"/>
    <w:rsid w:val="003F5B83"/>
    <w:rsid w:val="00406CA1"/>
    <w:rsid w:val="00414DFC"/>
    <w:rsid w:val="004161A2"/>
    <w:rsid w:val="0042545B"/>
    <w:rsid w:val="00443C39"/>
    <w:rsid w:val="004441E6"/>
    <w:rsid w:val="00445393"/>
    <w:rsid w:val="0045139E"/>
    <w:rsid w:val="004516A8"/>
    <w:rsid w:val="004526A5"/>
    <w:rsid w:val="00460497"/>
    <w:rsid w:val="00466615"/>
    <w:rsid w:val="004671B6"/>
    <w:rsid w:val="00471337"/>
    <w:rsid w:val="004839B7"/>
    <w:rsid w:val="00485CFA"/>
    <w:rsid w:val="00494BDF"/>
    <w:rsid w:val="004B0570"/>
    <w:rsid w:val="004B1322"/>
    <w:rsid w:val="004C2CB9"/>
    <w:rsid w:val="004E0F98"/>
    <w:rsid w:val="004E12A6"/>
    <w:rsid w:val="004E436F"/>
    <w:rsid w:val="004F4E54"/>
    <w:rsid w:val="004F4F9D"/>
    <w:rsid w:val="004F52CA"/>
    <w:rsid w:val="0050485F"/>
    <w:rsid w:val="005106EC"/>
    <w:rsid w:val="00512CD8"/>
    <w:rsid w:val="0051662F"/>
    <w:rsid w:val="0052410E"/>
    <w:rsid w:val="00527342"/>
    <w:rsid w:val="00527CD7"/>
    <w:rsid w:val="00532D81"/>
    <w:rsid w:val="00535C54"/>
    <w:rsid w:val="0054239D"/>
    <w:rsid w:val="00547D33"/>
    <w:rsid w:val="00575713"/>
    <w:rsid w:val="00577C10"/>
    <w:rsid w:val="005839F3"/>
    <w:rsid w:val="005858AA"/>
    <w:rsid w:val="0059670B"/>
    <w:rsid w:val="005A183A"/>
    <w:rsid w:val="005A5A52"/>
    <w:rsid w:val="005A67D8"/>
    <w:rsid w:val="005A7BC0"/>
    <w:rsid w:val="005B3563"/>
    <w:rsid w:val="005B43F7"/>
    <w:rsid w:val="005C0128"/>
    <w:rsid w:val="005C13F9"/>
    <w:rsid w:val="005C6993"/>
    <w:rsid w:val="005D5CBE"/>
    <w:rsid w:val="005E2716"/>
    <w:rsid w:val="005E5EDA"/>
    <w:rsid w:val="00603299"/>
    <w:rsid w:val="00603467"/>
    <w:rsid w:val="00616AC9"/>
    <w:rsid w:val="00625CD3"/>
    <w:rsid w:val="00626AC9"/>
    <w:rsid w:val="0063471E"/>
    <w:rsid w:val="00643B96"/>
    <w:rsid w:val="0066705B"/>
    <w:rsid w:val="0067116E"/>
    <w:rsid w:val="0067188F"/>
    <w:rsid w:val="00671E6E"/>
    <w:rsid w:val="006828CD"/>
    <w:rsid w:val="006842D5"/>
    <w:rsid w:val="006970BA"/>
    <w:rsid w:val="006A5040"/>
    <w:rsid w:val="006B0241"/>
    <w:rsid w:val="006B176E"/>
    <w:rsid w:val="006C1D64"/>
    <w:rsid w:val="006C6020"/>
    <w:rsid w:val="006D2E63"/>
    <w:rsid w:val="006D3A5E"/>
    <w:rsid w:val="006E2DF9"/>
    <w:rsid w:val="006E61DD"/>
    <w:rsid w:val="006F0246"/>
    <w:rsid w:val="006F50F2"/>
    <w:rsid w:val="007019E0"/>
    <w:rsid w:val="00703078"/>
    <w:rsid w:val="007102D2"/>
    <w:rsid w:val="0072408A"/>
    <w:rsid w:val="00726B06"/>
    <w:rsid w:val="007471AE"/>
    <w:rsid w:val="00751320"/>
    <w:rsid w:val="00761393"/>
    <w:rsid w:val="00773280"/>
    <w:rsid w:val="00787B53"/>
    <w:rsid w:val="00794F40"/>
    <w:rsid w:val="007B0A5D"/>
    <w:rsid w:val="007B515F"/>
    <w:rsid w:val="007E0A89"/>
    <w:rsid w:val="0081157E"/>
    <w:rsid w:val="00812463"/>
    <w:rsid w:val="00814A2E"/>
    <w:rsid w:val="0082232C"/>
    <w:rsid w:val="00823CE4"/>
    <w:rsid w:val="00834FBD"/>
    <w:rsid w:val="00837C7B"/>
    <w:rsid w:val="00841839"/>
    <w:rsid w:val="00851561"/>
    <w:rsid w:val="00853F7E"/>
    <w:rsid w:val="00855BA7"/>
    <w:rsid w:val="00855E32"/>
    <w:rsid w:val="00860451"/>
    <w:rsid w:val="0088285C"/>
    <w:rsid w:val="00887E50"/>
    <w:rsid w:val="008A5CB4"/>
    <w:rsid w:val="008B60CA"/>
    <w:rsid w:val="008C180D"/>
    <w:rsid w:val="008D21F7"/>
    <w:rsid w:val="008D5148"/>
    <w:rsid w:val="008E6DAC"/>
    <w:rsid w:val="008F043A"/>
    <w:rsid w:val="009111FC"/>
    <w:rsid w:val="00923961"/>
    <w:rsid w:val="009278AD"/>
    <w:rsid w:val="00933A3B"/>
    <w:rsid w:val="009357F3"/>
    <w:rsid w:val="00943348"/>
    <w:rsid w:val="009747BE"/>
    <w:rsid w:val="0097552F"/>
    <w:rsid w:val="009933C8"/>
    <w:rsid w:val="009B3777"/>
    <w:rsid w:val="009B7BAC"/>
    <w:rsid w:val="009C5838"/>
    <w:rsid w:val="009C5889"/>
    <w:rsid w:val="009D1AF9"/>
    <w:rsid w:val="009D2A10"/>
    <w:rsid w:val="009E66CD"/>
    <w:rsid w:val="009F1462"/>
    <w:rsid w:val="009F397B"/>
    <w:rsid w:val="00A00B8C"/>
    <w:rsid w:val="00A01E1B"/>
    <w:rsid w:val="00A15301"/>
    <w:rsid w:val="00A21BF3"/>
    <w:rsid w:val="00A23237"/>
    <w:rsid w:val="00A276CB"/>
    <w:rsid w:val="00A37970"/>
    <w:rsid w:val="00A40176"/>
    <w:rsid w:val="00A6400B"/>
    <w:rsid w:val="00A6481C"/>
    <w:rsid w:val="00A66C1B"/>
    <w:rsid w:val="00A6731D"/>
    <w:rsid w:val="00A72CB8"/>
    <w:rsid w:val="00A76031"/>
    <w:rsid w:val="00A82B48"/>
    <w:rsid w:val="00A90FBB"/>
    <w:rsid w:val="00A95441"/>
    <w:rsid w:val="00AA2BDC"/>
    <w:rsid w:val="00AA3149"/>
    <w:rsid w:val="00AA3447"/>
    <w:rsid w:val="00AA62D8"/>
    <w:rsid w:val="00AB1B8B"/>
    <w:rsid w:val="00AB4FA6"/>
    <w:rsid w:val="00AD273F"/>
    <w:rsid w:val="00AD569D"/>
    <w:rsid w:val="00AD57FE"/>
    <w:rsid w:val="00AE766A"/>
    <w:rsid w:val="00AF1BB4"/>
    <w:rsid w:val="00AF35DA"/>
    <w:rsid w:val="00AF5514"/>
    <w:rsid w:val="00B00E0C"/>
    <w:rsid w:val="00B02241"/>
    <w:rsid w:val="00B02D1F"/>
    <w:rsid w:val="00B16A19"/>
    <w:rsid w:val="00B2795E"/>
    <w:rsid w:val="00B30D16"/>
    <w:rsid w:val="00B37E0D"/>
    <w:rsid w:val="00B47AE6"/>
    <w:rsid w:val="00B514B7"/>
    <w:rsid w:val="00B541E5"/>
    <w:rsid w:val="00B61397"/>
    <w:rsid w:val="00B66765"/>
    <w:rsid w:val="00B718A3"/>
    <w:rsid w:val="00B7539F"/>
    <w:rsid w:val="00B76114"/>
    <w:rsid w:val="00B9168D"/>
    <w:rsid w:val="00B97190"/>
    <w:rsid w:val="00BA2B47"/>
    <w:rsid w:val="00BB141A"/>
    <w:rsid w:val="00BB5D9D"/>
    <w:rsid w:val="00BC5D8F"/>
    <w:rsid w:val="00BC75B9"/>
    <w:rsid w:val="00BD6151"/>
    <w:rsid w:val="00BE349C"/>
    <w:rsid w:val="00BE4B2C"/>
    <w:rsid w:val="00BE4D7A"/>
    <w:rsid w:val="00BE5607"/>
    <w:rsid w:val="00BE6B2D"/>
    <w:rsid w:val="00BE7B4B"/>
    <w:rsid w:val="00BF43A3"/>
    <w:rsid w:val="00BF4571"/>
    <w:rsid w:val="00BF7FF6"/>
    <w:rsid w:val="00C02BC3"/>
    <w:rsid w:val="00C03E19"/>
    <w:rsid w:val="00C07C3B"/>
    <w:rsid w:val="00C102AF"/>
    <w:rsid w:val="00C14C5E"/>
    <w:rsid w:val="00C17BAC"/>
    <w:rsid w:val="00C3231E"/>
    <w:rsid w:val="00C44390"/>
    <w:rsid w:val="00C444C8"/>
    <w:rsid w:val="00C4664A"/>
    <w:rsid w:val="00C5271A"/>
    <w:rsid w:val="00C53182"/>
    <w:rsid w:val="00C53A8C"/>
    <w:rsid w:val="00C53EFD"/>
    <w:rsid w:val="00C56D0A"/>
    <w:rsid w:val="00C70292"/>
    <w:rsid w:val="00C8383D"/>
    <w:rsid w:val="00CB1B85"/>
    <w:rsid w:val="00CB1EB5"/>
    <w:rsid w:val="00CD0DC9"/>
    <w:rsid w:val="00CD42F0"/>
    <w:rsid w:val="00CD4D06"/>
    <w:rsid w:val="00CD7083"/>
    <w:rsid w:val="00CD77AE"/>
    <w:rsid w:val="00CE23D4"/>
    <w:rsid w:val="00CE3766"/>
    <w:rsid w:val="00CE3E43"/>
    <w:rsid w:val="00CF1C43"/>
    <w:rsid w:val="00CF6822"/>
    <w:rsid w:val="00D060E3"/>
    <w:rsid w:val="00D06C10"/>
    <w:rsid w:val="00D10FC7"/>
    <w:rsid w:val="00D244C0"/>
    <w:rsid w:val="00D26EDE"/>
    <w:rsid w:val="00D30F9E"/>
    <w:rsid w:val="00D475EC"/>
    <w:rsid w:val="00D51660"/>
    <w:rsid w:val="00D54215"/>
    <w:rsid w:val="00D579CC"/>
    <w:rsid w:val="00D7072D"/>
    <w:rsid w:val="00D71D1D"/>
    <w:rsid w:val="00D7229D"/>
    <w:rsid w:val="00D74E60"/>
    <w:rsid w:val="00D86C2F"/>
    <w:rsid w:val="00DA59B3"/>
    <w:rsid w:val="00DB0D52"/>
    <w:rsid w:val="00DB4D35"/>
    <w:rsid w:val="00DB6B1E"/>
    <w:rsid w:val="00DD6682"/>
    <w:rsid w:val="00DE3FB5"/>
    <w:rsid w:val="00DF3F78"/>
    <w:rsid w:val="00DF629D"/>
    <w:rsid w:val="00DF7A83"/>
    <w:rsid w:val="00E12BE8"/>
    <w:rsid w:val="00E14349"/>
    <w:rsid w:val="00E1578E"/>
    <w:rsid w:val="00E16FC7"/>
    <w:rsid w:val="00E21B4F"/>
    <w:rsid w:val="00E235A6"/>
    <w:rsid w:val="00E332E1"/>
    <w:rsid w:val="00E36A20"/>
    <w:rsid w:val="00E36A6F"/>
    <w:rsid w:val="00E43245"/>
    <w:rsid w:val="00E67C1F"/>
    <w:rsid w:val="00E820FE"/>
    <w:rsid w:val="00E90A32"/>
    <w:rsid w:val="00E91AC4"/>
    <w:rsid w:val="00EA441E"/>
    <w:rsid w:val="00EA5F7A"/>
    <w:rsid w:val="00EB44C6"/>
    <w:rsid w:val="00EB5815"/>
    <w:rsid w:val="00EE057C"/>
    <w:rsid w:val="00EE4212"/>
    <w:rsid w:val="00EE55EE"/>
    <w:rsid w:val="00EE682A"/>
    <w:rsid w:val="00EF0ED9"/>
    <w:rsid w:val="00EF4AD7"/>
    <w:rsid w:val="00F106F3"/>
    <w:rsid w:val="00F24C5C"/>
    <w:rsid w:val="00F24FD3"/>
    <w:rsid w:val="00F32F64"/>
    <w:rsid w:val="00F357F5"/>
    <w:rsid w:val="00F411BB"/>
    <w:rsid w:val="00F617BE"/>
    <w:rsid w:val="00F61985"/>
    <w:rsid w:val="00F6741D"/>
    <w:rsid w:val="00F735D3"/>
    <w:rsid w:val="00F84BDD"/>
    <w:rsid w:val="00F94691"/>
    <w:rsid w:val="00F96871"/>
    <w:rsid w:val="00FB08FC"/>
    <w:rsid w:val="00FB19D9"/>
    <w:rsid w:val="00FC1399"/>
    <w:rsid w:val="00FE2B9F"/>
    <w:rsid w:val="00FE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  <w14:docId w14:val="65C8557B"/>
  <w15:docId w15:val="{4345AF4F-FDB8-4821-977B-5FD5E8137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220" w:lineRule="exact"/>
    </w:pPr>
    <w:rPr>
      <w:rFonts w:ascii="Tahoma" w:hAnsi="Tahoma" w:cs="Tahoma , sans-serif"/>
      <w:spacing w:val="10"/>
      <w:sz w:val="16"/>
      <w:szCs w:val="16"/>
    </w:rPr>
  </w:style>
  <w:style w:type="paragraph" w:styleId="1">
    <w:name w:val="heading 1"/>
    <w:basedOn w:val="a"/>
    <w:next w:val="a"/>
    <w:link w:val="10"/>
    <w:qFormat/>
    <w:pPr>
      <w:spacing w:before="80" w:after="60"/>
      <w:outlineLvl w:val="0"/>
    </w:pPr>
    <w:rPr>
      <w:caps/>
    </w:rPr>
  </w:style>
  <w:style w:type="paragraph" w:styleId="2">
    <w:name w:val="heading 2"/>
    <w:basedOn w:val="1"/>
    <w:next w:val="a"/>
    <w:link w:val="20"/>
    <w:qFormat/>
    <w:pPr>
      <w:outlineLvl w:val="1"/>
    </w:pPr>
    <w:rPr>
      <w:b/>
    </w:rPr>
  </w:style>
  <w:style w:type="paragraph" w:styleId="3">
    <w:name w:val="heading 3"/>
    <w:basedOn w:val="a"/>
    <w:next w:val="a"/>
    <w:link w:val="30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6">
    <w:name w:val="heading 6"/>
    <w:basedOn w:val="a"/>
    <w:next w:val="a"/>
    <w:link w:val="60"/>
    <w:qFormat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Pr>
      <w:rFonts w:ascii="Cambria" w:eastAsia="Times New Roman" w:hAnsi="Cambria" w:cs="Times New Roman"/>
      <w:b/>
      <w:bCs/>
      <w:color w:val="365F91"/>
      <w:spacing w:val="10"/>
      <w:sz w:val="28"/>
      <w:szCs w:val="28"/>
    </w:rPr>
  </w:style>
  <w:style w:type="character" w:customStyle="1" w:styleId="20">
    <w:name w:val="Заголовок 2 Знак"/>
    <w:basedOn w:val="a0"/>
    <w:link w:val="2"/>
    <w:rPr>
      <w:rFonts w:ascii="Cambria" w:eastAsia="Times New Roman" w:hAnsi="Cambria" w:cs="Times New Roman"/>
      <w:b/>
      <w:bCs/>
      <w:color w:val="4F81BD"/>
      <w:spacing w:val="10"/>
      <w:sz w:val="26"/>
      <w:szCs w:val="26"/>
    </w:rPr>
  </w:style>
  <w:style w:type="character" w:customStyle="1" w:styleId="30">
    <w:name w:val="Заголовок 3 Знак"/>
    <w:basedOn w:val="a0"/>
    <w:link w:val="3"/>
    <w:rPr>
      <w:rFonts w:ascii="Cambria" w:eastAsia="Times New Roman" w:hAnsi="Cambria" w:cs="Times New Roman"/>
      <w:b/>
      <w:bCs/>
      <w:color w:val="4F81BD"/>
      <w:spacing w:val="10"/>
      <w:sz w:val="16"/>
      <w:szCs w:val="16"/>
    </w:rPr>
  </w:style>
  <w:style w:type="character" w:customStyle="1" w:styleId="60">
    <w:name w:val="Заголовок 6 Знак"/>
    <w:basedOn w:val="a0"/>
    <w:link w:val="6"/>
    <w:rPr>
      <w:rFonts w:ascii="Cambria" w:eastAsia="Times New Roman" w:hAnsi="Cambria" w:cs="Times New Roman"/>
      <w:i/>
      <w:iCs/>
      <w:color w:val="243F60"/>
      <w:spacing w:val="10"/>
      <w:sz w:val="16"/>
      <w:szCs w:val="16"/>
    </w:rPr>
  </w:style>
  <w:style w:type="paragraph" w:styleId="a3">
    <w:name w:val="Title"/>
    <w:basedOn w:val="a"/>
    <w:link w:val="a4"/>
    <w:qFormat/>
    <w:pPr>
      <w:spacing w:before="40"/>
    </w:pPr>
    <w:rPr>
      <w:b/>
    </w:rPr>
  </w:style>
  <w:style w:type="character" w:customStyle="1" w:styleId="a4">
    <w:name w:val="Заголовок Знак"/>
    <w:basedOn w:val="a0"/>
    <w:link w:val="a3"/>
    <w:locked/>
    <w:rPr>
      <w:rFonts w:ascii="Tahoma" w:hAnsi="Tahoma" w:cs="Tahoma" w:hint="default"/>
      <w:b/>
      <w:bCs w:val="0"/>
      <w:spacing w:val="10"/>
      <w:sz w:val="16"/>
      <w:szCs w:val="16"/>
      <w:lang w:val="ru-RU" w:eastAsia="ru-RU" w:bidi="ru-RU"/>
    </w:rPr>
  </w:style>
  <w:style w:type="paragraph" w:styleId="a5">
    <w:name w:val="Balloon Text"/>
    <w:basedOn w:val="a"/>
    <w:link w:val="a6"/>
    <w:semiHidden/>
    <w:rPr>
      <w:rFonts w:cs="Tahoma"/>
    </w:rPr>
  </w:style>
  <w:style w:type="character" w:customStyle="1" w:styleId="a6">
    <w:name w:val="Текст выноски Знак"/>
    <w:basedOn w:val="a0"/>
    <w:link w:val="a5"/>
    <w:rPr>
      <w:rFonts w:ascii="Tahoma" w:hAnsi="Tahoma" w:cs="Tahoma"/>
      <w:spacing w:val="10"/>
      <w:sz w:val="16"/>
      <w:szCs w:val="16"/>
    </w:rPr>
  </w:style>
  <w:style w:type="paragraph" w:customStyle="1" w:styleId="E-mailaddress">
    <w:name w:val="E-mail address"/>
    <w:basedOn w:val="a"/>
    <w:pPr>
      <w:spacing w:after="200"/>
    </w:pPr>
    <w:rPr>
      <w:lang w:val="ru-RU" w:eastAsia="ru-RU" w:bidi="ru-RU"/>
    </w:rPr>
  </w:style>
  <w:style w:type="paragraph" w:customStyle="1" w:styleId="Dates">
    <w:name w:val="Dates"/>
    <w:basedOn w:val="a"/>
    <w:pPr>
      <w:spacing w:before="40"/>
      <w:jc w:val="right"/>
    </w:pPr>
    <w:rPr>
      <w:lang w:val="ru-RU" w:eastAsia="ru-RU" w:bidi="ru-RU"/>
    </w:rPr>
  </w:style>
  <w:style w:type="character" w:customStyle="1" w:styleId="LocationChar">
    <w:name w:val="Location Char"/>
    <w:basedOn w:val="a0"/>
    <w:link w:val="Location"/>
    <w:locked/>
    <w:rPr>
      <w:rFonts w:ascii="Tahoma" w:hAnsi="Tahoma" w:cs="Tahoma" w:hint="default"/>
      <w:i/>
      <w:iCs w:val="0"/>
      <w:spacing w:val="10"/>
      <w:sz w:val="16"/>
      <w:szCs w:val="16"/>
      <w:lang w:val="ru-RU" w:eastAsia="ru-RU" w:bidi="ru-RU"/>
    </w:rPr>
  </w:style>
  <w:style w:type="paragraph" w:customStyle="1" w:styleId="Location">
    <w:name w:val="Location"/>
    <w:basedOn w:val="a"/>
    <w:link w:val="LocationChar"/>
    <w:rPr>
      <w:i/>
      <w:lang w:val="ru-RU" w:eastAsia="ru-RU" w:bidi="ru-RU"/>
    </w:rPr>
  </w:style>
  <w:style w:type="character" w:customStyle="1" w:styleId="TextCharChar">
    <w:name w:val="Text Char Char"/>
    <w:basedOn w:val="a0"/>
    <w:link w:val="Text"/>
    <w:locked/>
    <w:rPr>
      <w:rFonts w:ascii="Tahoma" w:hAnsi="Tahoma" w:cs="Tahoma" w:hint="default"/>
      <w:spacing w:val="10"/>
      <w:sz w:val="16"/>
      <w:szCs w:val="16"/>
      <w:lang w:val="ru-RU" w:eastAsia="ru-RU" w:bidi="ru-RU"/>
    </w:rPr>
  </w:style>
  <w:style w:type="paragraph" w:customStyle="1" w:styleId="Text">
    <w:name w:val="Text"/>
    <w:basedOn w:val="a"/>
    <w:link w:val="TextCharChar"/>
    <w:pPr>
      <w:spacing w:before="40" w:after="240"/>
    </w:pPr>
    <w:rPr>
      <w:lang w:val="ru-RU" w:eastAsia="ru-RU" w:bidi="ru-RU"/>
    </w:rPr>
  </w:style>
  <w:style w:type="paragraph" w:customStyle="1" w:styleId="bulletedlist">
    <w:name w:val="bulleted list"/>
    <w:basedOn w:val="a"/>
    <w:pPr>
      <w:numPr>
        <w:numId w:val="2"/>
      </w:numPr>
      <w:spacing w:before="40" w:after="80"/>
    </w:pPr>
    <w:rPr>
      <w:lang w:val="ru-RU" w:eastAsia="ru-RU" w:bidi="ru-RU"/>
    </w:rPr>
  </w:style>
  <w:style w:type="paragraph" w:customStyle="1" w:styleId="bulletedlistlastline">
    <w:name w:val="bulleted list last line"/>
    <w:basedOn w:val="bulletedlist"/>
    <w:pPr>
      <w:spacing w:after="240"/>
    </w:pPr>
  </w:style>
  <w:style w:type="character" w:styleId="a7">
    <w:name w:val="Hyperlink"/>
    <w:basedOn w:val="a0"/>
    <w:unhideWhenUsed/>
    <w:rsid w:val="002B7543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C4664A"/>
    <w:rPr>
      <w:b/>
      <w:bCs/>
    </w:rPr>
  </w:style>
  <w:style w:type="paragraph" w:styleId="a9">
    <w:name w:val="Normal (Web)"/>
    <w:basedOn w:val="a"/>
    <w:uiPriority w:val="99"/>
    <w:semiHidden/>
    <w:unhideWhenUsed/>
    <w:rsid w:val="007E0A89"/>
    <w:pPr>
      <w:spacing w:before="100" w:beforeAutospacing="1" w:after="100" w:afterAutospacing="1" w:line="240" w:lineRule="auto"/>
    </w:pPr>
    <w:rPr>
      <w:rFonts w:ascii="Times New Roman" w:hAnsi="Times New Roman" w:cs="Times New Roman"/>
      <w:spacing w:val="0"/>
      <w:sz w:val="24"/>
      <w:szCs w:val="24"/>
      <w:lang w:val="ru-RU" w:eastAsia="ru-RU"/>
    </w:rPr>
  </w:style>
  <w:style w:type="character" w:styleId="aa">
    <w:name w:val="FollowedHyperlink"/>
    <w:basedOn w:val="a0"/>
    <w:uiPriority w:val="99"/>
    <w:semiHidden/>
    <w:unhideWhenUsed/>
    <w:rsid w:val="009B7BAC"/>
    <w:rPr>
      <w:color w:val="800080" w:themeColor="followedHyperlink"/>
      <w:u w:val="single"/>
    </w:rPr>
  </w:style>
  <w:style w:type="character" w:styleId="ab">
    <w:name w:val="annotation reference"/>
    <w:basedOn w:val="a0"/>
    <w:semiHidden/>
    <w:unhideWhenUsed/>
    <w:rsid w:val="007B0A5D"/>
    <w:rPr>
      <w:sz w:val="16"/>
      <w:szCs w:val="16"/>
    </w:rPr>
  </w:style>
  <w:style w:type="paragraph" w:styleId="ac">
    <w:name w:val="annotation text"/>
    <w:basedOn w:val="a"/>
    <w:link w:val="ad"/>
    <w:unhideWhenUsed/>
    <w:rsid w:val="007B0A5D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rsid w:val="007B0A5D"/>
    <w:rPr>
      <w:rFonts w:ascii="Tahoma" w:hAnsi="Tahoma" w:cs="Tahoma , sans-serif"/>
      <w:spacing w:val="1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B0A5D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B0A5D"/>
    <w:rPr>
      <w:rFonts w:ascii="Tahoma" w:hAnsi="Tahoma" w:cs="Tahoma , sans-serif"/>
      <w:b/>
      <w:bCs/>
      <w:spacing w:val="10"/>
    </w:rPr>
  </w:style>
  <w:style w:type="paragraph" w:styleId="af0">
    <w:name w:val="List Paragraph"/>
    <w:basedOn w:val="a"/>
    <w:uiPriority w:val="34"/>
    <w:qFormat/>
    <w:rsid w:val="00150C3B"/>
    <w:pPr>
      <w:ind w:left="720"/>
      <w:contextualSpacing/>
    </w:pPr>
  </w:style>
  <w:style w:type="paragraph" w:styleId="af1">
    <w:name w:val="footer"/>
    <w:basedOn w:val="a"/>
    <w:link w:val="af2"/>
    <w:uiPriority w:val="99"/>
    <w:unhideWhenUsed/>
    <w:rsid w:val="00C444C8"/>
    <w:pPr>
      <w:tabs>
        <w:tab w:val="center" w:pos="4844"/>
        <w:tab w:val="right" w:pos="9689"/>
      </w:tabs>
      <w:spacing w:line="240" w:lineRule="auto"/>
    </w:pPr>
    <w:rPr>
      <w:rFonts w:asciiTheme="minorHAnsi" w:eastAsiaTheme="minorEastAsia" w:hAnsiTheme="minorHAnsi" w:cstheme="minorBidi"/>
      <w:spacing w:val="0"/>
      <w:sz w:val="22"/>
      <w:szCs w:val="22"/>
    </w:rPr>
  </w:style>
  <w:style w:type="character" w:customStyle="1" w:styleId="af2">
    <w:name w:val="Нижний колонтитул Знак"/>
    <w:basedOn w:val="a0"/>
    <w:link w:val="af1"/>
    <w:uiPriority w:val="99"/>
    <w:rsid w:val="00C444C8"/>
    <w:rPr>
      <w:rFonts w:asciiTheme="minorHAnsi" w:eastAsiaTheme="minorEastAsia" w:hAnsiTheme="minorHAnsi" w:cstheme="minorBidi"/>
      <w:sz w:val="22"/>
      <w:szCs w:val="22"/>
    </w:rPr>
  </w:style>
  <w:style w:type="paragraph" w:styleId="af3">
    <w:name w:val="header"/>
    <w:basedOn w:val="a"/>
    <w:link w:val="af4"/>
    <w:unhideWhenUsed/>
    <w:rsid w:val="001B27C5"/>
    <w:pPr>
      <w:tabs>
        <w:tab w:val="center" w:pos="4844"/>
        <w:tab w:val="right" w:pos="9689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rsid w:val="001B27C5"/>
    <w:rPr>
      <w:rFonts w:ascii="Tahoma" w:hAnsi="Tahoma" w:cs="Tahoma , sans-serif"/>
      <w:spacing w:val="10"/>
      <w:sz w:val="16"/>
      <w:szCs w:val="16"/>
    </w:rPr>
  </w:style>
  <w:style w:type="character" w:styleId="af5">
    <w:name w:val="Unresolved Mention"/>
    <w:basedOn w:val="a0"/>
    <w:uiPriority w:val="99"/>
    <w:semiHidden/>
    <w:unhideWhenUsed/>
    <w:rsid w:val="00B27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7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7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7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63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1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6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1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3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4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5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73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2kaudit.ru/" TargetMode="External"/><Relationship Id="rId18" Type="http://schemas.openxmlformats.org/officeDocument/2006/relationships/hyperlink" Target="https://t.me/datafest" TargetMode="External"/><Relationship Id="rId26" Type="http://schemas.openxmlformats.org/officeDocument/2006/relationships/hyperlink" Target="https://www.facebook.com/PakinIgor/posts/3506338356098850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facebook.com/PakinIgor/posts/3140612309338125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ik2k.ru/" TargetMode="External"/><Relationship Id="rId17" Type="http://schemas.openxmlformats.org/officeDocument/2006/relationships/hyperlink" Target="https://ods.ai/" TargetMode="External"/><Relationship Id="rId25" Type="http://schemas.openxmlformats.org/officeDocument/2006/relationships/hyperlink" Target="https://youtu.be/rds2Cwfa50c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youtu.be/rds2Cwfa50c" TargetMode="External"/><Relationship Id="rId20" Type="http://schemas.openxmlformats.org/officeDocument/2006/relationships/hyperlink" Target="https://www.facebook.com/groups/productcamprussia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inktr.ee/pakinigor_j" TargetMode="External"/><Relationship Id="rId24" Type="http://schemas.openxmlformats.org/officeDocument/2006/relationships/hyperlink" Target="https://ods.ai/events/datafest2020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PakinIgor/PakinIgor.github.io/blob/master/docs/Certificates/LeanDS_000001_IGOR_PAKIN.pdf" TargetMode="External"/><Relationship Id="rId23" Type="http://schemas.openxmlformats.org/officeDocument/2006/relationships/hyperlink" Target="https://ods.ai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t.me/PakinIgor" TargetMode="External"/><Relationship Id="rId19" Type="http://schemas.openxmlformats.org/officeDocument/2006/relationships/hyperlink" Target="https://www.facebook.com/PakinIgor/posts/3140612309338125" TargetMode="External"/><Relationship Id="rId4" Type="http://schemas.openxmlformats.org/officeDocument/2006/relationships/styles" Target="styles.xml"/><Relationship Id="rId9" Type="http://schemas.openxmlformats.org/officeDocument/2006/relationships/hyperlink" Target="mailto:pakin.igor@gmail.com" TargetMode="External"/><Relationship Id="rId14" Type="http://schemas.openxmlformats.org/officeDocument/2006/relationships/hyperlink" Target="http://www.total-telecom.ru/" TargetMode="External"/><Relationship Id="rId22" Type="http://schemas.openxmlformats.org/officeDocument/2006/relationships/hyperlink" Target="https://t.me/leands" TargetMode="External"/><Relationship Id="rId27" Type="http://schemas.openxmlformats.org/officeDocument/2006/relationships/hyperlink" Target="https://linktr.ee/pakinigor_j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\AppData\Roaming\Microsoft\&#1064;&#1072;&#1073;&#1083;&#1086;&#1085;&#1099;\&#1056;&#1077;&#1079;&#1102;&#1084;&#1077;%20&#1087;&#1088;&#1086;&#1075;&#1088;&#1072;&#1084;&#1084;&#1080;&#1089;&#1090;&#107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D8128B1-C6A0-42AD-A75D-E3A4FDF953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BF7DD1-FB4E-448B-A897-252FF5E02D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Резюме программиста.dotx</Template>
  <TotalTime>15982</TotalTime>
  <Pages>3</Pages>
  <Words>1071</Words>
  <Characters>9084</Characters>
  <Application>Microsoft Office Word</Application>
  <DocSecurity>0</DocSecurity>
  <Lines>75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PakinIV</dc:creator>
  <cp:keywords/>
  <dc:description/>
  <cp:lastModifiedBy>Igor' Pakin</cp:lastModifiedBy>
  <cp:revision>296</cp:revision>
  <cp:lastPrinted>2020-10-26T09:45:00Z</cp:lastPrinted>
  <dcterms:created xsi:type="dcterms:W3CDTF">2016-01-18T19:05:00Z</dcterms:created>
  <dcterms:modified xsi:type="dcterms:W3CDTF">2020-10-26T09:47:00Z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TC063695171049</vt:lpwstr>
  </property>
</Properties>
</file>