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9C5889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0C2A3E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0C2A3E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9C5889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9C5889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6950C4E6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5A9EA65C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436669BC" w14:textId="7516F326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9C5838" w:rsidRPr="009C5838">
              <w:t xml:space="preserve"> (в том числе распределенными, дистанционный менеджмент)</w:t>
            </w:r>
            <w:r w:rsidR="0059670B">
              <w:t>.</w:t>
            </w:r>
          </w:p>
          <w:p w14:paraId="0656C736" w14:textId="0D27DA12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  <w:r w:rsidR="0059670B">
              <w:t>.</w:t>
            </w:r>
          </w:p>
          <w:p w14:paraId="5FFE3FB7" w14:textId="4CE597CA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 w:rsidR="0059670B">
              <w:t>.</w:t>
            </w:r>
          </w:p>
          <w:p w14:paraId="55B47343" w14:textId="1EFD0384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  <w:r w:rsidR="0059670B">
              <w:t>.</w:t>
            </w:r>
          </w:p>
          <w:p w14:paraId="4404A3A4" w14:textId="6B7C9E57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  <w:r w:rsidR="0059670B">
              <w:t>.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26D36312" w:rsidR="00B02D1F" w:rsidRDefault="00B02D1F" w:rsidP="00B02D1F">
            <w:pPr>
              <w:pStyle w:val="bulletedlist"/>
            </w:pPr>
            <w:r>
              <w:t>Управление стратегией</w:t>
            </w:r>
            <w:r w:rsidR="0059670B">
              <w:t>.</w:t>
            </w:r>
          </w:p>
          <w:p w14:paraId="04D0D298" w14:textId="168C7FEF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  <w:r w:rsidR="0059670B">
              <w:t>.</w:t>
            </w:r>
          </w:p>
          <w:p w14:paraId="5A2BBE06" w14:textId="2714B7DC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  <w:r w:rsidR="0059670B">
              <w:t>.</w:t>
            </w:r>
          </w:p>
          <w:p w14:paraId="36E89D73" w14:textId="60DE4A1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  <w:r w:rsidR="0059670B">
              <w:t>.</w:t>
            </w:r>
          </w:p>
          <w:p w14:paraId="598B0F96" w14:textId="4ACC2B2B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  <w:r w:rsidR="0059670B">
              <w:t>.</w:t>
            </w:r>
          </w:p>
          <w:p w14:paraId="46E1C90E" w14:textId="15A0E4EB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  <w:r w:rsidR="0059670B">
              <w:t>.</w:t>
            </w:r>
          </w:p>
          <w:p w14:paraId="49D18E02" w14:textId="1841C438" w:rsidR="00853F7E" w:rsidRPr="007471AE" w:rsidRDefault="00853F7E" w:rsidP="00853F7E">
            <w:pPr>
              <w:pStyle w:val="bulletedlist"/>
            </w:pPr>
            <w:r w:rsidRPr="007471AE">
              <w:t>Развитие услуг</w:t>
            </w:r>
            <w:r w:rsidR="00E43245">
              <w:t xml:space="preserve"> и </w:t>
            </w:r>
            <w:r w:rsidR="00EA5F7A">
              <w:t xml:space="preserve">монетизация </w:t>
            </w:r>
            <w:r w:rsidR="00EA5F7A" w:rsidRPr="007471AE">
              <w:t>продуктов</w:t>
            </w:r>
            <w:r w:rsidRPr="007471AE">
              <w:t xml:space="preserve"> компании</w:t>
            </w:r>
            <w:r w:rsidR="0059670B">
              <w:t>.</w:t>
            </w:r>
          </w:p>
          <w:p w14:paraId="5CBCCD6A" w14:textId="79F5259C" w:rsidR="00CD4D06" w:rsidRDefault="00CD4D06" w:rsidP="00CD4D06">
            <w:pPr>
              <w:pStyle w:val="bulletedlist"/>
            </w:pPr>
            <w:r>
              <w:t>Бюджетирование</w:t>
            </w:r>
            <w:r w:rsidR="0059670B">
              <w:t>.</w:t>
            </w:r>
          </w:p>
          <w:p w14:paraId="52213D23" w14:textId="4CB0D0E6" w:rsidR="00CD4D06" w:rsidRDefault="00CD4D06" w:rsidP="00CD4D06">
            <w:pPr>
              <w:pStyle w:val="bulletedlist"/>
            </w:pPr>
            <w:r>
              <w:t>Распределение ресурсов</w:t>
            </w:r>
            <w:r w:rsidR="0059670B">
              <w:t>.</w:t>
            </w:r>
          </w:p>
          <w:p w14:paraId="60335B8D" w14:textId="364AF1E1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  <w:p w14:paraId="4DB6514B" w14:textId="742E14E9" w:rsidR="00603467" w:rsidRDefault="00603467" w:rsidP="00CD4D06">
            <w:pPr>
              <w:pStyle w:val="bulletedlist"/>
            </w:pPr>
            <w:r>
              <w:t>Презентации</w:t>
            </w:r>
            <w:r w:rsidR="0059670B">
              <w:t>.</w:t>
            </w:r>
          </w:p>
          <w:p w14:paraId="70D2AFA3" w14:textId="26E5161F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  <w:r w:rsidR="0059670B">
              <w:t>.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C5889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3D8E7742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 w:rsidR="0059670B">
              <w:t>.</w:t>
            </w:r>
          </w:p>
          <w:p w14:paraId="1C0726E8" w14:textId="1D81EA35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 w:rsidR="0059670B">
              <w:rPr>
                <w:bCs/>
              </w:rPr>
              <w:t>.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C5889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1C02B4D2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 w:rsidR="0059670B">
              <w:t>.</w:t>
            </w:r>
          </w:p>
          <w:p w14:paraId="384E8CA1" w14:textId="2EDF8D4B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 w:rsidR="0059670B">
              <w:rPr>
                <w:bCs/>
              </w:rPr>
              <w:t>.</w:t>
            </w:r>
          </w:p>
        </w:tc>
      </w:tr>
      <w:tr w:rsidR="00BB141A" w:rsidRPr="009C5889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513C4824" w:rsidR="00BB141A" w:rsidRPr="0059670B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="0059670B"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0DA41D8" w14:textId="77777777" w:rsidR="00A66C1B" w:rsidRPr="00F84BDD" w:rsidRDefault="00A66C1B" w:rsidP="00E820FE">
            <w:pPr>
              <w:pStyle w:val="a3"/>
              <w:rPr>
                <w:lang w:val="ru-RU" w:eastAsia="ru-RU" w:bidi="ru-RU"/>
              </w:rPr>
            </w:pPr>
          </w:p>
          <w:p w14:paraId="160D9E12" w14:textId="12EFB408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lastRenderedPageBreak/>
              <w:t>TEGoVA</w:t>
            </w:r>
            <w:proofErr w:type="spellEnd"/>
          </w:p>
          <w:p w14:paraId="3FC81A3E" w14:textId="489F2A05" w:rsidR="00BB141A" w:rsidRPr="0059670B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7E6264A" w14:textId="77777777" w:rsidR="00A66C1B" w:rsidRDefault="00A66C1B" w:rsidP="00BB141A">
            <w:pPr>
              <w:pStyle w:val="Dates"/>
            </w:pPr>
          </w:p>
          <w:p w14:paraId="70188EA3" w14:textId="77777777" w:rsidR="00A66C1B" w:rsidRDefault="00A66C1B" w:rsidP="00BB141A">
            <w:pPr>
              <w:pStyle w:val="Dates"/>
            </w:pPr>
          </w:p>
          <w:p w14:paraId="7AA382E1" w14:textId="23578867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1D1BEF5D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0C422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0C4223" w:rsidRPr="00E820FE" w14:paraId="470DA5B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53A28CA9" w14:textId="77777777" w:rsidR="000C4223" w:rsidRPr="00E820FE" w:rsidRDefault="000C4223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1DFB1A8B" w14:textId="2D4261A6" w:rsidR="000C4223" w:rsidRPr="00E820FE" w:rsidRDefault="000C4223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>Доклад:</w:t>
            </w:r>
            <w:r w:rsidR="0066705B">
              <w:rPr>
                <w:rFonts w:cs="Tahoma"/>
                <w:b w:val="0"/>
                <w:bCs/>
                <w:lang w:val="ru-RU"/>
              </w:rPr>
              <w:t xml:space="preserve"> </w:t>
            </w:r>
            <w:hyperlink r:id="rId13" w:history="1">
              <w:r w:rsidR="0066705B" w:rsidRPr="0066705B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AI-продуктов. Управление добавленной стоимостью для бизнеса.</w:t>
              </w:r>
            </w:hyperlink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CE2CBDB" w14:textId="4223AA21" w:rsidR="000C4223" w:rsidRDefault="000C2A3E" w:rsidP="00AA62D8">
            <w:pPr>
              <w:pStyle w:val="Dates"/>
              <w:rPr>
                <w:lang w:val="en-US"/>
              </w:rPr>
            </w:pPr>
            <w:hyperlink r:id="rId14" w:history="1">
              <w:proofErr w:type="spellStart"/>
              <w:r w:rsidR="00080B34" w:rsidRPr="00B37E0D">
                <w:rPr>
                  <w:rStyle w:val="a7"/>
                  <w:lang w:val="en-US"/>
                </w:rPr>
                <w:t>ODS.ia</w:t>
              </w:r>
              <w:proofErr w:type="spellEnd"/>
            </w:hyperlink>
            <w:r w:rsidR="00B37E0D">
              <w:rPr>
                <w:lang w:val="en-US"/>
              </w:rPr>
              <w:t xml:space="preserve">, </w:t>
            </w:r>
            <w:hyperlink r:id="rId15" w:history="1">
              <w:proofErr w:type="spellStart"/>
              <w:r w:rsidR="00B37E0D" w:rsidRPr="00DF7A83">
                <w:rPr>
                  <w:rStyle w:val="a7"/>
                  <w:lang w:val="en-US"/>
                </w:rPr>
                <w:t>DataFest</w:t>
              </w:r>
              <w:proofErr w:type="spellEnd"/>
            </w:hyperlink>
          </w:p>
          <w:p w14:paraId="45361698" w14:textId="067AD854" w:rsidR="00B37E0D" w:rsidRPr="00080B34" w:rsidRDefault="00BC5D8F" w:rsidP="00AA62D8">
            <w:pPr>
              <w:pStyle w:val="Dates"/>
              <w:rPr>
                <w:lang w:val="en-US"/>
              </w:rPr>
            </w:pPr>
            <w:r>
              <w:rPr>
                <w:lang w:val="en-US"/>
              </w:rPr>
              <w:t>08.10.2020</w:t>
            </w:r>
          </w:p>
        </w:tc>
      </w:tr>
      <w:tr w:rsidR="00E820FE" w:rsidRPr="00E820FE" w14:paraId="100029CA" w14:textId="77777777" w:rsidTr="000C4223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6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left w:val="nil"/>
              <w:bottom w:val="nil"/>
              <w:right w:val="nil"/>
            </w:tcBorders>
          </w:tcPr>
          <w:p w14:paraId="2481F28A" w14:textId="31C24BD7" w:rsidR="00AA62D8" w:rsidRDefault="000C2A3E" w:rsidP="00AA62D8">
            <w:pPr>
              <w:pStyle w:val="Dates"/>
            </w:pPr>
            <w:hyperlink r:id="rId17" w:history="1">
              <w:proofErr w:type="spellStart"/>
              <w:r w:rsidR="00AA62D8" w:rsidRPr="000C4223">
                <w:rPr>
                  <w:rStyle w:val="a7"/>
                </w:rPr>
                <w:t>Product</w:t>
              </w:r>
              <w:proofErr w:type="spellEnd"/>
              <w:r w:rsidR="00AA62D8" w:rsidRPr="000C4223">
                <w:rPr>
                  <w:rStyle w:val="a7"/>
                </w:rPr>
                <w:t xml:space="preserve"> </w:t>
              </w:r>
              <w:proofErr w:type="spellStart"/>
              <w:r w:rsidR="00AA62D8" w:rsidRPr="000C4223">
                <w:rPr>
                  <w:rStyle w:val="a7"/>
                </w:rPr>
                <w:t>Camp</w:t>
              </w:r>
              <w:proofErr w:type="spellEnd"/>
            </w:hyperlink>
            <w:r w:rsidR="00AA62D8">
              <w:t xml:space="preserve">, </w:t>
            </w:r>
          </w:p>
          <w:p w14:paraId="311F11F1" w14:textId="2842525B" w:rsidR="00E820FE" w:rsidRPr="004F4F9D" w:rsidRDefault="00AA62D8" w:rsidP="00AA62D8">
            <w:pPr>
              <w:pStyle w:val="Dates"/>
            </w:pPr>
            <w: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8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9C5889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4438048" w14:textId="77777777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 для промышленных решений.</w:t>
            </w:r>
          </w:p>
          <w:p w14:paraId="4569656D" w14:textId="7764DEC9" w:rsidR="004671B6" w:rsidRPr="004671B6" w:rsidRDefault="00047156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047156">
              <w:t>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B666529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</w:t>
            </w:r>
            <w:r w:rsidR="00A72CB8">
              <w:t>.</w:t>
            </w:r>
          </w:p>
          <w:p w14:paraId="69BFAC21" w14:textId="375FE95E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4B057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C663119" w14:textId="0BD8DA56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43E7596B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>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  <w:r w:rsidR="00FB08FC">
              <w:rPr>
                <w:rFonts w:cs="Tahoma"/>
                <w:lang w:val="ru-RU"/>
              </w:rPr>
              <w:t>.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67900466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44936CA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  <w:r w:rsidR="00FB08FC">
              <w:t>.</w:t>
            </w:r>
          </w:p>
          <w:p w14:paraId="36D31838" w14:textId="14CF21B9" w:rsidR="00293D76" w:rsidRDefault="00E235A6" w:rsidP="00B30D16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  <w:r w:rsidR="00FB08FC">
              <w:t>.</w:t>
            </w:r>
          </w:p>
          <w:p w14:paraId="694D6051" w14:textId="1DA6A4B7" w:rsidR="00B30D16" w:rsidRDefault="00B30D16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1D09B71B" w14:textId="18C24A3F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42B225D" w14:textId="77777777" w:rsidR="003A76E2" w:rsidRDefault="003A76E2" w:rsidP="00B30D1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07AA6E65" w14:textId="4C1E05D8" w:rsidR="00293D76" w:rsidRPr="009D1AF9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779CF426" w14:textId="0892B6E6" w:rsidR="00094EE6" w:rsidRPr="0081157E" w:rsidRDefault="0027358F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9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781521BF" w14:textId="48BE1EE8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BE7B4B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0AF91AD" w14:textId="04F8EDFB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 w:rsidR="00B718A3">
              <w:t>.</w:t>
            </w:r>
          </w:p>
          <w:p w14:paraId="07705DBC" w14:textId="5CCE7BB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36BDB56C" w14:textId="3D8886CD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</w:t>
            </w:r>
            <w:r w:rsidR="0019651A">
              <w:t xml:space="preserve"> и</w:t>
            </w:r>
            <w:r w:rsidRPr="00A6400B">
              <w:t xml:space="preserve">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42465729" w14:textId="31C7F0CE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  <w:r w:rsidR="00B00E0C">
              <w:t xml:space="preserve"> </w:t>
            </w:r>
            <w:r w:rsidR="0029400A">
              <w:t>М</w:t>
            </w:r>
            <w:r w:rsidR="0029400A" w:rsidRPr="006D3A5E">
              <w:t>онетизаци</w:t>
            </w:r>
            <w:r w:rsidR="0029400A">
              <w:t>я</w:t>
            </w:r>
            <w:r w:rsidR="0029400A" w:rsidRPr="006D3A5E">
              <w:t xml:space="preserve"> накопленных компетенций</w:t>
            </w:r>
            <w:r w:rsidR="0029400A">
              <w:t xml:space="preserve"> и созданных продуктов</w:t>
            </w:r>
            <w:r w:rsidR="0029400A" w:rsidRPr="006D3A5E">
              <w:t xml:space="preserve"> во внешних проектах ИТ консалтинга и системной интеграции.</w:t>
            </w:r>
          </w:p>
          <w:p w14:paraId="3F47E6F7" w14:textId="05E3D4EC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  <w:r w:rsidR="00B718A3">
              <w:t>.</w:t>
            </w:r>
          </w:p>
          <w:p w14:paraId="40CE3788" w14:textId="6B1411D8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</w:t>
            </w:r>
            <w:r w:rsidR="007B515F">
              <w:t>, внутреннего</w:t>
            </w:r>
            <w:r w:rsidR="0072408A">
              <w:t xml:space="preserve"> интранета</w:t>
            </w:r>
            <w:r w:rsidRPr="008D5148">
              <w:t xml:space="preserve"> компании. Разработка и оптимизация регламентов работы</w:t>
            </w:r>
            <w:r w:rsidR="00B718A3">
              <w:t>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475CD4C7" w14:textId="29FCE47B" w:rsidR="00DE3FB5" w:rsidRPr="00F32F64" w:rsidRDefault="00B514B7" w:rsidP="00F32F64">
            <w:pPr>
              <w:pStyle w:val="bulletedlist"/>
              <w:spacing w:after="0"/>
            </w:pPr>
            <w:r w:rsidRPr="00F32F64">
              <w:rPr>
                <w:bCs/>
              </w:rPr>
              <w:t>Внутренние результаты</w:t>
            </w:r>
            <w:r w:rsidR="00F32F64">
              <w:rPr>
                <w:bCs/>
              </w:rPr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9C5889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1F7EA88B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1B1BCC">
              <w:rPr>
                <w:sz w:val="18"/>
                <w:szCs w:val="18"/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9C5889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D244C0" w:rsidRDefault="00B2795E" w:rsidP="00D244C0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244C0">
              <w:rPr>
                <w:bCs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 w:rsidRPr="00D244C0">
              <w:rPr>
                <w:bCs/>
              </w:rPr>
              <w:t>.</w:t>
            </w:r>
          </w:p>
          <w:p w14:paraId="19ED9E04" w14:textId="1312109A" w:rsidR="00B2795E" w:rsidRPr="0067188F" w:rsidRDefault="00B2795E" w:rsidP="00D244C0">
            <w:pPr>
              <w:pStyle w:val="bulletedlist"/>
              <w:spacing w:after="0"/>
              <w:ind w:left="289" w:hanging="289"/>
              <w:rPr>
                <w:rStyle w:val="LocationChar"/>
                <w:i w:val="0"/>
              </w:rPr>
            </w:pPr>
            <w:r w:rsidRPr="00D244C0">
              <w:rPr>
                <w:bCs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D244C0">
              <w:rPr>
                <w:sz w:val="18"/>
                <w:szCs w:val="18"/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9C5889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1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9FB3A3D" w14:textId="77777777" w:rsidR="002F5BC4" w:rsidRPr="002F5BC4" w:rsidRDefault="001A4FAF" w:rsidP="002F5BC4">
            <w:pPr>
              <w:pStyle w:val="bulletedlist"/>
              <w:spacing w:after="0"/>
            </w:pPr>
            <w:r w:rsidRPr="002F5BC4">
              <w:t xml:space="preserve">Руководство проектами, строительными бригадами. </w:t>
            </w:r>
          </w:p>
          <w:p w14:paraId="677CC190" w14:textId="2F8B9C62" w:rsidR="001A4FAF" w:rsidRPr="002F5BC4" w:rsidRDefault="001A4FAF" w:rsidP="002F5BC4">
            <w:pPr>
              <w:pStyle w:val="bulletedlist"/>
              <w:spacing w:after="0"/>
            </w:pPr>
            <w:r w:rsidRPr="002F5BC4">
              <w:t>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2F5BC4" w:rsidRDefault="001A4FAF" w:rsidP="002F5BC4">
            <w:pPr>
              <w:pStyle w:val="bulletedlist"/>
              <w:numPr>
                <w:ilvl w:val="0"/>
                <w:numId w:val="0"/>
              </w:numPr>
              <w:spacing w:before="120" w:after="0"/>
            </w:pPr>
            <w:r w:rsidRPr="002F5BC4">
              <w:t>Значимые проекты:</w:t>
            </w:r>
          </w:p>
          <w:p w14:paraId="709DA334" w14:textId="514E496B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</w:t>
            </w:r>
            <w:r w:rsidR="000C20A3">
              <w:t>.</w:t>
            </w:r>
          </w:p>
          <w:p w14:paraId="39E0C37B" w14:textId="341394D2" w:rsidR="003931E0" w:rsidRDefault="001A4FAF" w:rsidP="003931E0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</w:t>
            </w:r>
            <w:r w:rsidR="000C20A3">
              <w:t>.</w:t>
            </w:r>
          </w:p>
          <w:p w14:paraId="4FBBF770" w14:textId="77777777" w:rsidR="00A66C1B" w:rsidRDefault="001A4FAF" w:rsidP="00A66C1B">
            <w:pPr>
              <w:pStyle w:val="bulletedlist"/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 w:rsidR="003931E0">
              <w:t>.</w:t>
            </w:r>
          </w:p>
          <w:p w14:paraId="06CC3418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C47D07F" w14:textId="62F73297" w:rsidR="00A66C1B" w:rsidRP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ahoma , sans-serif"/>
                <w:i w:val="0"/>
              </w:rPr>
            </w:pP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A6731D" w:rsidRPr="00C4664A" w14:paraId="287A78CA" w14:textId="77777777" w:rsidTr="004D613C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E9C5468" w14:textId="77777777" w:rsidR="00A6731D" w:rsidRPr="001F19A0" w:rsidRDefault="00A6731D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A6731D" w:rsidRPr="001F19A0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7B2532E6" w14:textId="77777777" w:rsidR="00A6731D" w:rsidRPr="00837C7B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5D1E892E" w14:textId="77777777" w:rsidR="00A6731D" w:rsidRPr="00837C7B" w:rsidRDefault="00A6731D" w:rsidP="004D613C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7818BA4" w14:textId="77777777" w:rsidR="00A6731D" w:rsidRPr="00837C7B" w:rsidRDefault="00A6731D" w:rsidP="004D613C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3FD6FBED" w14:textId="77777777" w:rsidR="00A6731D" w:rsidRPr="00837C7B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58B9BEC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47E98AFE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5861F71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657124D7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409F306F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3611F47B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69DCEA92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B1FE5B6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1BC6EED" w14:textId="77777777" w:rsidR="00A6731D" w:rsidRPr="009C5889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4F864F2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284572A7" w14:textId="7A7F2CC3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7BE51BDD" w14:textId="026DB3EA" w:rsidR="009C5889" w:rsidRPr="000C2A3E" w:rsidRDefault="00B541E5" w:rsidP="004D613C">
            <w:pPr>
              <w:pStyle w:val="bulletedlist"/>
              <w:spacing w:before="0" w:after="0"/>
              <w:rPr>
                <w:highlight w:val="yellow"/>
                <w:lang w:val="en-US"/>
              </w:rPr>
            </w:pPr>
            <w:r w:rsidRPr="000C2A3E">
              <w:rPr>
                <w:highlight w:val="yellow"/>
                <w:lang w:val="en-US"/>
              </w:rPr>
              <w:t>Figma</w:t>
            </w:r>
          </w:p>
          <w:p w14:paraId="0B4C493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08A2511A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560DFEC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71F4ECB0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29238E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145F619" w14:textId="77777777" w:rsidR="00A6731D" w:rsidRPr="005839F3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3FEEC0E" w14:textId="77777777" w:rsidR="00A6731D" w:rsidRPr="005839F3" w:rsidRDefault="00A6731D" w:rsidP="004D613C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45B2C029" w14:textId="77777777" w:rsidR="00A6731D" w:rsidRPr="00BE6B2D" w:rsidRDefault="000C2A3E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7582AE06" w14:textId="77777777" w:rsidR="00A6731D" w:rsidRPr="00BE6B2D" w:rsidRDefault="000C2A3E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315B00CF" w14:textId="77777777" w:rsidR="00A6731D" w:rsidRPr="00BE6B2D" w:rsidRDefault="000C2A3E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0B3ADCF2" w14:textId="77777777" w:rsidR="00A6731D" w:rsidRPr="00BE6B2D" w:rsidRDefault="000C2A3E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C3AD7EC" w14:textId="77777777" w:rsidR="00A6731D" w:rsidRPr="00FB19D9" w:rsidRDefault="000C2A3E" w:rsidP="004D613C">
            <w:pPr>
              <w:pStyle w:val="bulletedlist"/>
              <w:spacing w:before="0" w:after="0"/>
            </w:pPr>
            <w:hyperlink r:id="rId26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9C5889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 w:rsidRPr="0059670B">
              <w:rPr>
                <w:rFonts w:cs="Tahoma"/>
                <w:lang w:val="ru-RU"/>
              </w:rPr>
              <w:t>.</w:t>
            </w:r>
          </w:p>
          <w:p w14:paraId="158FA0AD" w14:textId="5C5CEF24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</w:t>
            </w:r>
            <w:r w:rsidR="0059670B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а </w:t>
            </w:r>
            <w:r w:rsidR="006F50F2" w:rsidRPr="00B47AE6">
              <w:rPr>
                <w:rFonts w:cs="Tahoma"/>
                <w:lang w:val="ru-RU"/>
              </w:rPr>
              <w:t>также</w:t>
            </w:r>
            <w:r w:rsidRPr="00B47AE6">
              <w:rPr>
                <w:rFonts w:cs="Tahoma"/>
                <w:lang w:val="ru-RU"/>
              </w:rPr>
              <w:t xml:space="preserve">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31518C3C" w:rsidR="00113F04" w:rsidRPr="00B47AE6" w:rsidRDefault="00DF3F78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А</w:t>
            </w:r>
            <w:r w:rsidR="00E332E1" w:rsidRPr="00E332E1">
              <w:rPr>
                <w:rFonts w:cs="Tahoma"/>
                <w:lang w:val="ru-RU"/>
              </w:rPr>
              <w:t xml:space="preserve">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="00E332E1" w:rsidRPr="00E332E1">
              <w:rPr>
                <w:rFonts w:cs="Tahoma"/>
                <w:lang w:val="ru-RU"/>
              </w:rPr>
              <w:lastRenderedPageBreak/>
              <w:t>Open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Data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="00E332E1" w:rsidRPr="00E332E1">
              <w:rPr>
                <w:rFonts w:cs="Tahoma"/>
                <w:lang w:val="ru-RU"/>
              </w:rPr>
              <w:t>Science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="00E332E1" w:rsidRPr="00E332E1">
              <w:rPr>
                <w:rFonts w:cs="Tahoma"/>
                <w:lang w:val="ru-RU"/>
              </w:rPr>
              <w:t>кемпах</w:t>
            </w:r>
            <w:proofErr w:type="spellEnd"/>
            <w:r w:rsidR="00E332E1"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proofErr w:type="gramStart"/>
            <w:r w:rsidR="00E332E1"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="00E332E1"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7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15397D14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hyperlink r:id="rId28" w:history="1">
              <w:proofErr w:type="spellStart"/>
              <w:r w:rsidRPr="006E61DD">
                <w:rPr>
                  <w:rStyle w:val="a7"/>
                  <w:rFonts w:cs="Tahoma"/>
                </w:rPr>
                <w:t>LeanDS</w:t>
              </w:r>
              <w:proofErr w:type="spellEnd"/>
            </w:hyperlink>
            <w:r w:rsidRPr="00C8383D">
              <w:rPr>
                <w:rFonts w:cs="Tahoma"/>
              </w:rPr>
              <w:t>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706D3BD3" w14:textId="18581E9E" w:rsidR="00211FE5" w:rsidRDefault="00211FE5" w:rsidP="003D2DB4">
            <w:pPr>
              <w:pStyle w:val="bulletedlist"/>
              <w:spacing w:before="0" w:after="0"/>
              <w:rPr>
                <w:rFonts w:cs="Tahoma"/>
              </w:rPr>
            </w:pPr>
            <w:r w:rsidRPr="00211FE5">
              <w:rPr>
                <w:rFonts w:cs="Tahoma"/>
              </w:rPr>
              <w:t xml:space="preserve">Доклад на Главном </w:t>
            </w:r>
            <w:proofErr w:type="spellStart"/>
            <w:r w:rsidRPr="00211FE5">
              <w:rPr>
                <w:rFonts w:cs="Tahoma"/>
              </w:rPr>
              <w:t>Data</w:t>
            </w:r>
            <w:proofErr w:type="spellEnd"/>
            <w:r w:rsidRPr="00211FE5">
              <w:rPr>
                <w:rFonts w:cs="Tahoma"/>
              </w:rPr>
              <w:t xml:space="preserve"> </w:t>
            </w:r>
            <w:proofErr w:type="spellStart"/>
            <w:r w:rsidRPr="00211FE5">
              <w:rPr>
                <w:rFonts w:cs="Tahoma"/>
              </w:rPr>
              <w:t>Science</w:t>
            </w:r>
            <w:proofErr w:type="spellEnd"/>
            <w:r w:rsidRPr="00211FE5">
              <w:rPr>
                <w:rFonts w:cs="Tahoma"/>
              </w:rPr>
              <w:t xml:space="preserve"> событие года, от ODS (</w:t>
            </w:r>
            <w:hyperlink r:id="rId29" w:history="1">
              <w:r w:rsidRPr="008B60CA">
                <w:rPr>
                  <w:rStyle w:val="a7"/>
                  <w:rFonts w:cs="Tahoma"/>
                </w:rPr>
                <w:t>ods.ai</w:t>
              </w:r>
            </w:hyperlink>
            <w:r w:rsidRPr="00211FE5">
              <w:rPr>
                <w:rFonts w:cs="Tahoma"/>
              </w:rPr>
              <w:t xml:space="preserve">) - </w:t>
            </w:r>
            <w:hyperlink r:id="rId30" w:history="1"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Fest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2020</w:t>
              </w:r>
            </w:hyperlink>
            <w:r w:rsidRPr="00211FE5">
              <w:rPr>
                <w:rFonts w:cs="Tahoma"/>
              </w:rPr>
              <w:t xml:space="preserve"> - </w:t>
            </w:r>
            <w:hyperlink r:id="rId31" w:history="1">
              <w:r w:rsidRPr="008B60CA">
                <w:rPr>
                  <w:rStyle w:val="a7"/>
                  <w:rFonts w:cs="Tahoma"/>
                </w:rPr>
                <w:t>Экономика AI/</w:t>
              </w:r>
              <w:proofErr w:type="spellStart"/>
              <w:r w:rsidRPr="008B60CA">
                <w:rPr>
                  <w:rStyle w:val="a7"/>
                  <w:rFonts w:cs="Tahoma"/>
                </w:rPr>
                <w:t>Big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</w:t>
              </w:r>
              <w:proofErr w:type="spellStart"/>
              <w:r w:rsidRPr="008B60CA">
                <w:rPr>
                  <w:rStyle w:val="a7"/>
                  <w:rFonts w:cs="Tahoma"/>
                </w:rPr>
                <w:t>Data</w:t>
              </w:r>
              <w:proofErr w:type="spellEnd"/>
              <w:r w:rsidRPr="008B60CA">
                <w:rPr>
                  <w:rStyle w:val="a7"/>
                  <w:rFonts w:cs="Tahoma"/>
                </w:rPr>
                <w:t xml:space="preserve"> продуктов. Управление добавленной стоимостью для бизнеса</w:t>
              </w:r>
            </w:hyperlink>
            <w:r w:rsidRPr="00211FE5">
              <w:rPr>
                <w:rFonts w:cs="Tahoma"/>
              </w:rPr>
              <w:t>.</w:t>
            </w:r>
          </w:p>
          <w:p w14:paraId="0D23C924" w14:textId="3C6DA26C" w:rsidR="006A5040" w:rsidRPr="00837C7B" w:rsidRDefault="006A5040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 xml:space="preserve">В настоящий момент </w:t>
            </w:r>
            <w:r w:rsidR="00923961">
              <w:rPr>
                <w:rFonts w:cs="Tahoma"/>
              </w:rPr>
              <w:t>участвую в орг.</w:t>
            </w:r>
            <w:r w:rsidR="002A43DC">
              <w:rPr>
                <w:rFonts w:cs="Tahoma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</w:rPr>
              <w:t xml:space="preserve"> &amp; </w:t>
            </w:r>
            <w:proofErr w:type="spellStart"/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proofErr w:type="spellEnd"/>
            <w:r w:rsidR="00297C38" w:rsidRPr="00837C7B">
              <w:rPr>
                <w:rFonts w:cs="Tahoma"/>
              </w:rPr>
              <w:t xml:space="preserve"> </w:t>
            </w:r>
            <w:proofErr w:type="spellStart"/>
            <w:r w:rsidR="00297C38" w:rsidRPr="00837C7B">
              <w:rPr>
                <w:rFonts w:cs="Tahoma"/>
              </w:rPr>
              <w:t>Europe</w:t>
            </w:r>
            <w:proofErr w:type="spellEnd"/>
            <w:r w:rsidR="0021326A" w:rsidRPr="00837C7B">
              <w:rPr>
                <w:rFonts w:cs="Tahoma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</w:rPr>
              <w:t>к</w:t>
            </w:r>
            <w:r w:rsidR="00B76114">
              <w:rPr>
                <w:rFonts w:cs="Tahoma"/>
              </w:rPr>
              <w:t>е</w:t>
            </w:r>
            <w:r w:rsidR="0021326A" w:rsidRPr="00837C7B">
              <w:rPr>
                <w:rFonts w:cs="Tahoma"/>
              </w:rPr>
              <w:t>мп</w:t>
            </w:r>
            <w:proofErr w:type="spellEnd"/>
            <w:r w:rsidR="001F58D8" w:rsidRPr="00837C7B">
              <w:rPr>
                <w:rFonts w:cs="Tahoma"/>
              </w:rPr>
              <w:t xml:space="preserve"> (</w:t>
            </w:r>
            <w:hyperlink r:id="rId32" w:history="1">
              <w:r w:rsidR="001249D5">
                <w:rPr>
                  <w:rStyle w:val="a7"/>
                  <w:rFonts w:cs="Tahoma"/>
                </w:rPr>
                <w:t>https://www.facebook.com/groups/productcamprussia</w:t>
              </w:r>
            </w:hyperlink>
            <w:r w:rsidR="001F58D8" w:rsidRPr="00837C7B">
              <w:rPr>
                <w:rFonts w:cs="Tahoma"/>
              </w:rPr>
              <w:t>)</w:t>
            </w:r>
            <w:r w:rsidR="0059670B">
              <w:rPr>
                <w:rFonts w:cs="Tahoma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33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9C5889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BD38A" w14:textId="77777777" w:rsidR="00CE23D4" w:rsidRDefault="00CE23D4" w:rsidP="001B27C5">
      <w:pPr>
        <w:spacing w:line="240" w:lineRule="auto"/>
      </w:pPr>
      <w:r>
        <w:separator/>
      </w:r>
    </w:p>
  </w:endnote>
  <w:endnote w:type="continuationSeparator" w:id="0">
    <w:p w14:paraId="383C506D" w14:textId="77777777" w:rsidR="00CE23D4" w:rsidRDefault="00CE23D4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A42C" w14:textId="77777777" w:rsidR="00CE23D4" w:rsidRDefault="00CE23D4" w:rsidP="001B27C5">
      <w:pPr>
        <w:spacing w:line="240" w:lineRule="auto"/>
      </w:pPr>
      <w:r>
        <w:separator/>
      </w:r>
    </w:p>
  </w:footnote>
  <w:footnote w:type="continuationSeparator" w:id="0">
    <w:p w14:paraId="428269BB" w14:textId="77777777" w:rsidR="00CE23D4" w:rsidRDefault="00CE23D4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47156"/>
    <w:rsid w:val="000579A8"/>
    <w:rsid w:val="000721A3"/>
    <w:rsid w:val="0008030A"/>
    <w:rsid w:val="00080B34"/>
    <w:rsid w:val="00094EE6"/>
    <w:rsid w:val="000A3A17"/>
    <w:rsid w:val="000B1585"/>
    <w:rsid w:val="000B62DA"/>
    <w:rsid w:val="000B6B40"/>
    <w:rsid w:val="000C0E81"/>
    <w:rsid w:val="000C20A3"/>
    <w:rsid w:val="000C2A3E"/>
    <w:rsid w:val="000C4223"/>
    <w:rsid w:val="000C6D01"/>
    <w:rsid w:val="000F40B8"/>
    <w:rsid w:val="00113F04"/>
    <w:rsid w:val="001249D5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9651A"/>
    <w:rsid w:val="001A4FAF"/>
    <w:rsid w:val="001A6A88"/>
    <w:rsid w:val="001B1BCC"/>
    <w:rsid w:val="001B27C5"/>
    <w:rsid w:val="001B43C7"/>
    <w:rsid w:val="001C6A58"/>
    <w:rsid w:val="001D31A7"/>
    <w:rsid w:val="001D7CA5"/>
    <w:rsid w:val="001F19A0"/>
    <w:rsid w:val="001F58D8"/>
    <w:rsid w:val="00211FE5"/>
    <w:rsid w:val="0021326A"/>
    <w:rsid w:val="00214C2E"/>
    <w:rsid w:val="002320B2"/>
    <w:rsid w:val="0027358F"/>
    <w:rsid w:val="00293D76"/>
    <w:rsid w:val="0029400A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5BC4"/>
    <w:rsid w:val="002F62AF"/>
    <w:rsid w:val="00327785"/>
    <w:rsid w:val="00331094"/>
    <w:rsid w:val="00354510"/>
    <w:rsid w:val="003660A2"/>
    <w:rsid w:val="00391502"/>
    <w:rsid w:val="003931E0"/>
    <w:rsid w:val="0039797B"/>
    <w:rsid w:val="003A76E2"/>
    <w:rsid w:val="003B4F71"/>
    <w:rsid w:val="003B5196"/>
    <w:rsid w:val="003C7C4B"/>
    <w:rsid w:val="003D2DB4"/>
    <w:rsid w:val="003D65F9"/>
    <w:rsid w:val="003E1423"/>
    <w:rsid w:val="003E6ACC"/>
    <w:rsid w:val="003F40D9"/>
    <w:rsid w:val="003F5B83"/>
    <w:rsid w:val="00406CA1"/>
    <w:rsid w:val="0042545B"/>
    <w:rsid w:val="004441E6"/>
    <w:rsid w:val="00445393"/>
    <w:rsid w:val="0045139E"/>
    <w:rsid w:val="004526A5"/>
    <w:rsid w:val="00466615"/>
    <w:rsid w:val="004671B6"/>
    <w:rsid w:val="004839B7"/>
    <w:rsid w:val="004B0570"/>
    <w:rsid w:val="004C2CB9"/>
    <w:rsid w:val="004E436F"/>
    <w:rsid w:val="004F4E54"/>
    <w:rsid w:val="004F4F9D"/>
    <w:rsid w:val="004F52CA"/>
    <w:rsid w:val="0050485F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9670B"/>
    <w:rsid w:val="005A7BC0"/>
    <w:rsid w:val="005B3563"/>
    <w:rsid w:val="005C0128"/>
    <w:rsid w:val="005C13F9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6705B"/>
    <w:rsid w:val="0067116E"/>
    <w:rsid w:val="0067188F"/>
    <w:rsid w:val="00671E6E"/>
    <w:rsid w:val="006828CD"/>
    <w:rsid w:val="006842D5"/>
    <w:rsid w:val="006970BA"/>
    <w:rsid w:val="006A5040"/>
    <w:rsid w:val="006C1D64"/>
    <w:rsid w:val="006C6020"/>
    <w:rsid w:val="006D3A5E"/>
    <w:rsid w:val="006E2DF9"/>
    <w:rsid w:val="006E61DD"/>
    <w:rsid w:val="006F50F2"/>
    <w:rsid w:val="007019E0"/>
    <w:rsid w:val="00703078"/>
    <w:rsid w:val="007102D2"/>
    <w:rsid w:val="0072408A"/>
    <w:rsid w:val="00726B06"/>
    <w:rsid w:val="007471AE"/>
    <w:rsid w:val="00761393"/>
    <w:rsid w:val="00773280"/>
    <w:rsid w:val="00787B53"/>
    <w:rsid w:val="00794F40"/>
    <w:rsid w:val="007B0A5D"/>
    <w:rsid w:val="007B515F"/>
    <w:rsid w:val="007E0A89"/>
    <w:rsid w:val="0081157E"/>
    <w:rsid w:val="00812463"/>
    <w:rsid w:val="00814A2E"/>
    <w:rsid w:val="0082232C"/>
    <w:rsid w:val="00834FBD"/>
    <w:rsid w:val="00837C7B"/>
    <w:rsid w:val="00841839"/>
    <w:rsid w:val="00853F7E"/>
    <w:rsid w:val="00855BA7"/>
    <w:rsid w:val="0088285C"/>
    <w:rsid w:val="008A5CB4"/>
    <w:rsid w:val="008B60CA"/>
    <w:rsid w:val="008D5148"/>
    <w:rsid w:val="009111FC"/>
    <w:rsid w:val="00923961"/>
    <w:rsid w:val="009278AD"/>
    <w:rsid w:val="00933A3B"/>
    <w:rsid w:val="009357F3"/>
    <w:rsid w:val="00943348"/>
    <w:rsid w:val="0097552F"/>
    <w:rsid w:val="009933C8"/>
    <w:rsid w:val="009B3777"/>
    <w:rsid w:val="009B7BAC"/>
    <w:rsid w:val="009C5838"/>
    <w:rsid w:val="009C5889"/>
    <w:rsid w:val="009D1AF9"/>
    <w:rsid w:val="009D2A10"/>
    <w:rsid w:val="009F1462"/>
    <w:rsid w:val="009F397B"/>
    <w:rsid w:val="00A00B8C"/>
    <w:rsid w:val="00A01E1B"/>
    <w:rsid w:val="00A21BF3"/>
    <w:rsid w:val="00A23237"/>
    <w:rsid w:val="00A276CB"/>
    <w:rsid w:val="00A37970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149"/>
    <w:rsid w:val="00AA3447"/>
    <w:rsid w:val="00AA62D8"/>
    <w:rsid w:val="00AB1B8B"/>
    <w:rsid w:val="00AB4FA6"/>
    <w:rsid w:val="00AD273F"/>
    <w:rsid w:val="00AD569D"/>
    <w:rsid w:val="00AE766A"/>
    <w:rsid w:val="00AF1BB4"/>
    <w:rsid w:val="00AF35DA"/>
    <w:rsid w:val="00AF5514"/>
    <w:rsid w:val="00B00E0C"/>
    <w:rsid w:val="00B02D1F"/>
    <w:rsid w:val="00B16A19"/>
    <w:rsid w:val="00B2795E"/>
    <w:rsid w:val="00B30D16"/>
    <w:rsid w:val="00B37E0D"/>
    <w:rsid w:val="00B47AE6"/>
    <w:rsid w:val="00B514B7"/>
    <w:rsid w:val="00B541E5"/>
    <w:rsid w:val="00B61397"/>
    <w:rsid w:val="00B718A3"/>
    <w:rsid w:val="00B7539F"/>
    <w:rsid w:val="00B76114"/>
    <w:rsid w:val="00B97190"/>
    <w:rsid w:val="00BB141A"/>
    <w:rsid w:val="00BC5D8F"/>
    <w:rsid w:val="00BC75B9"/>
    <w:rsid w:val="00BE4B2C"/>
    <w:rsid w:val="00BE4D7A"/>
    <w:rsid w:val="00BE6B2D"/>
    <w:rsid w:val="00BE7B4B"/>
    <w:rsid w:val="00BF43A3"/>
    <w:rsid w:val="00C02BC3"/>
    <w:rsid w:val="00C03E19"/>
    <w:rsid w:val="00C07C3B"/>
    <w:rsid w:val="00C102AF"/>
    <w:rsid w:val="00C14C5E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23D4"/>
    <w:rsid w:val="00CE3766"/>
    <w:rsid w:val="00CE3E43"/>
    <w:rsid w:val="00CF1C43"/>
    <w:rsid w:val="00CF6822"/>
    <w:rsid w:val="00D06C10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DF3F78"/>
    <w:rsid w:val="00DF7A83"/>
    <w:rsid w:val="00E14349"/>
    <w:rsid w:val="00E1578E"/>
    <w:rsid w:val="00E21B4F"/>
    <w:rsid w:val="00E235A6"/>
    <w:rsid w:val="00E332E1"/>
    <w:rsid w:val="00E36A6F"/>
    <w:rsid w:val="00E43245"/>
    <w:rsid w:val="00E820FE"/>
    <w:rsid w:val="00EA441E"/>
    <w:rsid w:val="00EA5F7A"/>
    <w:rsid w:val="00EB44C6"/>
    <w:rsid w:val="00EB5815"/>
    <w:rsid w:val="00EE057C"/>
    <w:rsid w:val="00EE55EE"/>
    <w:rsid w:val="00EE682A"/>
    <w:rsid w:val="00EF0ED9"/>
    <w:rsid w:val="00EF4AD7"/>
    <w:rsid w:val="00F106F3"/>
    <w:rsid w:val="00F24C5C"/>
    <w:rsid w:val="00F32F64"/>
    <w:rsid w:val="00F357F5"/>
    <w:rsid w:val="00F411BB"/>
    <w:rsid w:val="00F617BE"/>
    <w:rsid w:val="00F61985"/>
    <w:rsid w:val="00F6741D"/>
    <w:rsid w:val="00F84BDD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rds2Cwfa50c" TargetMode="External"/><Relationship Id="rId18" Type="http://schemas.openxmlformats.org/officeDocument/2006/relationships/hyperlink" Target="http://ik2k.ru/" TargetMode="External"/><Relationship Id="rId26" Type="http://schemas.openxmlformats.org/officeDocument/2006/relationships/hyperlink" Target="https://www.sololearn.com/Certificate/1060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otal-telecom.ru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facebook.com/groups/productcamprussia" TargetMode="External"/><Relationship Id="rId25" Type="http://schemas.openxmlformats.org/officeDocument/2006/relationships/hyperlink" Target="https://www.sololearn.com/Certificate/1073-12500152/pdf/" TargetMode="External"/><Relationship Id="rId33" Type="http://schemas.openxmlformats.org/officeDocument/2006/relationships/hyperlink" Target="https://linktr.ee/pakinigor_j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akinIgor/posts/3140612309338125" TargetMode="External"/><Relationship Id="rId20" Type="http://schemas.openxmlformats.org/officeDocument/2006/relationships/hyperlink" Target="http://www.tpprf.ru/" TargetMode="External"/><Relationship Id="rId29" Type="http://schemas.openxmlformats.org/officeDocument/2006/relationships/hyperlink" Target="https://ods.a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www.sololearn.com/Certificate/1068-12500152/pdf/" TargetMode="External"/><Relationship Id="rId32" Type="http://schemas.openxmlformats.org/officeDocument/2006/relationships/hyperlink" Target="https://www.facebook.com/groups/productcampruss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.me/datafest" TargetMode="External"/><Relationship Id="rId23" Type="http://schemas.openxmlformats.org/officeDocument/2006/relationships/hyperlink" Target="https://www.sololearn.com/Certificate/1014-12500152/pdf/" TargetMode="External"/><Relationship Id="rId28" Type="http://schemas.openxmlformats.org/officeDocument/2006/relationships/hyperlink" Target="https://t.me/leands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www.2kaudit.ru/" TargetMode="External"/><Relationship Id="rId31" Type="http://schemas.openxmlformats.org/officeDocument/2006/relationships/hyperlink" Target="https://youtu.be/rds2Cwfa50c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ods.ai/" TargetMode="External"/><Relationship Id="rId22" Type="http://schemas.openxmlformats.org/officeDocument/2006/relationships/hyperlink" Target="https://stepik.org/cert/372264" TargetMode="External"/><Relationship Id="rId27" Type="http://schemas.openxmlformats.org/officeDocument/2006/relationships/hyperlink" Target="https://www.facebook.com/PakinIgor/posts/3140612309338125" TargetMode="External"/><Relationship Id="rId30" Type="http://schemas.openxmlformats.org/officeDocument/2006/relationships/hyperlink" Target="https://ods.ai/events/datafest2020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12632</TotalTime>
  <Pages>5</Pages>
  <Words>1379</Words>
  <Characters>12219</Characters>
  <Application>Microsoft Office Word</Application>
  <DocSecurity>0</DocSecurity>
  <Lines>101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219</cp:revision>
  <cp:lastPrinted>2020-10-14T15:59:00Z</cp:lastPrinted>
  <dcterms:created xsi:type="dcterms:W3CDTF">2016-01-18T19:05:00Z</dcterms:created>
  <dcterms:modified xsi:type="dcterms:W3CDTF">2020-10-22T18:44:00Z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