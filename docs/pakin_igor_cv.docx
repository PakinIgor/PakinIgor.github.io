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2"/>
        <w:gridCol w:w="18"/>
        <w:gridCol w:w="8"/>
        <w:gridCol w:w="6468"/>
        <w:gridCol w:w="7"/>
        <w:gridCol w:w="1739"/>
      </w:tblGrid>
      <w:tr w:rsidR="00F6741D" w:rsidRPr="00A6481C" w14:paraId="737EA6B6" w14:textId="77777777" w:rsidTr="006C1D64">
        <w:tc>
          <w:tcPr>
            <w:tcW w:w="8692" w:type="dxa"/>
            <w:gridSpan w:val="6"/>
            <w:tcBorders>
              <w:top w:val="nil"/>
              <w:left w:val="nil"/>
              <w:bottom w:val="single" w:sz="4" w:space="0" w:color="999999"/>
              <w:right w:val="nil"/>
            </w:tcBorders>
            <w:hideMark/>
          </w:tcPr>
          <w:p w14:paraId="1BE929DF" w14:textId="77777777" w:rsidR="00C444C8" w:rsidRPr="00123658" w:rsidRDefault="00C444C8" w:rsidP="00C444C8">
            <w:pPr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ИГОРЬ ПАКИН</w:t>
            </w:r>
          </w:p>
          <w:p w14:paraId="5AF81206" w14:textId="77777777" w:rsidR="00C444C8" w:rsidRPr="00C21F77" w:rsidRDefault="00C444C8" w:rsidP="00C444C8">
            <w:pPr>
              <w:spacing w:line="260" w:lineRule="atLeast"/>
              <w:rPr>
                <w:b/>
                <w:lang w:val="ru-RU" w:eastAsia="ru-RU" w:bidi="ru-RU"/>
              </w:rPr>
            </w:pPr>
            <w:r w:rsidRPr="00C21F77">
              <w:rPr>
                <w:b/>
                <w:lang w:val="ru-RU" w:eastAsia="ru-RU" w:bidi="ru-RU"/>
              </w:rPr>
              <w:t>+7 (916) 9848686</w:t>
            </w:r>
          </w:p>
          <w:p w14:paraId="79D84AFD" w14:textId="77777777" w:rsidR="00C444C8" w:rsidRPr="00C21F77" w:rsidRDefault="00C444C8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C21F77">
              <w:rPr>
                <w:rFonts w:cs="Tahoma"/>
              </w:rPr>
              <w:t>Telegram</w:t>
            </w:r>
            <w:r w:rsidRPr="00C21F77">
              <w:rPr>
                <w:rFonts w:cs="Tahoma"/>
                <w:lang w:val="ru-RU"/>
              </w:rPr>
              <w:t xml:space="preserve">: </w:t>
            </w:r>
            <w:hyperlink r:id="rId9" w:history="1">
              <w:r w:rsidRPr="00C21F77">
                <w:rPr>
                  <w:rStyle w:val="a7"/>
                  <w:rFonts w:cs="Tahoma"/>
                  <w:lang w:val="ru-RU"/>
                </w:rPr>
                <w:t>@</w:t>
              </w:r>
              <w:proofErr w:type="spellStart"/>
              <w:r w:rsidRPr="00C21F77">
                <w:rPr>
                  <w:rStyle w:val="a7"/>
                  <w:rFonts w:cs="Tahoma"/>
                </w:rPr>
                <w:t>PakinIgor</w:t>
              </w:r>
              <w:proofErr w:type="spellEnd"/>
            </w:hyperlink>
            <w:r w:rsidRPr="00C21F77">
              <w:rPr>
                <w:rFonts w:cs="Tahoma"/>
                <w:lang w:val="ru-RU"/>
              </w:rPr>
              <w:t xml:space="preserve"> </w:t>
            </w:r>
            <w:r w:rsidRPr="00C21F77">
              <w:rPr>
                <w:rFonts w:cs="Tahoma"/>
                <w:color w:val="AEAEAE"/>
                <w:lang w:val="ru-RU"/>
              </w:rPr>
              <w:t>— предпочитаемый способ связи</w:t>
            </w:r>
          </w:p>
          <w:p w14:paraId="79C1D1CE" w14:textId="77777777" w:rsidR="00C444C8" w:rsidRPr="00C21F77" w:rsidRDefault="00A6481C" w:rsidP="00C444C8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u w:val="single"/>
                <w:lang w:val="ru-RU"/>
              </w:rPr>
            </w:pPr>
            <w:hyperlink r:id="rId10" w:history="1">
              <w:r w:rsidR="00C444C8" w:rsidRPr="00C21F77">
                <w:rPr>
                  <w:rStyle w:val="a7"/>
                  <w:rFonts w:cs="Tahoma"/>
                </w:rPr>
                <w:t>pakin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igor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@</w:t>
              </w:r>
              <w:r w:rsidR="00C444C8" w:rsidRPr="00C21F77">
                <w:rPr>
                  <w:rStyle w:val="a7"/>
                  <w:rFonts w:cs="Tahoma"/>
                </w:rPr>
                <w:t>gmail</w:t>
              </w:r>
              <w:r w:rsidR="00C444C8" w:rsidRPr="00C21F77">
                <w:rPr>
                  <w:rStyle w:val="a7"/>
                  <w:rFonts w:cs="Tahoma"/>
                  <w:lang w:val="ru-RU"/>
                </w:rPr>
                <w:t>.</w:t>
              </w:r>
              <w:r w:rsidR="00C444C8" w:rsidRPr="00C21F77">
                <w:rPr>
                  <w:rStyle w:val="a7"/>
                  <w:rFonts w:cs="Tahoma"/>
                </w:rPr>
                <w:t>com</w:t>
              </w:r>
            </w:hyperlink>
          </w:p>
          <w:p w14:paraId="09CC08EA" w14:textId="2CD80E87" w:rsidR="00F6741D" w:rsidRPr="002B7543" w:rsidRDefault="00A6481C" w:rsidP="00C444C8">
            <w:pPr>
              <w:pStyle w:val="E-mailaddress"/>
              <w:spacing w:line="260" w:lineRule="atLeast"/>
              <w:rPr>
                <w:b/>
              </w:rPr>
            </w:pPr>
            <w:hyperlink r:id="rId11" w:history="1">
              <w:r w:rsidR="001B43C7">
                <w:rPr>
                  <w:rStyle w:val="a7"/>
                  <w:rFonts w:cs="Tahoma"/>
                </w:rPr>
                <w:t>https://linktr.ee/pakinigor</w:t>
              </w:r>
            </w:hyperlink>
            <w:r w:rsidR="00C444C8" w:rsidRPr="00C21F77">
              <w:rPr>
                <w:rFonts w:cs="Tahoma"/>
              </w:rPr>
              <w:t xml:space="preserve"> &lt;- профили, </w:t>
            </w:r>
            <w:proofErr w:type="spellStart"/>
            <w:proofErr w:type="gramStart"/>
            <w:r w:rsidR="00C444C8" w:rsidRPr="00C21F77">
              <w:rPr>
                <w:rFonts w:cs="Tahoma"/>
              </w:rPr>
              <w:t>соц.сети</w:t>
            </w:r>
            <w:proofErr w:type="spellEnd"/>
            <w:proofErr w:type="gramEnd"/>
          </w:p>
        </w:tc>
      </w:tr>
      <w:tr w:rsidR="00F6741D" w:rsidRPr="00943348" w14:paraId="7AF7ACB9" w14:textId="77777777" w:rsidTr="006C1D64">
        <w:trPr>
          <w:trHeight w:val="153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CCE8CAD" w14:textId="173D7127" w:rsidR="00F6741D" w:rsidRPr="00C4664A" w:rsidRDefault="00C444C8">
            <w:pPr>
              <w:pStyle w:val="1"/>
              <w:rPr>
                <w:lang w:val="ru-RU" w:eastAsia="ru-RU" w:bidi="ru-RU"/>
              </w:rPr>
            </w:pPr>
            <w:r w:rsidRPr="00C444C8">
              <w:rPr>
                <w:b/>
                <w:bCs/>
                <w:lang w:val="ru-RU"/>
              </w:rPr>
              <w:t>Руководитель продуктов</w:t>
            </w:r>
          </w:p>
        </w:tc>
      </w:tr>
      <w:tr w:rsidR="00F6741D" w:rsidRPr="00943348" w14:paraId="451EE435" w14:textId="77777777" w:rsidTr="006C1D64">
        <w:trPr>
          <w:trHeight w:val="224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AAA3A49" w14:textId="77777777" w:rsidR="00F6741D" w:rsidRPr="004839B7" w:rsidRDefault="00F6741D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8AA669" w14:textId="77777777" w:rsidR="00F6741D" w:rsidRPr="004839B7" w:rsidRDefault="00F6741D" w:rsidP="00CD4D06">
            <w:pPr>
              <w:pStyle w:val="Text"/>
              <w:spacing w:before="0" w:after="0"/>
            </w:pPr>
          </w:p>
        </w:tc>
      </w:tr>
      <w:tr w:rsidR="00C4664A" w:rsidRPr="00A6481C" w14:paraId="393DD768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D25ABD5" w14:textId="16B174B7" w:rsidR="00C4664A" w:rsidRPr="00296E17" w:rsidRDefault="00C4664A" w:rsidP="00C4664A">
            <w:pPr>
              <w:pStyle w:val="2"/>
              <w:rPr>
                <w:b w:val="0"/>
                <w:lang w:val="ru-RU" w:eastAsia="ru-RU" w:bidi="ru-RU"/>
              </w:rPr>
            </w:pPr>
            <w:r w:rsidRPr="00296E17">
              <w:rPr>
                <w:b w:val="0"/>
                <w:lang w:val="ru-RU"/>
              </w:rPr>
              <w:t>Управленческие знания и навыки</w:t>
            </w:r>
            <w:r w:rsidR="00296E17" w:rsidRPr="00296E17">
              <w:rPr>
                <w:b w:val="0"/>
                <w:lang w:val="ru-RU"/>
              </w:rPr>
              <w:t xml:space="preserve"> - 12 лет</w:t>
            </w:r>
          </w:p>
        </w:tc>
      </w:tr>
      <w:tr w:rsidR="00C4664A" w:rsidRPr="00A6481C" w14:paraId="5DA8EC8F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47D8022" w14:textId="77777777" w:rsidR="00C4664A" w:rsidRPr="004839B7" w:rsidRDefault="00C4664A" w:rsidP="003C7C4B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2DA9598A" w14:textId="52F11AC9" w:rsidR="00C4664A" w:rsidRPr="00C444C8" w:rsidRDefault="000B62DA" w:rsidP="00D86C2F">
            <w:pPr>
              <w:pStyle w:val="a3"/>
              <w:rPr>
                <w:lang w:val="ru-RU"/>
              </w:rPr>
            </w:pPr>
            <w:r>
              <w:rPr>
                <w:rStyle w:val="a8"/>
                <w:b/>
                <w:bCs w:val="0"/>
                <w:lang w:val="ru-RU"/>
              </w:rPr>
              <w:t>У</w:t>
            </w:r>
            <w:r w:rsidR="00C4664A" w:rsidRPr="00C444C8">
              <w:rPr>
                <w:rStyle w:val="a8"/>
                <w:b/>
                <w:bCs w:val="0"/>
                <w:lang w:val="ru-RU"/>
              </w:rPr>
              <w:t xml:space="preserve">правления </w:t>
            </w:r>
            <w:r w:rsidR="00C444C8">
              <w:rPr>
                <w:rStyle w:val="a8"/>
                <w:b/>
                <w:bCs w:val="0"/>
                <w:lang w:val="ru-RU"/>
              </w:rPr>
              <w:t>продуктами</w:t>
            </w:r>
          </w:p>
          <w:p w14:paraId="54C84020" w14:textId="089363BD" w:rsidR="003B5196" w:rsidRDefault="003B5196" w:rsidP="000B1585">
            <w:pPr>
              <w:pStyle w:val="bulletedlist"/>
            </w:pPr>
            <w:r>
              <w:t>Исследование потребности</w:t>
            </w:r>
            <w:r w:rsidR="000B1585" w:rsidRPr="000B1585">
              <w:t xml:space="preserve">. </w:t>
            </w:r>
            <w:r w:rsidR="004E436F">
              <w:t>А</w:t>
            </w:r>
            <w:r w:rsidR="00296E17" w:rsidRPr="00296E17">
              <w:t>нализ рынков</w:t>
            </w:r>
            <w:r w:rsidR="004E436F">
              <w:t>, процессов</w:t>
            </w:r>
            <w:r w:rsidR="000B1585">
              <w:t xml:space="preserve">, </w:t>
            </w:r>
            <w:r w:rsidR="004E436F">
              <w:t xml:space="preserve">существующих решений, </w:t>
            </w:r>
            <w:r w:rsidR="000B1585">
              <w:t>в</w:t>
            </w:r>
            <w:r w:rsidR="000B1585" w:rsidRPr="000B1585">
              <w:t>заимодействие с пользователями и анализ опыта</w:t>
            </w:r>
          </w:p>
          <w:p w14:paraId="2150EF18" w14:textId="7282938E" w:rsidR="003B5196" w:rsidRDefault="003B5196" w:rsidP="003B5196">
            <w:pPr>
              <w:pStyle w:val="bulletedlist"/>
            </w:pPr>
            <w:r>
              <w:t>Финансовое моделирование, расчет экономики.</w:t>
            </w:r>
            <w:r w:rsidR="00BE4B2C">
              <w:t xml:space="preserve"> Определение маржинальности, у</w:t>
            </w:r>
            <w:r>
              <w:t>правление доходами и затратами</w:t>
            </w:r>
          </w:p>
          <w:p w14:paraId="436669BC" w14:textId="76B9BA57" w:rsidR="000B1585" w:rsidRPr="001F19A0" w:rsidRDefault="000B1585" w:rsidP="000B1585">
            <w:pPr>
              <w:pStyle w:val="bulletedlist"/>
            </w:pPr>
            <w:r w:rsidRPr="001F19A0">
              <w:t>Формирование и развитие команды</w:t>
            </w:r>
            <w:r w:rsidR="00643B96" w:rsidRPr="001F19A0">
              <w:t>, распределение ролей</w:t>
            </w:r>
            <w:r w:rsidR="00F24C5C">
              <w:t>,</w:t>
            </w:r>
            <w:r w:rsidR="00643B96" w:rsidRPr="001F19A0">
              <w:t xml:space="preserve"> оперативное управление</w:t>
            </w:r>
          </w:p>
          <w:p w14:paraId="0656C736" w14:textId="1B5072C7" w:rsidR="00BE4B2C" w:rsidRPr="001F19A0" w:rsidRDefault="003B5196" w:rsidP="00943348">
            <w:pPr>
              <w:pStyle w:val="bulletedlist"/>
            </w:pPr>
            <w:r w:rsidRPr="001F19A0">
              <w:t>Планирование продуктов</w:t>
            </w:r>
            <w:r w:rsidR="00794F40" w:rsidRPr="001F19A0">
              <w:t xml:space="preserve">, </w:t>
            </w:r>
            <w:r w:rsidR="00943348" w:rsidRPr="001F19A0">
              <w:t xml:space="preserve">управление стратегией развития </w:t>
            </w:r>
            <w:r w:rsidRPr="001F19A0">
              <w:t>(</w:t>
            </w:r>
            <w:r w:rsidR="00CB1EB5" w:rsidRPr="001F19A0">
              <w:t xml:space="preserve">разработка и ведение </w:t>
            </w:r>
            <w:r w:rsidR="00CB1EB5" w:rsidRPr="001F19A0">
              <w:rPr>
                <w:lang w:val="en-US"/>
              </w:rPr>
              <w:t>roadmap</w:t>
            </w:r>
            <w:r w:rsidR="00CB1EB5" w:rsidRPr="001F19A0">
              <w:t xml:space="preserve">, </w:t>
            </w:r>
            <w:r w:rsidRPr="001F19A0">
              <w:t>гипотез,</w:t>
            </w:r>
            <w:r w:rsidR="0052410E" w:rsidRPr="001F19A0">
              <w:t xml:space="preserve"> определение MVP, ведение</w:t>
            </w:r>
            <w:r w:rsidR="001D7CA5" w:rsidRPr="001F19A0">
              <w:t xml:space="preserve"> </w:t>
            </w:r>
            <w:proofErr w:type="spellStart"/>
            <w:r w:rsidRPr="001F19A0">
              <w:t>б</w:t>
            </w:r>
            <w:r w:rsidR="00A6481C">
              <w:t>э</w:t>
            </w:r>
            <w:r w:rsidRPr="001F19A0">
              <w:t>клога</w:t>
            </w:r>
            <w:proofErr w:type="spellEnd"/>
            <w:r w:rsidR="0052410E" w:rsidRPr="001F19A0">
              <w:t xml:space="preserve"> и</w:t>
            </w:r>
            <w:r w:rsidR="00CB1EB5" w:rsidRPr="001F19A0">
              <w:t xml:space="preserve"> </w:t>
            </w:r>
            <w:proofErr w:type="spellStart"/>
            <w:r w:rsidR="00CD4D06" w:rsidRPr="001F19A0">
              <w:t>приорит</w:t>
            </w:r>
            <w:r w:rsidR="00A6481C">
              <w:t>и</w:t>
            </w:r>
            <w:r w:rsidR="00CD4D06" w:rsidRPr="001F19A0">
              <w:t>зация</w:t>
            </w:r>
            <w:proofErr w:type="spellEnd"/>
            <w:r w:rsidRPr="001F19A0">
              <w:t>)</w:t>
            </w:r>
          </w:p>
          <w:p w14:paraId="5FFE3FB7" w14:textId="589FC831" w:rsidR="0045139E" w:rsidRPr="001F19A0" w:rsidRDefault="0045139E" w:rsidP="003B5196">
            <w:pPr>
              <w:pStyle w:val="bulletedlist"/>
            </w:pPr>
            <w:r w:rsidRPr="001F19A0">
              <w:t xml:space="preserve">Участие в маркетинге и </w:t>
            </w:r>
            <w:r w:rsidRPr="001F19A0">
              <w:rPr>
                <w:lang w:val="en-US"/>
              </w:rPr>
              <w:t>PR</w:t>
            </w:r>
          </w:p>
          <w:p w14:paraId="55B47343" w14:textId="77777777" w:rsidR="003B5196" w:rsidRPr="004E436F" w:rsidRDefault="003B5196" w:rsidP="003B5196">
            <w:pPr>
              <w:pStyle w:val="bulletedlist"/>
            </w:pPr>
            <w:r w:rsidRPr="004E436F">
              <w:t>Юридическое сопровождение</w:t>
            </w:r>
          </w:p>
          <w:p w14:paraId="4404A3A4" w14:textId="11C40F41" w:rsidR="000B62DA" w:rsidRPr="004E436F" w:rsidRDefault="0042545B" w:rsidP="000B62DA">
            <w:pPr>
              <w:pStyle w:val="bulletedlist"/>
            </w:pPr>
            <w:r>
              <w:t>Д</w:t>
            </w:r>
            <w:r w:rsidR="000B62DA" w:rsidRPr="004E436F">
              <w:t>окументаци</w:t>
            </w:r>
            <w:r>
              <w:t>я</w:t>
            </w:r>
            <w:r w:rsidR="000B62DA" w:rsidRPr="004E436F">
              <w:t xml:space="preserve"> и информационны</w:t>
            </w:r>
            <w:r w:rsidR="005E5EDA">
              <w:t>е</w:t>
            </w:r>
            <w:r w:rsidR="000B62DA" w:rsidRPr="004E436F">
              <w:t xml:space="preserve"> баз</w:t>
            </w:r>
            <w:r w:rsidR="005E5EDA">
              <w:t>ы</w:t>
            </w:r>
          </w:p>
          <w:p w14:paraId="3D9980D8" w14:textId="28C63531" w:rsidR="00CD4D06" w:rsidRPr="00512CD8" w:rsidRDefault="000B62DA" w:rsidP="00CD4D06">
            <w:pPr>
              <w:pStyle w:val="bulletedlist"/>
              <w:numPr>
                <w:ilvl w:val="0"/>
                <w:numId w:val="0"/>
              </w:numPr>
              <w:rPr>
                <w:b/>
                <w:lang w:eastAsia="en-US" w:bidi="ar-SA"/>
              </w:rPr>
            </w:pPr>
            <w:r>
              <w:rPr>
                <w:b/>
                <w:lang w:eastAsia="en-US" w:bidi="ar-SA"/>
              </w:rPr>
              <w:t>Управление направлением</w:t>
            </w:r>
            <w:r w:rsidR="00CD4D06" w:rsidRPr="00CD4D06">
              <w:rPr>
                <w:b/>
                <w:lang w:eastAsia="en-US" w:bidi="ar-SA"/>
              </w:rPr>
              <w:t>, структурным подразделением</w:t>
            </w:r>
            <w:r w:rsidR="00512CD8">
              <w:rPr>
                <w:b/>
                <w:lang w:eastAsia="en-US" w:bidi="ar-SA"/>
              </w:rPr>
              <w:t xml:space="preserve">, </w:t>
            </w:r>
            <w:r w:rsidR="00512CD8">
              <w:rPr>
                <w:b/>
                <w:lang w:val="en-US" w:eastAsia="en-US" w:bidi="ar-SA"/>
              </w:rPr>
              <w:t>product</w:t>
            </w:r>
            <w:r w:rsidR="00512CD8" w:rsidRPr="00512CD8">
              <w:rPr>
                <w:b/>
                <w:lang w:eastAsia="en-US" w:bidi="ar-SA"/>
              </w:rPr>
              <w:t xml:space="preserve"> </w:t>
            </w:r>
            <w:r w:rsidR="00512CD8">
              <w:rPr>
                <w:b/>
                <w:lang w:val="en-US" w:eastAsia="en-US" w:bidi="ar-SA"/>
              </w:rPr>
              <w:t>owner</w:t>
            </w:r>
          </w:p>
          <w:p w14:paraId="70246855" w14:textId="77777777" w:rsidR="00B02D1F" w:rsidRDefault="00B02D1F" w:rsidP="00B02D1F">
            <w:pPr>
              <w:pStyle w:val="bulletedlist"/>
            </w:pPr>
            <w:r>
              <w:t>Управление стратегией</w:t>
            </w:r>
          </w:p>
          <w:p w14:paraId="04D0D298" w14:textId="77777777" w:rsidR="00B02D1F" w:rsidRDefault="00B02D1F" w:rsidP="00B02D1F">
            <w:pPr>
              <w:pStyle w:val="bulletedlist"/>
            </w:pPr>
            <w:r>
              <w:t xml:space="preserve">Организация процессов </w:t>
            </w:r>
            <w:r w:rsidRPr="00F24C5C">
              <w:t>управления проектами-продуктами</w:t>
            </w:r>
          </w:p>
          <w:p w14:paraId="5A2BBE06" w14:textId="77777777" w:rsidR="00B02D1F" w:rsidRDefault="00B02D1F" w:rsidP="00B02D1F">
            <w:pPr>
              <w:pStyle w:val="bulletedlist"/>
            </w:pPr>
            <w:r>
              <w:t>Контроль управления проектами-продуктами</w:t>
            </w:r>
          </w:p>
          <w:p w14:paraId="36E89D73" w14:textId="25F41E00" w:rsidR="00B02D1F" w:rsidRDefault="00B02D1F" w:rsidP="00B02D1F">
            <w:pPr>
              <w:pStyle w:val="bulletedlist"/>
            </w:pPr>
            <w:r>
              <w:t>Разработка среды совместной работы и управление инструментами</w:t>
            </w:r>
          </w:p>
          <w:p w14:paraId="598B0F96" w14:textId="1E2CB290" w:rsidR="00CD4D06" w:rsidRPr="004E436F" w:rsidRDefault="00CD4D06" w:rsidP="00CD4D06">
            <w:pPr>
              <w:pStyle w:val="bulletedlist"/>
            </w:pPr>
            <w:r>
              <w:t xml:space="preserve">Организация взаимодействия с отделом </w:t>
            </w:r>
            <w:r w:rsidRPr="004E436F">
              <w:t>продаж</w:t>
            </w:r>
            <w:r w:rsidR="000B62DA" w:rsidRPr="004E436F">
              <w:t xml:space="preserve">, </w:t>
            </w:r>
            <w:r w:rsidRPr="004E436F">
              <w:t>участие в продажах и маркетинге</w:t>
            </w:r>
          </w:p>
          <w:p w14:paraId="46E1C90E" w14:textId="77777777" w:rsidR="00CD4D06" w:rsidRDefault="00CD4D06" w:rsidP="00CD4D06">
            <w:pPr>
              <w:pStyle w:val="bulletedlist"/>
            </w:pPr>
            <w:r>
              <w:t>Развитие взаимоотношений с клиентами</w:t>
            </w:r>
          </w:p>
          <w:p w14:paraId="49D18E02" w14:textId="77777777" w:rsidR="00853F7E" w:rsidRPr="007471AE" w:rsidRDefault="00853F7E" w:rsidP="00853F7E">
            <w:pPr>
              <w:pStyle w:val="bulletedlist"/>
            </w:pPr>
            <w:r w:rsidRPr="007471AE">
              <w:t>Развитие продуктов и услуг компании</w:t>
            </w:r>
          </w:p>
          <w:p w14:paraId="5CBCCD6A" w14:textId="77777777" w:rsidR="00CD4D06" w:rsidRDefault="00CD4D06" w:rsidP="00CD4D06">
            <w:pPr>
              <w:pStyle w:val="bulletedlist"/>
            </w:pPr>
            <w:r>
              <w:t>Бюджетирование</w:t>
            </w:r>
          </w:p>
          <w:p w14:paraId="52213D23" w14:textId="6C549E77" w:rsidR="00CD4D06" w:rsidRDefault="00CD4D06" w:rsidP="00CD4D06">
            <w:pPr>
              <w:pStyle w:val="bulletedlist"/>
            </w:pPr>
            <w:r>
              <w:t>Распределение ресурсов</w:t>
            </w:r>
          </w:p>
          <w:p w14:paraId="60335B8D" w14:textId="6DD2DEB2" w:rsidR="00CD4D06" w:rsidRDefault="00CD4D06" w:rsidP="00CD4D06">
            <w:pPr>
              <w:pStyle w:val="bulletedlist"/>
            </w:pPr>
            <w:r>
              <w:t>Взаимодействие с собственниками и топ-менеджерами</w:t>
            </w:r>
          </w:p>
          <w:p w14:paraId="4DB6514B" w14:textId="1BBDDCF9" w:rsidR="00603467" w:rsidRDefault="00603467" w:rsidP="00CD4D06">
            <w:pPr>
              <w:pStyle w:val="bulletedlist"/>
            </w:pPr>
            <w:r>
              <w:t>Презентации</w:t>
            </w:r>
          </w:p>
          <w:p w14:paraId="70D2AFA3" w14:textId="76B175F3" w:rsidR="00D86C2F" w:rsidRPr="00B47AE6" w:rsidRDefault="00CD4D06" w:rsidP="00B47AE6">
            <w:pPr>
              <w:pStyle w:val="bulletedlist"/>
            </w:pPr>
            <w:r>
              <w:t>Взаимодействие с HR-службой</w:t>
            </w:r>
            <w:r w:rsidR="00F61985">
              <w:t xml:space="preserve">. </w:t>
            </w:r>
            <w:r>
              <w:t>Подбор и развитие сотрудников</w:t>
            </w:r>
          </w:p>
        </w:tc>
      </w:tr>
      <w:tr w:rsidR="00BB141A" w:rsidRPr="004839B7" w14:paraId="7A3DBEF8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3F7157B0" w14:textId="77777777" w:rsidR="00BB141A" w:rsidRPr="004839B7" w:rsidRDefault="00BB141A" w:rsidP="00BB141A">
            <w:pPr>
              <w:pStyle w:val="1"/>
              <w:rPr>
                <w:lang w:val="ru-RU" w:eastAsia="ru-RU" w:bidi="ru-RU"/>
              </w:rPr>
            </w:pPr>
            <w:r w:rsidRPr="004839B7">
              <w:rPr>
                <w:lang w:val="ru-RU" w:eastAsia="ru-RU" w:bidi="ru-RU"/>
              </w:rPr>
              <w:t>Образование</w:t>
            </w:r>
          </w:p>
        </w:tc>
      </w:tr>
      <w:tr w:rsidR="00BB141A" w:rsidRPr="004839B7" w14:paraId="573CAFAD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top w:val="single" w:sz="4" w:space="0" w:color="999999"/>
              <w:left w:val="nil"/>
              <w:right w:val="nil"/>
            </w:tcBorders>
          </w:tcPr>
          <w:p w14:paraId="2DD42D9A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3FE62A03" w14:textId="2BFAF9CD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Московский государственный университет экономики, статистики и информатики, Москва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7BE69059" w14:textId="28643D8E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A6481C" w14:paraId="596C56C4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4E2C57BD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162EC9FA" w14:textId="268B0F4F" w:rsidR="00BB141A" w:rsidRPr="004839B7" w:rsidRDefault="00BB141A" w:rsidP="00BB141A">
            <w:pPr>
              <w:pStyle w:val="Location"/>
            </w:pPr>
            <w:r w:rsidRPr="00BB141A">
              <w:t>Институт компьютерных технологий, Кафедра Управления знаниями и прикладной информатики в менеджменте, Менеджмент организации</w:t>
            </w:r>
          </w:p>
          <w:p w14:paraId="1C0726E8" w14:textId="0437D3A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рекомендован в аспирантуру на бюджетное место</w:t>
            </w:r>
          </w:p>
        </w:tc>
      </w:tr>
      <w:tr w:rsidR="00BB141A" w:rsidRPr="004839B7" w14:paraId="0B643141" w14:textId="77777777" w:rsidTr="006C1D64">
        <w:trPr>
          <w:trHeight w:val="255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150BFCF7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07F459FD" w14:textId="38B3185F" w:rsidR="00BB141A" w:rsidRPr="004839B7" w:rsidRDefault="00BB141A" w:rsidP="00BB141A">
            <w:pPr>
              <w:pStyle w:val="a3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Московская финансово-промышленная академия «Синергия», Москва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  <w:hideMark/>
          </w:tcPr>
          <w:p w14:paraId="442CF29C" w14:textId="77777777" w:rsidR="00BB141A" w:rsidRPr="004839B7" w:rsidRDefault="00BB141A" w:rsidP="00BB141A">
            <w:pPr>
              <w:pStyle w:val="Dates"/>
            </w:pPr>
            <w:r>
              <w:t>2009</w:t>
            </w:r>
          </w:p>
        </w:tc>
      </w:tr>
      <w:tr w:rsidR="00BB141A" w:rsidRPr="00A6481C" w14:paraId="3875D761" w14:textId="77777777" w:rsidTr="006C1D64">
        <w:trPr>
          <w:trHeight w:val="255"/>
        </w:trPr>
        <w:tc>
          <w:tcPr>
            <w:tcW w:w="470" w:type="dxa"/>
            <w:gridSpan w:val="2"/>
            <w:vMerge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DC23147" w14:textId="77777777" w:rsidR="00BB141A" w:rsidRPr="004839B7" w:rsidRDefault="00BB141A" w:rsidP="00BB141A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hideMark/>
          </w:tcPr>
          <w:p w14:paraId="3DE94024" w14:textId="0665218D" w:rsidR="00BB141A" w:rsidRPr="004839B7" w:rsidRDefault="00BB141A" w:rsidP="00BB141A">
            <w:pPr>
              <w:pStyle w:val="Location"/>
            </w:pPr>
            <w:r w:rsidRPr="00BB141A">
              <w:t>Факультет экономики, Кафедра оценочной деятельности и корпоративных финансов, Оценка стоимости бизнеса</w:t>
            </w:r>
          </w:p>
          <w:p w14:paraId="384E8CA1" w14:textId="242928C8" w:rsidR="00BB141A" w:rsidRPr="00BB141A" w:rsidRDefault="00BB141A" w:rsidP="00BB141A">
            <w:pPr>
              <w:pStyle w:val="bulletedlist"/>
              <w:rPr>
                <w:bCs/>
              </w:rPr>
            </w:pPr>
            <w:r w:rsidRPr="00BB141A">
              <w:rPr>
                <w:bCs/>
              </w:rPr>
              <w:t>Защитился с отличием, был старостой группы</w:t>
            </w:r>
          </w:p>
        </w:tc>
      </w:tr>
      <w:tr w:rsidR="00BB141A" w:rsidRPr="00A6481C" w14:paraId="68ECB199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BFD8BE6" w14:textId="52D67BB8" w:rsidR="00BB141A" w:rsidRPr="00D86C2F" w:rsidRDefault="00BB141A" w:rsidP="00BB141A">
            <w:pPr>
              <w:pStyle w:val="1"/>
              <w:rPr>
                <w:lang w:val="ru-RU" w:eastAsia="ru-RU" w:bidi="ru-RU"/>
              </w:rPr>
            </w:pPr>
            <w:r w:rsidRPr="00BB141A">
              <w:rPr>
                <w:lang w:val="ru-RU" w:eastAsia="ru-RU" w:bidi="ru-RU"/>
              </w:rPr>
              <w:t>ДОПОЛНИТЕЛЬНОЕ ОБРАЗОВАНИЕ</w:t>
            </w:r>
            <w:r>
              <w:rPr>
                <w:lang w:val="ru-RU" w:eastAsia="ru-RU" w:bidi="ru-RU"/>
              </w:rPr>
              <w:t xml:space="preserve">, </w:t>
            </w:r>
            <w:r w:rsidRPr="00BB141A">
              <w:rPr>
                <w:lang w:val="ru-RU" w:eastAsia="ru-RU" w:bidi="ru-RU"/>
              </w:rPr>
              <w:t>Повышение квалификации, курсы</w:t>
            </w:r>
          </w:p>
        </w:tc>
      </w:tr>
      <w:tr w:rsidR="00BB141A" w:rsidRPr="004839B7" w14:paraId="137C0E3D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right w:val="nil"/>
            </w:tcBorders>
          </w:tcPr>
          <w:p w14:paraId="45872345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46738BE0" w14:textId="77777777" w:rsidR="00BB141A" w:rsidRPr="00BB141A" w:rsidRDefault="00BB141A" w:rsidP="00BB141A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ahoma"/>
                <w:b/>
                <w:lang w:val="ru-RU"/>
              </w:rPr>
            </w:pPr>
            <w:proofErr w:type="spellStart"/>
            <w:r w:rsidRPr="00BB141A">
              <w:rPr>
                <w:rFonts w:cs="Tahoma"/>
                <w:b/>
              </w:rPr>
              <w:t>ScrumTrek</w:t>
            </w:r>
            <w:proofErr w:type="spellEnd"/>
            <w:r w:rsidRPr="00BB141A">
              <w:rPr>
                <w:rFonts w:cs="Tahoma"/>
                <w:b/>
                <w:lang w:val="ru-RU"/>
              </w:rPr>
              <w:t xml:space="preserve">, </w:t>
            </w:r>
            <w:proofErr w:type="spellStart"/>
            <w:r w:rsidRPr="00BB141A">
              <w:rPr>
                <w:rFonts w:cs="Tahoma"/>
                <w:b/>
              </w:rPr>
              <w:t>LeanDS</w:t>
            </w:r>
            <w:proofErr w:type="spellEnd"/>
          </w:p>
          <w:p w14:paraId="6C60D5FF" w14:textId="59C9DDD9" w:rsidR="00BB141A" w:rsidRPr="00BB141A" w:rsidRDefault="00BB141A" w:rsidP="00BB141A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BB141A">
              <w:rPr>
                <w:rFonts w:cs="Tahoma"/>
                <w:b w:val="0"/>
                <w:bCs/>
                <w:lang w:val="ru-RU"/>
              </w:rPr>
              <w:t xml:space="preserve">Управление проектами и продуктами в </w:t>
            </w:r>
            <w:r w:rsidRPr="00BB141A">
              <w:rPr>
                <w:rFonts w:cs="Tahoma"/>
                <w:b w:val="0"/>
                <w:bCs/>
              </w:rPr>
              <w:t>Data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 </w:t>
            </w:r>
            <w:r w:rsidRPr="00BB141A">
              <w:rPr>
                <w:rFonts w:cs="Tahoma"/>
                <w:b w:val="0"/>
                <w:bCs/>
              </w:rPr>
              <w:t>Science</w:t>
            </w:r>
            <w:r w:rsidRPr="00BB141A">
              <w:rPr>
                <w:rFonts w:cs="Tahoma"/>
                <w:b w:val="0"/>
                <w:bCs/>
                <w:lang w:val="ru-RU"/>
              </w:rPr>
              <w:t xml:space="preserve">, </w:t>
            </w:r>
            <w:hyperlink r:id="rId12" w:history="1">
              <w:r w:rsidRPr="00BB141A">
                <w:rPr>
                  <w:rStyle w:val="a7"/>
                  <w:rFonts w:cs="Tahoma"/>
                  <w:b w:val="0"/>
                  <w:bCs/>
                </w:rPr>
                <w:t>Certificate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 xml:space="preserve"> </w:t>
              </w:r>
              <w:r w:rsidRPr="00BB141A">
                <w:rPr>
                  <w:rStyle w:val="a7"/>
                  <w:rFonts w:cs="Tahoma"/>
                  <w:b w:val="0"/>
                  <w:bCs/>
                </w:rPr>
                <w:t>ID</w:t>
              </w:r>
              <w:r w:rsidRPr="00BB141A">
                <w:rPr>
                  <w:rStyle w:val="a7"/>
                  <w:rFonts w:cs="Tahoma"/>
                  <w:b w:val="0"/>
                  <w:bCs/>
                  <w:lang w:val="ru-RU"/>
                </w:rPr>
                <w:t>: 000001</w:t>
              </w:r>
            </w:hyperlink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right w:val="nil"/>
            </w:tcBorders>
            <w:hideMark/>
          </w:tcPr>
          <w:p w14:paraId="59FE7FDC" w14:textId="50E4E059" w:rsidR="00BB141A" w:rsidRPr="004839B7" w:rsidRDefault="00BB141A" w:rsidP="00BB141A">
            <w:pPr>
              <w:pStyle w:val="Dates"/>
            </w:pPr>
            <w:r>
              <w:t>2020</w:t>
            </w:r>
          </w:p>
        </w:tc>
      </w:tr>
      <w:tr w:rsidR="00BB141A" w:rsidRPr="004839B7" w14:paraId="5D580859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00FAD814" w14:textId="77777777" w:rsidR="00BB141A" w:rsidRPr="004839B7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3000CCCF" w14:textId="77777777" w:rsidR="00E820FE" w:rsidRPr="00E820FE" w:rsidRDefault="00E820FE" w:rsidP="00E820FE">
            <w:pPr>
              <w:pStyle w:val="a3"/>
              <w:rPr>
                <w:lang w:eastAsia="ru-RU" w:bidi="ru-RU"/>
              </w:rPr>
            </w:pPr>
            <w:r w:rsidRPr="00E820FE">
              <w:rPr>
                <w:lang w:eastAsia="ru-RU" w:bidi="ru-RU"/>
              </w:rPr>
              <w:t>ALIBRA SCHOOL</w:t>
            </w:r>
          </w:p>
          <w:p w14:paraId="324021FA" w14:textId="29BDF86B" w:rsidR="00BB141A" w:rsidRPr="00E820FE" w:rsidRDefault="00E820FE" w:rsidP="00E820FE">
            <w:pPr>
              <w:pStyle w:val="a3"/>
              <w:rPr>
                <w:b w:val="0"/>
                <w:bCs/>
                <w:lang w:eastAsia="ru-RU" w:bidi="ru-RU"/>
              </w:rPr>
            </w:pPr>
            <w:r w:rsidRPr="00E820FE">
              <w:rPr>
                <w:b w:val="0"/>
                <w:bCs/>
                <w:lang w:eastAsia="ru-RU" w:bidi="ru-RU"/>
              </w:rPr>
              <w:t>ALIBRA, English language, Council of Europe Level, B2</w:t>
            </w:r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61643BD3" w14:textId="12B795B1" w:rsidR="00BB141A" w:rsidRPr="00E820FE" w:rsidRDefault="00E820FE" w:rsidP="00BB141A">
            <w:pPr>
              <w:pStyle w:val="Dates"/>
            </w:pPr>
            <w:r>
              <w:t>2013</w:t>
            </w:r>
          </w:p>
        </w:tc>
      </w:tr>
      <w:tr w:rsidR="00BB141A" w:rsidRPr="00E820FE" w14:paraId="6DE0E114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right w:val="nil"/>
            </w:tcBorders>
          </w:tcPr>
          <w:p w14:paraId="6C6D7FAE" w14:textId="77777777" w:rsidR="00BB141A" w:rsidRPr="00E820FE" w:rsidRDefault="00BB141A" w:rsidP="00BB141A">
            <w:pPr>
              <w:rPr>
                <w:lang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right w:val="nil"/>
            </w:tcBorders>
          </w:tcPr>
          <w:p w14:paraId="160D9E12" w14:textId="77777777" w:rsidR="00E820FE" w:rsidRPr="00B2795E" w:rsidRDefault="00E820FE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>
              <w:rPr>
                <w:lang w:eastAsia="ru-RU" w:bidi="ru-RU"/>
              </w:rPr>
              <w:t>TEGoVA</w:t>
            </w:r>
            <w:proofErr w:type="spellEnd"/>
          </w:p>
          <w:p w14:paraId="3FC81A3E" w14:textId="2375DFB9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lastRenderedPageBreak/>
              <w:t>Экзамены на присвоение квалификационного звания «</w:t>
            </w:r>
            <w:r w:rsidRPr="00E820FE">
              <w:rPr>
                <w:b w:val="0"/>
                <w:bCs/>
                <w:lang w:eastAsia="ru-RU" w:bidi="ru-RU"/>
              </w:rPr>
              <w:t>Recognized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European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 </w:t>
            </w:r>
            <w:r w:rsidRPr="00E820FE">
              <w:rPr>
                <w:b w:val="0"/>
                <w:bCs/>
                <w:lang w:eastAsia="ru-RU" w:bidi="ru-RU"/>
              </w:rPr>
              <w:t>Valuer</w:t>
            </w:r>
            <w:r w:rsidRPr="00E820FE">
              <w:rPr>
                <w:b w:val="0"/>
                <w:bCs/>
                <w:lang w:val="ru-RU" w:eastAsia="ru-RU" w:bidi="ru-RU"/>
              </w:rPr>
              <w:t>», («Признанный европейский оценщик» (</w:t>
            </w:r>
            <w:r w:rsidRPr="00E820FE">
              <w:rPr>
                <w:b w:val="0"/>
                <w:bCs/>
                <w:lang w:eastAsia="ru-RU" w:bidi="ru-RU"/>
              </w:rPr>
              <w:t>REV</w:t>
            </w:r>
            <w:r w:rsidRPr="00E820FE">
              <w:rPr>
                <w:b w:val="0"/>
                <w:bCs/>
                <w:lang w:val="ru-RU" w:eastAsia="ru-RU" w:bidi="ru-RU"/>
              </w:rPr>
              <w:t xml:space="preserve">), </w:t>
            </w:r>
            <w:proofErr w:type="spellStart"/>
            <w:r w:rsidRPr="00E820FE">
              <w:rPr>
                <w:b w:val="0"/>
                <w:bCs/>
                <w:lang w:eastAsia="ru-RU" w:bidi="ru-RU"/>
              </w:rPr>
              <w:t>TEGoVA</w:t>
            </w:r>
            <w:proofErr w:type="spellEnd"/>
          </w:p>
        </w:tc>
        <w:tc>
          <w:tcPr>
            <w:tcW w:w="1746" w:type="dxa"/>
            <w:gridSpan w:val="2"/>
            <w:tcBorders>
              <w:left w:val="nil"/>
              <w:right w:val="nil"/>
            </w:tcBorders>
          </w:tcPr>
          <w:p w14:paraId="7AA382E1" w14:textId="7AE65B9B" w:rsidR="00BB141A" w:rsidRPr="00E820FE" w:rsidRDefault="00E820FE" w:rsidP="00BB141A">
            <w:pPr>
              <w:pStyle w:val="Dates"/>
            </w:pPr>
            <w:r>
              <w:lastRenderedPageBreak/>
              <w:t>2013</w:t>
            </w:r>
          </w:p>
        </w:tc>
      </w:tr>
      <w:tr w:rsidR="00BB141A" w:rsidRPr="00E820FE" w14:paraId="24655F73" w14:textId="77777777" w:rsidTr="006C1D64">
        <w:trPr>
          <w:trHeight w:val="255"/>
        </w:trPr>
        <w:tc>
          <w:tcPr>
            <w:tcW w:w="470" w:type="dxa"/>
            <w:gridSpan w:val="2"/>
            <w:tcBorders>
              <w:left w:val="nil"/>
              <w:bottom w:val="nil"/>
              <w:right w:val="nil"/>
            </w:tcBorders>
          </w:tcPr>
          <w:p w14:paraId="4AD6BDC5" w14:textId="77777777" w:rsidR="00BB141A" w:rsidRPr="00E820FE" w:rsidRDefault="00BB141A" w:rsidP="00BB141A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left w:val="nil"/>
              <w:bottom w:val="nil"/>
              <w:right w:val="nil"/>
            </w:tcBorders>
          </w:tcPr>
          <w:p w14:paraId="42625FF4" w14:textId="77777777" w:rsidR="00E820FE" w:rsidRPr="00E820FE" w:rsidRDefault="00E820FE" w:rsidP="00E820FE">
            <w:pPr>
              <w:pStyle w:val="a3"/>
              <w:rPr>
                <w:lang w:val="ru-RU" w:eastAsia="ru-RU" w:bidi="ru-RU"/>
              </w:rPr>
            </w:pPr>
            <w:r w:rsidRPr="00E820FE">
              <w:rPr>
                <w:lang w:val="ru-RU" w:eastAsia="ru-RU" w:bidi="ru-RU"/>
              </w:rPr>
              <w:t>Сбербанк России</w:t>
            </w:r>
          </w:p>
          <w:p w14:paraId="2B3AFB72" w14:textId="5307E8E8" w:rsidR="00BB141A" w:rsidRPr="00E820FE" w:rsidRDefault="00E820FE" w:rsidP="00E820FE">
            <w:pPr>
              <w:pStyle w:val="a3"/>
              <w:rPr>
                <w:b w:val="0"/>
                <w:bCs/>
                <w:lang w:val="ru-RU" w:eastAsia="ru-RU" w:bidi="ru-RU"/>
              </w:rPr>
            </w:pPr>
            <w:r w:rsidRPr="00E820FE">
              <w:rPr>
                <w:b w:val="0"/>
                <w:bCs/>
                <w:lang w:val="ru-RU" w:eastAsia="ru-RU" w:bidi="ru-RU"/>
              </w:rPr>
              <w:t>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 (Результат: 26 баллов из 30 возможных)</w:t>
            </w:r>
          </w:p>
        </w:tc>
        <w:tc>
          <w:tcPr>
            <w:tcW w:w="1746" w:type="dxa"/>
            <w:gridSpan w:val="2"/>
            <w:tcBorders>
              <w:left w:val="nil"/>
              <w:bottom w:val="nil"/>
              <w:right w:val="nil"/>
            </w:tcBorders>
          </w:tcPr>
          <w:p w14:paraId="10CD05D4" w14:textId="6B506EDF" w:rsidR="00BB141A" w:rsidRPr="00E820FE" w:rsidRDefault="00E820FE" w:rsidP="00BB141A">
            <w:pPr>
              <w:pStyle w:val="Dates"/>
            </w:pPr>
            <w:r>
              <w:t>2011</w:t>
            </w:r>
          </w:p>
        </w:tc>
      </w:tr>
      <w:tr w:rsidR="00E820FE" w:rsidRPr="00C4664A" w14:paraId="3711F9A4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7FC59E8" w14:textId="59456653" w:rsidR="00E820FE" w:rsidRPr="00D86C2F" w:rsidRDefault="00E820FE" w:rsidP="004B0570">
            <w:pPr>
              <w:pStyle w:val="1"/>
              <w:rPr>
                <w:lang w:val="ru-RU" w:eastAsia="ru-RU" w:bidi="ru-RU"/>
              </w:rPr>
            </w:pPr>
            <w:r w:rsidRPr="001F19A0">
              <w:rPr>
                <w:lang w:val="ru-RU" w:eastAsia="ru-RU" w:bidi="ru-RU"/>
              </w:rPr>
              <w:t>Публикации и доклады</w:t>
            </w:r>
          </w:p>
        </w:tc>
      </w:tr>
      <w:tr w:rsidR="00E820FE" w:rsidRPr="00E820FE" w14:paraId="100029CA" w14:textId="77777777" w:rsidTr="006C1D64">
        <w:trPr>
          <w:trHeight w:val="255"/>
        </w:trPr>
        <w:tc>
          <w:tcPr>
            <w:tcW w:w="470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11B3A59C" w14:textId="77777777" w:rsidR="00E820FE" w:rsidRPr="00E820FE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83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bottom"/>
          </w:tcPr>
          <w:p w14:paraId="735F7BD8" w14:textId="2644E3AE" w:rsidR="00EE55EE" w:rsidRPr="00147C66" w:rsidRDefault="00E820FE" w:rsidP="00147C66">
            <w:pPr>
              <w:pStyle w:val="a3"/>
              <w:rPr>
                <w:rFonts w:cs="Tahoma"/>
                <w:b w:val="0"/>
                <w:bCs/>
                <w:lang w:val="ru-RU"/>
              </w:rPr>
            </w:pPr>
            <w:r w:rsidRPr="00E820FE">
              <w:rPr>
                <w:rFonts w:cs="Tahoma"/>
                <w:b w:val="0"/>
                <w:bCs/>
                <w:lang w:val="ru-RU"/>
              </w:rPr>
              <w:t xml:space="preserve">Доклад: </w:t>
            </w:r>
            <w:hyperlink r:id="rId13" w:history="1">
              <w:r w:rsidRPr="00E820FE">
                <w:rPr>
                  <w:rStyle w:val="a7"/>
                  <w:rFonts w:cs="Tahoma"/>
                  <w:b w:val="0"/>
                  <w:bCs/>
                  <w:lang w:val="ru-RU"/>
                </w:rPr>
                <w:t>Финансовое моделирование и экономика AI-продуктов</w:t>
              </w:r>
            </w:hyperlink>
            <w:r w:rsidRPr="00E820FE">
              <w:rPr>
                <w:rFonts w:cs="Tahoma"/>
                <w:b w:val="0"/>
                <w:bCs/>
                <w:lang w:val="ru-RU"/>
              </w:rPr>
              <w:t xml:space="preserve"> (ML/DS) (экономика продуктов Искусственного интеллекта и Больших данных).</w:t>
            </w:r>
          </w:p>
        </w:tc>
        <w:tc>
          <w:tcPr>
            <w:tcW w:w="1739" w:type="dxa"/>
            <w:tcBorders>
              <w:top w:val="single" w:sz="4" w:space="0" w:color="999999"/>
              <w:left w:val="nil"/>
              <w:bottom w:val="nil"/>
              <w:right w:val="nil"/>
            </w:tcBorders>
          </w:tcPr>
          <w:p w14:paraId="7988BE49" w14:textId="77777777" w:rsid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proofErr w:type="spellStart"/>
            <w:r w:rsidRPr="00E820FE">
              <w:rPr>
                <w:rFonts w:cs="Tahoma"/>
                <w:b/>
                <w:bCs/>
                <w:lang w:val="ru-RU"/>
              </w:rPr>
              <w:t>Product</w:t>
            </w:r>
            <w:proofErr w:type="spellEnd"/>
            <w:r w:rsidRPr="00E820FE">
              <w:rPr>
                <w:rFonts w:cs="Tahoma"/>
                <w:b/>
                <w:bCs/>
                <w:lang w:val="ru-RU"/>
              </w:rPr>
              <w:t xml:space="preserve"> </w:t>
            </w:r>
            <w:proofErr w:type="spellStart"/>
            <w:r w:rsidRPr="00E820FE">
              <w:rPr>
                <w:rFonts w:cs="Tahoma"/>
                <w:b/>
                <w:bCs/>
                <w:lang w:val="ru-RU"/>
              </w:rPr>
              <w:t>Camp</w:t>
            </w:r>
            <w:proofErr w:type="spellEnd"/>
            <w:r w:rsidRPr="00E820FE">
              <w:rPr>
                <w:rFonts w:cs="Tahoma"/>
                <w:b/>
                <w:bCs/>
                <w:lang w:val="ru-RU"/>
              </w:rPr>
              <w:t>,</w:t>
            </w:r>
          </w:p>
          <w:p w14:paraId="311F11F1" w14:textId="0A8A5FC5" w:rsidR="00E820FE" w:rsidRPr="00E820FE" w:rsidRDefault="00E820FE" w:rsidP="00E820FE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b/>
                <w:bCs/>
                <w:lang w:val="ru-RU"/>
              </w:rPr>
            </w:pPr>
            <w:r w:rsidRPr="00E820FE">
              <w:rPr>
                <w:rFonts w:cs="Tahoma"/>
                <w:lang w:val="ru-RU"/>
              </w:rPr>
              <w:t>20.06.2020</w:t>
            </w:r>
          </w:p>
        </w:tc>
      </w:tr>
      <w:tr w:rsidR="00E820FE" w:rsidRPr="00C4664A" w14:paraId="71380BC0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64998960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D86C2F">
              <w:rPr>
                <w:lang w:val="ru-RU" w:eastAsia="ru-RU" w:bidi="ru-RU"/>
              </w:rPr>
              <w:t>Иностранные языки</w:t>
            </w:r>
          </w:p>
        </w:tc>
      </w:tr>
      <w:tr w:rsidR="00E820FE" w:rsidRPr="00943348" w14:paraId="60C44E1D" w14:textId="77777777" w:rsidTr="006C1D64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E27C9D3" w14:textId="77777777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09F77D0" w14:textId="71F4A73F" w:rsidR="00E820FE" w:rsidRPr="00E820FE" w:rsidRDefault="00E820FE" w:rsidP="00E820FE">
            <w:pPr>
              <w:pStyle w:val="bulletedlist"/>
              <w:rPr>
                <w:rFonts w:cs="Tahoma"/>
              </w:rPr>
            </w:pPr>
            <w:r w:rsidRPr="00E820FE">
              <w:rPr>
                <w:rFonts w:cs="Tahoma"/>
              </w:rPr>
              <w:t xml:space="preserve">Английский </w:t>
            </w:r>
            <w:r w:rsidRPr="004B0570">
              <w:rPr>
                <w:rFonts w:cs="Tahoma"/>
              </w:rPr>
              <w:t>— B2 — Средне-продвинутый</w:t>
            </w:r>
          </w:p>
        </w:tc>
      </w:tr>
      <w:tr w:rsidR="00E820FE" w:rsidRPr="009D2A10" w14:paraId="18D53880" w14:textId="77777777" w:rsidTr="006C1D64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53F27DE9" w14:textId="77777777" w:rsidR="00E820FE" w:rsidRPr="007102D2" w:rsidRDefault="00E820FE" w:rsidP="00E820FE">
            <w:pPr>
              <w:pStyle w:val="2"/>
              <w:rPr>
                <w:b w:val="0"/>
                <w:lang w:val="ru-RU" w:eastAsia="ru-RU" w:bidi="ru-RU"/>
              </w:rPr>
            </w:pPr>
            <w:r>
              <w:rPr>
                <w:b w:val="0"/>
                <w:lang w:val="ru-RU"/>
              </w:rPr>
              <w:t>Сертификаты</w:t>
            </w:r>
          </w:p>
        </w:tc>
      </w:tr>
      <w:tr w:rsidR="00BE6B2D" w:rsidRPr="007102D2" w14:paraId="111EE32C" w14:textId="77777777" w:rsidTr="006C1D64">
        <w:trPr>
          <w:trHeight w:val="255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C12D187" w14:textId="77777777" w:rsidR="00BE6B2D" w:rsidRPr="00BE6B2D" w:rsidRDefault="00BE6B2D" w:rsidP="00BE6B2D">
            <w:pPr>
              <w:pStyle w:val="bulletedlist"/>
              <w:numPr>
                <w:ilvl w:val="0"/>
                <w:numId w:val="0"/>
              </w:numPr>
              <w:spacing w:before="0" w:after="0"/>
              <w:rPr>
                <w:rFonts w:cs="Arial"/>
                <w:color w:val="0000FF" w:themeColor="hyperlink"/>
                <w:szCs w:val="24"/>
                <w:u w:val="single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D438C0" w14:textId="77777777" w:rsidR="00BE6B2D" w:rsidRPr="00BE6B2D" w:rsidRDefault="00A6481C" w:rsidP="00BE6B2D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14" w:history="1"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Stepik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, Программирование на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</w:hyperlink>
          </w:p>
          <w:p w14:paraId="6391E441" w14:textId="77777777" w:rsidR="00BE6B2D" w:rsidRPr="00BE6B2D" w:rsidRDefault="00A6481C" w:rsidP="00BE6B2D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15" w:history="1"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, HTML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6EEE8EE4" w14:textId="77777777" w:rsidR="00BE6B2D" w:rsidRPr="00BE6B2D" w:rsidRDefault="00A6481C" w:rsidP="00BE6B2D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16" w:history="1"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Java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50ECB5A4" w14:textId="77777777" w:rsidR="00BE6B2D" w:rsidRPr="00BE6B2D" w:rsidRDefault="00A6481C" w:rsidP="00BE6B2D">
            <w:pPr>
              <w:pStyle w:val="bulletedlist"/>
              <w:spacing w:before="0" w:after="0"/>
              <w:rPr>
                <w:rStyle w:val="a7"/>
                <w:rFonts w:cs="Arial"/>
                <w:szCs w:val="24"/>
              </w:rPr>
            </w:pPr>
            <w:hyperlink r:id="rId17" w:history="1"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,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Python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3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Tutorial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  <w:p w14:paraId="74919C1C" w14:textId="24013550" w:rsidR="00BE6B2D" w:rsidRPr="00BE6B2D" w:rsidRDefault="00A6481C" w:rsidP="00BE6B2D">
            <w:pPr>
              <w:pStyle w:val="bulletedlist"/>
              <w:spacing w:before="0" w:after="0"/>
              <w:rPr>
                <w:rFonts w:cs="Arial"/>
                <w:color w:val="0000FF" w:themeColor="hyperlink"/>
                <w:szCs w:val="24"/>
                <w:u w:val="single"/>
              </w:rPr>
            </w:pPr>
            <w:hyperlink r:id="rId18" w:history="1"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SoloLearn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, SQL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Fundamentals</w:t>
              </w:r>
              <w:proofErr w:type="spellEnd"/>
              <w:r w:rsidR="00BE6B2D" w:rsidRPr="00BE6B2D">
                <w:rPr>
                  <w:rStyle w:val="a7"/>
                  <w:rFonts w:cs="Arial"/>
                  <w:szCs w:val="24"/>
                </w:rPr>
                <w:t xml:space="preserve"> </w:t>
              </w:r>
              <w:proofErr w:type="spellStart"/>
              <w:r w:rsidR="00BE6B2D" w:rsidRPr="00BE6B2D">
                <w:rPr>
                  <w:rStyle w:val="a7"/>
                  <w:rFonts w:cs="Arial"/>
                  <w:szCs w:val="24"/>
                </w:rPr>
                <w:t>course</w:t>
              </w:r>
              <w:proofErr w:type="spellEnd"/>
            </w:hyperlink>
          </w:p>
        </w:tc>
      </w:tr>
      <w:tr w:rsidR="00E820FE" w:rsidRPr="004839B7" w14:paraId="17A5DABD" w14:textId="77777777" w:rsidTr="006C1D64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5F5896C" w14:textId="44815D9D" w:rsidR="00E820FE" w:rsidRPr="004839B7" w:rsidRDefault="00E820FE" w:rsidP="00E820FE">
            <w:pPr>
              <w:pStyle w:val="1"/>
              <w:rPr>
                <w:lang w:val="ru-RU" w:eastAsia="ru-RU" w:bidi="ru-RU"/>
              </w:rPr>
            </w:pPr>
            <w:r w:rsidRPr="00147C66">
              <w:rPr>
                <w:lang w:val="ru-RU" w:eastAsia="ru-RU" w:bidi="ru-RU"/>
              </w:rPr>
              <w:t xml:space="preserve">Опыт работы </w:t>
            </w:r>
            <w:r w:rsidR="00BE6B2D" w:rsidRPr="00147C66">
              <w:rPr>
                <w:lang w:val="ru-RU" w:eastAsia="ru-RU" w:bidi="ru-RU"/>
              </w:rPr>
              <w:t>– 17 лет</w:t>
            </w:r>
          </w:p>
        </w:tc>
      </w:tr>
      <w:tr w:rsidR="00E820FE" w:rsidRPr="00D86C2F" w14:paraId="18A95E93" w14:textId="77777777" w:rsidTr="00EB44C6">
        <w:trPr>
          <w:trHeight w:val="180"/>
        </w:trPr>
        <w:tc>
          <w:tcPr>
            <w:tcW w:w="470" w:type="dxa"/>
            <w:gridSpan w:val="2"/>
            <w:vMerge w:val="restart"/>
            <w:tcBorders>
              <w:left w:val="nil"/>
              <w:bottom w:val="nil"/>
              <w:right w:val="nil"/>
            </w:tcBorders>
          </w:tcPr>
          <w:p w14:paraId="50C54AB8" w14:textId="77777777" w:rsidR="00E820FE" w:rsidRPr="004839B7" w:rsidRDefault="00E820FE" w:rsidP="00E820FE">
            <w:pPr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197649E5" w14:textId="77777777" w:rsidR="00E820FE" w:rsidRDefault="00CE3766" w:rsidP="00E820FE">
            <w:pPr>
              <w:pStyle w:val="a3"/>
              <w:rPr>
                <w:lang w:val="ru-RU" w:eastAsia="ru-RU" w:bidi="ru-RU"/>
              </w:rPr>
            </w:pPr>
            <w:proofErr w:type="spellStart"/>
            <w:r w:rsidRPr="00CE3766">
              <w:rPr>
                <w:lang w:val="ru-RU" w:eastAsia="ru-RU" w:bidi="ru-RU"/>
              </w:rPr>
              <w:t>Product</w:t>
            </w:r>
            <w:proofErr w:type="spellEnd"/>
            <w:r w:rsidRPr="00CE3766">
              <w:rPr>
                <w:lang w:val="ru-RU" w:eastAsia="ru-RU" w:bidi="ru-RU"/>
              </w:rPr>
              <w:t xml:space="preserve"> </w:t>
            </w:r>
            <w:proofErr w:type="spellStart"/>
            <w:r w:rsidRPr="00CE3766">
              <w:rPr>
                <w:lang w:val="ru-RU" w:eastAsia="ru-RU" w:bidi="ru-RU"/>
              </w:rPr>
              <w:t>Manager</w:t>
            </w:r>
            <w:proofErr w:type="spellEnd"/>
          </w:p>
          <w:p w14:paraId="3BD04850" w14:textId="7E8A4497" w:rsidR="00CE3766" w:rsidRPr="004839B7" w:rsidRDefault="00CE3766" w:rsidP="00E820FE">
            <w:pPr>
              <w:pStyle w:val="a3"/>
              <w:rPr>
                <w:lang w:val="ru-RU" w:eastAsia="ru-RU" w:bidi="ru-RU"/>
              </w:rPr>
            </w:pPr>
          </w:p>
        </w:tc>
        <w:tc>
          <w:tcPr>
            <w:tcW w:w="1746" w:type="dxa"/>
            <w:gridSpan w:val="2"/>
            <w:tcBorders>
              <w:top w:val="single" w:sz="4" w:space="0" w:color="999999"/>
              <w:left w:val="nil"/>
              <w:bottom w:val="nil"/>
              <w:right w:val="nil"/>
            </w:tcBorders>
            <w:hideMark/>
          </w:tcPr>
          <w:p w14:paraId="40730C3D" w14:textId="03C3A2E0" w:rsidR="00E820FE" w:rsidRPr="004839B7" w:rsidRDefault="00CE3766" w:rsidP="00E820FE">
            <w:pPr>
              <w:pStyle w:val="Dates"/>
            </w:pPr>
            <w:r w:rsidRPr="00CE3766">
              <w:t>Май 2020 — настоящее время</w:t>
            </w:r>
          </w:p>
        </w:tc>
      </w:tr>
      <w:tr w:rsidR="00E820FE" w:rsidRPr="00A6481C" w14:paraId="793B5D54" w14:textId="77777777" w:rsidTr="00EB44C6">
        <w:trPr>
          <w:trHeight w:val="1098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349DDBC9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1E622D3B" w14:textId="77777777" w:rsidR="00F96871" w:rsidRPr="002D3B4F" w:rsidRDefault="00CE3766" w:rsidP="00F96871">
            <w:pPr>
              <w:rPr>
                <w:rStyle w:val="LocationChar"/>
                <w:rFonts w:cs="Times New Roman"/>
                <w:i w:val="0"/>
                <w:iCs/>
              </w:rPr>
            </w:pPr>
            <w:r w:rsidRPr="00CE3766">
              <w:rPr>
                <w:rStyle w:val="LocationChar"/>
                <w:rFonts w:cs="Times New Roman"/>
                <w:i w:val="0"/>
              </w:rPr>
              <w:t xml:space="preserve">Проекты по разработке продуктов на базе 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AI</w:t>
            </w:r>
            <w:r w:rsidRPr="00CE3766">
              <w:rPr>
                <w:rStyle w:val="LocationChar"/>
                <w:rFonts w:cs="Times New Roman"/>
                <w:i w:val="0"/>
              </w:rPr>
              <w:t>/</w:t>
            </w:r>
            <w:r w:rsidRPr="00CE3766">
              <w:rPr>
                <w:rStyle w:val="LocationChar"/>
                <w:rFonts w:cs="Times New Roman"/>
                <w:i w:val="0"/>
                <w:lang w:val="en-US"/>
              </w:rPr>
              <w:t>DS</w:t>
            </w:r>
            <w:r w:rsidRPr="00CE3766">
              <w:rPr>
                <w:rStyle w:val="LocationChar"/>
                <w:rFonts w:cs="Times New Roman"/>
                <w:i w:val="0"/>
              </w:rPr>
              <w:t>-технологий</w:t>
            </w:r>
            <w:r w:rsidR="00E820FE">
              <w:rPr>
                <w:rStyle w:val="LocationChar"/>
                <w:rFonts w:cs="Times New Roman"/>
              </w:rPr>
              <w:br/>
            </w:r>
            <w:r w:rsidR="00F96871" w:rsidRPr="002D3B4F">
              <w:rPr>
                <w:rStyle w:val="LocationChar"/>
                <w:rFonts w:cs="Times New Roman"/>
                <w:i w:val="0"/>
                <w:iCs/>
              </w:rPr>
              <w:t>Разработка: Команды совместно МФТИ и международная компания со штабом в Пало-Альто.</w:t>
            </w:r>
          </w:p>
          <w:p w14:paraId="27057235" w14:textId="376E01BB" w:rsidR="00E820FE" w:rsidRDefault="00E820FE" w:rsidP="00E820FE">
            <w:pPr>
              <w:rPr>
                <w:rStyle w:val="LocationChar"/>
                <w:rFonts w:cs="Times New Roman"/>
                <w:i w:val="0"/>
                <w:iCs/>
              </w:rPr>
            </w:pPr>
          </w:p>
          <w:p w14:paraId="5CE34EFD" w14:textId="77777777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 xml:space="preserve">В составе </w:t>
            </w:r>
            <w:proofErr w:type="spellStart"/>
            <w:r w:rsidRPr="002D3B4F">
              <w:rPr>
                <w:rStyle w:val="LocationChar"/>
                <w:rFonts w:cs="Times New Roman"/>
                <w:i w:val="0"/>
                <w:iCs/>
              </w:rPr>
              <w:t>корос</w:t>
            </w:r>
            <w:proofErr w:type="spellEnd"/>
            <w:r w:rsidRPr="002D3B4F">
              <w:rPr>
                <w:rStyle w:val="LocationChar"/>
                <w:rFonts w:cs="Times New Roman"/>
                <w:i w:val="0"/>
                <w:iCs/>
              </w:rPr>
              <w:t>-функциональных команд участвую в ряде проектов по разработке продуктов на базе AI/DS-технологий для промышленных решений.</w:t>
            </w:r>
          </w:p>
          <w:p w14:paraId="175A207F" w14:textId="62C257CE" w:rsidR="002D3B4F" w:rsidRP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Роль на проектах: </w:t>
            </w:r>
            <w:proofErr w:type="spellStart"/>
            <w:r w:rsidRPr="00147C66">
              <w:rPr>
                <w:rStyle w:val="LocationChar"/>
                <w:rFonts w:cs="Times New Roman"/>
                <w:i w:val="0"/>
                <w:iCs/>
              </w:rPr>
              <w:t>Product</w:t>
            </w:r>
            <w:proofErr w:type="spellEnd"/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</w:t>
            </w:r>
            <w:proofErr w:type="spellStart"/>
            <w:r w:rsidRPr="00147C66">
              <w:rPr>
                <w:rStyle w:val="LocationChar"/>
                <w:rFonts w:cs="Times New Roman"/>
                <w:i w:val="0"/>
                <w:iCs/>
              </w:rPr>
              <w:t>Manager</w:t>
            </w:r>
            <w:proofErr w:type="spellEnd"/>
            <w:r w:rsidRPr="00147C66">
              <w:rPr>
                <w:rStyle w:val="LocationChar"/>
                <w:rFonts w:cs="Times New Roman"/>
                <w:i w:val="0"/>
                <w:iCs/>
              </w:rPr>
              <w:t>. Консультирование в части стратегии формирования продуктов. В том числе в части архитектуры решения</w:t>
            </w:r>
            <w:r w:rsidR="00703078" w:rsidRPr="00147C66">
              <w:rPr>
                <w:rStyle w:val="LocationChar"/>
                <w:rFonts w:cs="Times New Roman"/>
                <w:i w:val="0"/>
                <w:iCs/>
              </w:rPr>
              <w:t>, определения MVP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, экономики и финансов </w:t>
            </w:r>
            <w:r w:rsidR="008A5CB4" w:rsidRPr="00147C66">
              <w:rPr>
                <w:rStyle w:val="LocationChar"/>
                <w:rFonts w:cs="Times New Roman"/>
                <w:i w:val="0"/>
                <w:iCs/>
              </w:rPr>
              <w:t>продуктов</w:t>
            </w:r>
            <w:r w:rsidRPr="00147C66">
              <w:rPr>
                <w:rStyle w:val="LocationChar"/>
                <w:rFonts w:cs="Times New Roman"/>
                <w:i w:val="0"/>
                <w:iCs/>
              </w:rPr>
              <w:t xml:space="preserve"> – финансовое моделирование, сопровождение экономического эффекта от внедрения и монетизации.</w:t>
            </w:r>
          </w:p>
          <w:p w14:paraId="4F56B662" w14:textId="7409D291" w:rsidR="002D3B4F" w:rsidRDefault="002D3B4F" w:rsidP="002D3B4F">
            <w:pPr>
              <w:rPr>
                <w:rStyle w:val="LocationChar"/>
                <w:rFonts w:cs="Times New Roman"/>
                <w:i w:val="0"/>
                <w:iCs/>
              </w:rPr>
            </w:pPr>
            <w:r w:rsidRPr="002D3B4F">
              <w:rPr>
                <w:rStyle w:val="LocationChar"/>
                <w:rFonts w:cs="Times New Roman"/>
                <w:i w:val="0"/>
                <w:iCs/>
              </w:rPr>
              <w:t>Подробная информация по проектам ограничена соглашением NDA.</w:t>
            </w:r>
          </w:p>
          <w:p w14:paraId="37DFF299" w14:textId="32558162" w:rsidR="002D3B4F" w:rsidRPr="00E235A6" w:rsidRDefault="002D3B4F" w:rsidP="00AA3447">
            <w:pPr>
              <w:spacing w:before="40"/>
              <w:rPr>
                <w:rStyle w:val="LocationChar"/>
                <w:rFonts w:cs="Times New Roman"/>
                <w:b/>
                <w:bCs/>
                <w:i w:val="0"/>
                <w:iCs/>
              </w:rPr>
            </w:pPr>
            <w:r w:rsidRPr="00E235A6">
              <w:rPr>
                <w:rStyle w:val="LocationChar"/>
                <w:rFonts w:cs="Times New Roman"/>
                <w:b/>
                <w:bCs/>
                <w:i w:val="0"/>
                <w:iCs/>
              </w:rPr>
              <w:t>Результаты:</w:t>
            </w:r>
          </w:p>
          <w:p w14:paraId="116B7E3A" w14:textId="77777777" w:rsidR="002D3B4F" w:rsidRDefault="002D3B4F" w:rsidP="00AA3447">
            <w:pPr>
              <w:pStyle w:val="bulletedlist"/>
              <w:spacing w:after="0"/>
            </w:pPr>
            <w:r>
              <w:t xml:space="preserve">решения и продукты в области Логистики, Маркетинга и Мерчандайзинга, Энергетики и контроля производственных процессов на промышленных объектах – 7 проектов на стадии </w:t>
            </w:r>
            <w:proofErr w:type="spellStart"/>
            <w:r>
              <w:t>Proof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concept</w:t>
            </w:r>
            <w:proofErr w:type="spellEnd"/>
          </w:p>
          <w:p w14:paraId="69BFAC21" w14:textId="63D635EF" w:rsidR="00E820FE" w:rsidRPr="004839B7" w:rsidRDefault="002D3B4F" w:rsidP="00AA3447">
            <w:pPr>
              <w:pStyle w:val="bulletedlist"/>
              <w:spacing w:after="0"/>
            </w:pPr>
            <w:r>
              <w:t>опыт в международных проектах и командах</w:t>
            </w:r>
          </w:p>
        </w:tc>
      </w:tr>
      <w:tr w:rsidR="00E820FE" w:rsidRPr="00003125" w14:paraId="14BAFB71" w14:textId="77777777" w:rsidTr="00EB44C6"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5785C91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25842D06" w14:textId="50D95F78" w:rsidR="00E820FE" w:rsidRPr="004839B7" w:rsidRDefault="00AA3447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AA3447">
              <w:rPr>
                <w:lang w:val="ru-RU" w:eastAsia="ru-RU" w:bidi="ru-RU"/>
              </w:rPr>
              <w:t>Руководитель проектов-продуктов / R&amp;D-менеджер по инновациям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AC00CE1" w14:textId="7AE8FC14" w:rsidR="00E820FE" w:rsidRPr="004839B7" w:rsidRDefault="00AA3447" w:rsidP="00AA3447">
            <w:pPr>
              <w:pStyle w:val="Dates"/>
              <w:jc w:val="left"/>
            </w:pPr>
            <w:r w:rsidRPr="00AA3447">
              <w:t>Август 2019 — настоящее время</w:t>
            </w:r>
          </w:p>
        </w:tc>
      </w:tr>
      <w:tr w:rsidR="00E820FE" w:rsidRPr="004B0570" w14:paraId="3059D5AF" w14:textId="77777777" w:rsidTr="00EB44C6">
        <w:trPr>
          <w:trHeight w:val="1020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44CE08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6A917500" w14:textId="3D0CAA6A" w:rsidR="00E820FE" w:rsidRPr="00E235A6" w:rsidRDefault="00A82B48" w:rsidP="0067188F">
            <w:pPr>
              <w:pStyle w:val="Location"/>
              <w:spacing w:after="120"/>
              <w:rPr>
                <w:rStyle w:val="LocationChar"/>
              </w:rPr>
            </w:pPr>
            <w:r w:rsidRPr="00E235A6">
              <w:rPr>
                <w:rStyle w:val="LocationChar"/>
              </w:rPr>
              <w:t>Инжиниринговая компания "2К"</w:t>
            </w:r>
            <w:r w:rsidR="00E820FE" w:rsidRPr="00E235A6">
              <w:rPr>
                <w:rStyle w:val="LocationChar"/>
              </w:rPr>
              <w:t xml:space="preserve"> – </w:t>
            </w:r>
            <w:hyperlink r:id="rId19" w:history="1">
              <w:r w:rsidR="0081157E">
                <w:rPr>
                  <w:rStyle w:val="a7"/>
                  <w:rFonts w:cs="Tahoma"/>
                  <w:i w:val="0"/>
                </w:rPr>
                <w:t>ik2k.ru/</w:t>
              </w:r>
            </w:hyperlink>
          </w:p>
          <w:p w14:paraId="3563D095" w14:textId="5AF43409" w:rsidR="00E820FE" w:rsidRPr="00E235A6" w:rsidRDefault="00C17BAC" w:rsidP="00E820FE">
            <w:pPr>
              <w:rPr>
                <w:rFonts w:cs="Tahoma"/>
                <w:lang w:val="ru-RU" w:eastAsia="ru-RU" w:bidi="ru-RU"/>
              </w:rPr>
            </w:pPr>
            <w:r w:rsidRPr="00E235A6">
              <w:rPr>
                <w:rFonts w:cs="Tahoma"/>
                <w:lang w:val="ru-RU" w:eastAsia="ru-RU" w:bidi="ru-RU"/>
              </w:rPr>
              <w:t xml:space="preserve">Ведущая компания холдинга 2К со строительной </w:t>
            </w:r>
            <w:r w:rsidR="006D3A5E">
              <w:rPr>
                <w:rFonts w:cs="Tahoma"/>
                <w:lang w:val="ru-RU" w:eastAsia="ru-RU" w:bidi="ru-RU"/>
              </w:rPr>
              <w:t xml:space="preserve">и инжиниринговой </w:t>
            </w:r>
            <w:r w:rsidRPr="00E235A6">
              <w:rPr>
                <w:rFonts w:cs="Tahoma"/>
                <w:lang w:val="ru-RU" w:eastAsia="ru-RU" w:bidi="ru-RU"/>
              </w:rPr>
              <w:t>спецификой</w:t>
            </w:r>
          </w:p>
          <w:p w14:paraId="33CACBFD" w14:textId="77777777" w:rsidR="00E235A6" w:rsidRPr="00E235A6" w:rsidRDefault="00E235A6" w:rsidP="00E235A6">
            <w:pPr>
              <w:pStyle w:val="bulletedlist"/>
              <w:rPr>
                <w:rFonts w:cs="Tahoma"/>
              </w:rPr>
            </w:pPr>
            <w:r w:rsidRPr="00E235A6">
              <w:rPr>
                <w:rFonts w:cs="Tahoma"/>
              </w:rPr>
              <w:t>Формирование пула проектов развития внутренней системы работы и внешнего предложения услуг в направлении инновационных продуктов</w:t>
            </w:r>
          </w:p>
          <w:p w14:paraId="69538135" w14:textId="77777777" w:rsidR="00E235A6" w:rsidRPr="00445393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 w:rsidRPr="00445393">
              <w:rPr>
                <w:rFonts w:cs="Tahoma"/>
                <w:lang w:val="ru-RU"/>
              </w:rPr>
              <w:t xml:space="preserve">Направления работы: </w:t>
            </w:r>
          </w:p>
          <w:p w14:paraId="6C663119" w14:textId="27D503B5" w:rsidR="007471AE" w:rsidRPr="00E235A6" w:rsidRDefault="007471AE" w:rsidP="007471A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1.</w:t>
            </w:r>
            <w:r w:rsidRPr="00E235A6">
              <w:rPr>
                <w:rFonts w:cs="Tahoma"/>
                <w:lang w:val="ru-RU"/>
              </w:rPr>
              <w:t xml:space="preserve"> формирование</w:t>
            </w:r>
            <w:r>
              <w:rPr>
                <w:rFonts w:cs="Tahoma"/>
                <w:lang w:val="ru-RU"/>
              </w:rPr>
              <w:t xml:space="preserve"> инновационных</w:t>
            </w:r>
            <w:r w:rsidRPr="00E235A6">
              <w:rPr>
                <w:rFonts w:cs="Tahoma"/>
                <w:lang w:val="ru-RU"/>
              </w:rPr>
              <w:t xml:space="preserve"> продуктов-услуг для внешних клиентов, на базе компетенций, сформированных внутри холдинга компании: ит-консалтинг, системная интеграция, разработка</w:t>
            </w:r>
            <w:r>
              <w:rPr>
                <w:rFonts w:cs="Tahoma"/>
                <w:lang w:val="ru-RU"/>
              </w:rPr>
              <w:t>:</w:t>
            </w:r>
          </w:p>
          <w:p w14:paraId="27768ED5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Взаимодействие с внешними клиентами заказчиками, определение возможностей для внешнего предложения инновационных продуктов и услуг</w:t>
            </w:r>
          </w:p>
          <w:p w14:paraId="0A5259DF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Исследование рынков и существующих решений</w:t>
            </w:r>
          </w:p>
          <w:p w14:paraId="144E8759" w14:textId="77777777" w:rsidR="007471AE" w:rsidRPr="00E235A6" w:rsidRDefault="007471AE" w:rsidP="007471AE">
            <w:pPr>
              <w:pStyle w:val="bulletedlist"/>
              <w:spacing w:after="0"/>
            </w:pPr>
            <w:r w:rsidRPr="00E235A6">
              <w:t>Формирование команд для реализации проектов</w:t>
            </w:r>
          </w:p>
          <w:p w14:paraId="4390BD26" w14:textId="418574F4" w:rsidR="00E235A6" w:rsidRPr="00E235A6" w:rsidRDefault="007471AE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lang w:val="ru-RU"/>
              </w:rPr>
            </w:pPr>
            <w:r>
              <w:rPr>
                <w:rFonts w:cs="Tahoma"/>
                <w:lang w:val="ru-RU"/>
              </w:rPr>
              <w:t>2.</w:t>
            </w:r>
            <w:r w:rsidR="00E235A6" w:rsidRPr="00E235A6">
              <w:rPr>
                <w:rFonts w:cs="Tahoma"/>
                <w:lang w:val="ru-RU"/>
              </w:rPr>
              <w:t xml:space="preserve"> внутренние процессы, процессы и инструменты взаимодействие с клиентами, единая информационная платформа (система) для работы, совершенствование процессов и инструментов управления проектами, процессного управления (</w:t>
            </w:r>
            <w:r w:rsidR="00E235A6" w:rsidRPr="00E235A6">
              <w:rPr>
                <w:rFonts w:cs="Tahoma"/>
              </w:rPr>
              <w:t>PMO</w:t>
            </w:r>
            <w:r w:rsidR="00E235A6" w:rsidRPr="00E235A6">
              <w:rPr>
                <w:rFonts w:cs="Tahoma"/>
                <w:lang w:val="ru-RU"/>
              </w:rPr>
              <w:t xml:space="preserve">, </w:t>
            </w:r>
            <w:r w:rsidR="00E235A6" w:rsidRPr="00E235A6">
              <w:rPr>
                <w:rFonts w:cs="Tahoma"/>
              </w:rPr>
              <w:t>BPM</w:t>
            </w:r>
            <w:r w:rsidR="00E235A6" w:rsidRPr="00E235A6">
              <w:rPr>
                <w:rFonts w:cs="Tahoma"/>
                <w:lang w:val="ru-RU"/>
              </w:rPr>
              <w:t>)</w:t>
            </w:r>
          </w:p>
          <w:p w14:paraId="22B52E0D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Руководство проектами по инжинирингу. Изучение предметной области</w:t>
            </w:r>
          </w:p>
          <w:p w14:paraId="1BB47AFF" w14:textId="77777777" w:rsidR="00E235A6" w:rsidRPr="00E235A6" w:rsidRDefault="00E235A6" w:rsidP="00E235A6">
            <w:pPr>
              <w:pStyle w:val="bulletedlist"/>
              <w:spacing w:after="0"/>
            </w:pPr>
            <w:r w:rsidRPr="00E235A6">
              <w:t>Взаимодействие с функциональными подразделениями компании, определение потребностей</w:t>
            </w:r>
          </w:p>
          <w:p w14:paraId="50E22EEA" w14:textId="77777777" w:rsidR="00E235A6" w:rsidRPr="00E235A6" w:rsidRDefault="00E235A6" w:rsidP="00E235A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cs="Tahoma"/>
                <w:b/>
                <w:bCs/>
                <w:lang w:val="ru-RU"/>
              </w:rPr>
            </w:pPr>
            <w:r w:rsidRPr="00E235A6">
              <w:rPr>
                <w:rFonts w:cs="Tahoma"/>
                <w:b/>
                <w:bCs/>
                <w:lang w:val="ru-RU"/>
              </w:rPr>
              <w:lastRenderedPageBreak/>
              <w:t>Результаты:</w:t>
            </w:r>
          </w:p>
          <w:p w14:paraId="1D5EB604" w14:textId="77777777" w:rsidR="009D1AF9" w:rsidRDefault="009D1AF9" w:rsidP="00E235A6">
            <w:pPr>
              <w:pStyle w:val="bulletedlist"/>
              <w:spacing w:after="0"/>
            </w:pPr>
            <w:r w:rsidRPr="00E235A6">
              <w:rPr>
                <w:rFonts w:cs="Tahoma"/>
              </w:rPr>
              <w:t>Определено и разведано направление развития предложения инновационных продуктов и услуг в области AI/DS для технологических решений в рамках проектов по инжинирингу</w:t>
            </w:r>
          </w:p>
          <w:p w14:paraId="102EB874" w14:textId="7FC756ED" w:rsidR="00E235A6" w:rsidRPr="00E235A6" w:rsidRDefault="00E235A6" w:rsidP="00E235A6">
            <w:pPr>
              <w:pStyle w:val="bulletedlist"/>
              <w:spacing w:after="0"/>
            </w:pPr>
            <w:r w:rsidRPr="00E235A6">
              <w:t>Внедрены инструменты сквозного управления этапами проектов по инжинирингу. Повысилась прозрачность и управляемость процессов. Себестоимость проектов в среднем снизилась на 15%</w:t>
            </w:r>
          </w:p>
          <w:p w14:paraId="07AA6E65" w14:textId="31F26F76" w:rsidR="00E820FE" w:rsidRPr="009D1AF9" w:rsidRDefault="00E235A6" w:rsidP="009D1AF9">
            <w:pPr>
              <w:pStyle w:val="bulletedlist"/>
              <w:spacing w:after="0"/>
            </w:pPr>
            <w:r w:rsidRPr="00E235A6">
              <w:t>В ходе текущих проектов по инжинирингу, под моим руководством, запущено 2 новых проекта и привлечен 1 новый клиент. Сформированы 2 рабочие группы</w:t>
            </w:r>
          </w:p>
        </w:tc>
      </w:tr>
      <w:tr w:rsidR="00E820FE" w:rsidRPr="00BC75B9" w14:paraId="27742E48" w14:textId="77777777" w:rsidTr="00EB44C6">
        <w:trPr>
          <w:trHeight w:val="243"/>
        </w:trPr>
        <w:tc>
          <w:tcPr>
            <w:tcW w:w="470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01676EDF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  <w:hideMark/>
          </w:tcPr>
          <w:p w14:paraId="781521BF" w14:textId="48BE1EE8" w:rsidR="00E820FE" w:rsidRPr="00BC75B9" w:rsidRDefault="0081157E" w:rsidP="0081157E">
            <w:pPr>
              <w:pStyle w:val="a3"/>
              <w:spacing w:before="80"/>
              <w:rPr>
                <w:lang w:val="ru-RU" w:eastAsia="ru-RU" w:bidi="ru-RU"/>
              </w:rPr>
            </w:pPr>
            <w:r w:rsidRPr="0081157E">
              <w:rPr>
                <w:lang w:val="ru-RU" w:eastAsia="ru-RU" w:bidi="ru-RU"/>
              </w:rPr>
              <w:t xml:space="preserve">Руководитель группы системной интеграции / </w:t>
            </w:r>
            <w:proofErr w:type="spellStart"/>
            <w:r w:rsidRPr="0081157E">
              <w:rPr>
                <w:lang w:val="ru-RU" w:eastAsia="ru-RU" w:bidi="ru-RU"/>
              </w:rPr>
              <w:t>Product</w:t>
            </w:r>
            <w:proofErr w:type="spellEnd"/>
            <w:r w:rsidRPr="0081157E">
              <w:rPr>
                <w:lang w:val="ru-RU" w:eastAsia="ru-RU" w:bidi="ru-RU"/>
              </w:rPr>
              <w:t xml:space="preserve"> </w:t>
            </w:r>
            <w:proofErr w:type="spellStart"/>
            <w:r w:rsidRPr="0081157E">
              <w:rPr>
                <w:lang w:val="ru-RU" w:eastAsia="ru-RU" w:bidi="ru-RU"/>
              </w:rPr>
              <w:t>Owner</w:t>
            </w:r>
            <w:proofErr w:type="spellEnd"/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  <w:hideMark/>
          </w:tcPr>
          <w:p w14:paraId="5DBC9A31" w14:textId="5648DA4C" w:rsidR="00E820FE" w:rsidRPr="0067188F" w:rsidRDefault="0081157E" w:rsidP="0081157E">
            <w:pPr>
              <w:pStyle w:val="Dates"/>
              <w:spacing w:before="80"/>
            </w:pPr>
            <w:r w:rsidRPr="0081157E">
              <w:t>Ноябрь 2015 — Август 2019*</w:t>
            </w:r>
          </w:p>
        </w:tc>
      </w:tr>
      <w:tr w:rsidR="00E820FE" w:rsidRPr="00A6481C" w14:paraId="4F5BB5C0" w14:textId="77777777" w:rsidTr="00EB44C6">
        <w:trPr>
          <w:trHeight w:val="1350"/>
        </w:trPr>
        <w:tc>
          <w:tcPr>
            <w:tcW w:w="470" w:type="dxa"/>
            <w:gridSpan w:val="2"/>
            <w:vMerge/>
            <w:tcBorders>
              <w:left w:val="nil"/>
              <w:right w:val="nil"/>
            </w:tcBorders>
            <w:vAlign w:val="center"/>
            <w:hideMark/>
          </w:tcPr>
          <w:p w14:paraId="2F2049E3" w14:textId="77777777" w:rsidR="00E820FE" w:rsidRPr="004839B7" w:rsidRDefault="00E820FE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  <w:hideMark/>
          </w:tcPr>
          <w:p w14:paraId="3BCA8A99" w14:textId="53ECEAE0" w:rsidR="00E820FE" w:rsidRPr="0081157E" w:rsidRDefault="0081157E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="00E820FE" w:rsidRPr="0081157E">
              <w:rPr>
                <w:rStyle w:val="LocationChar"/>
                <w:rFonts w:cs="Times New Roman"/>
              </w:rPr>
              <w:t xml:space="preserve">– </w:t>
            </w:r>
            <w:hyperlink r:id="rId20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="00E820FE" w:rsidRPr="0081157E">
              <w:rPr>
                <w:rStyle w:val="LocationChar"/>
                <w:rFonts w:cs="Times New Roman"/>
              </w:rPr>
              <w:t xml:space="preserve"> </w:t>
            </w:r>
          </w:p>
          <w:p w14:paraId="271264C1" w14:textId="4D250E73" w:rsidR="00C56D0A" w:rsidRPr="00C56D0A" w:rsidRDefault="00EB44C6" w:rsidP="006D3A5E">
            <w:pPr>
              <w:pStyle w:val="bulletedlist"/>
              <w:numPr>
                <w:ilvl w:val="0"/>
                <w:numId w:val="0"/>
              </w:numPr>
              <w:rPr>
                <w:lang w:val="en-US"/>
              </w:rPr>
            </w:pPr>
            <w:r>
              <w:t>Направления работы</w:t>
            </w:r>
            <w:r w:rsidR="00C56D0A">
              <w:rPr>
                <w:lang w:val="en-US"/>
              </w:rPr>
              <w:t>:</w:t>
            </w:r>
          </w:p>
          <w:p w14:paraId="1C5F3A7E" w14:textId="4BF17A52" w:rsidR="00C56D0A" w:rsidRDefault="006D3A5E" w:rsidP="00C56D0A">
            <w:pPr>
              <w:pStyle w:val="bulletedlist"/>
            </w:pPr>
            <w:r w:rsidRPr="006D3A5E">
              <w:t>разработк</w:t>
            </w:r>
            <w:r w:rsidR="00EB44C6">
              <w:t>а</w:t>
            </w:r>
            <w:r>
              <w:t xml:space="preserve"> </w:t>
            </w:r>
            <w:r w:rsidRPr="006D3A5E">
              <w:t xml:space="preserve">решений </w:t>
            </w:r>
            <w:r>
              <w:t>для внутреннего интранета и системы работы</w:t>
            </w:r>
            <w:r w:rsidR="00B97190">
              <w:t xml:space="preserve"> </w:t>
            </w:r>
            <w:r w:rsidR="008D5148">
              <w:t>компании;</w:t>
            </w:r>
          </w:p>
          <w:p w14:paraId="6CF5F3F9" w14:textId="1B689B92" w:rsidR="00E820FE" w:rsidRDefault="006D3A5E" w:rsidP="00C56D0A">
            <w:pPr>
              <w:pStyle w:val="bulletedlist"/>
            </w:pPr>
            <w:r w:rsidRPr="006D3A5E">
              <w:t>монетизаци</w:t>
            </w:r>
            <w:r w:rsidR="00EB44C6">
              <w:t>я</w:t>
            </w:r>
            <w:r w:rsidRPr="006D3A5E">
              <w:t xml:space="preserve"> накопленных компетенций</w:t>
            </w:r>
            <w:r w:rsidR="00AD273F">
              <w:t xml:space="preserve"> и созданных продуктов</w:t>
            </w:r>
            <w:r w:rsidRPr="006D3A5E">
              <w:t xml:space="preserve"> во внешних проектах ИТ консалтинга и системной интеграции.</w:t>
            </w:r>
          </w:p>
          <w:p w14:paraId="5C2FCBF0" w14:textId="77777777" w:rsidR="00A6400B" w:rsidRPr="00775D4C" w:rsidRDefault="00A6400B" w:rsidP="00A6400B">
            <w:pPr>
              <w:pStyle w:val="bulletedlist"/>
              <w:numPr>
                <w:ilvl w:val="0"/>
                <w:numId w:val="0"/>
              </w:numPr>
              <w:spacing w:after="40"/>
              <w:rPr>
                <w:rFonts w:ascii="Arial" w:hAnsi="Arial" w:cs="Arial"/>
                <w:sz w:val="18"/>
                <w:szCs w:val="24"/>
              </w:rPr>
            </w:pPr>
            <w:r w:rsidRPr="00A6400B">
              <w:t>Обязанности</w:t>
            </w:r>
            <w:r w:rsidRPr="00775D4C">
              <w:rPr>
                <w:rFonts w:ascii="Arial" w:hAnsi="Arial" w:cs="Arial"/>
                <w:sz w:val="18"/>
                <w:szCs w:val="24"/>
              </w:rPr>
              <w:t>:</w:t>
            </w:r>
          </w:p>
          <w:p w14:paraId="30AF91AD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Взаимодействие с функциональными подразделениями компании, определение потребностей</w:t>
            </w:r>
          </w:p>
          <w:p w14:paraId="07705DBC" w14:textId="77777777" w:rsidR="00A6400B" w:rsidRPr="00A6400B" w:rsidRDefault="00A6400B" w:rsidP="00A6400B">
            <w:pPr>
              <w:pStyle w:val="bulletedlist"/>
              <w:spacing w:after="0"/>
            </w:pPr>
            <w:r w:rsidRPr="00A6400B">
              <w:t>Комплексное исследование ИТ среды и процессов</w:t>
            </w:r>
          </w:p>
          <w:p w14:paraId="36BDB56C" w14:textId="77777777" w:rsidR="00C56D0A" w:rsidRDefault="00C56D0A" w:rsidP="00C56D0A">
            <w:pPr>
              <w:pStyle w:val="bulletedlist"/>
              <w:spacing w:after="0"/>
            </w:pPr>
            <w:r w:rsidRPr="00A6400B">
              <w:t>Взаимодействие с внешними клиентами заказчиками, определение возможностей для внешнего предложения продуктов и услуг</w:t>
            </w:r>
          </w:p>
          <w:p w14:paraId="42465729" w14:textId="77777777" w:rsidR="00626AC9" w:rsidRPr="008D5148" w:rsidRDefault="00626AC9" w:rsidP="00626AC9">
            <w:pPr>
              <w:pStyle w:val="bulletedlist"/>
            </w:pPr>
            <w:r w:rsidRPr="008D5148">
              <w:t>Развитие продуктов и услуг компании</w:t>
            </w:r>
          </w:p>
          <w:p w14:paraId="3F47E6F7" w14:textId="38478DE1" w:rsidR="00A6400B" w:rsidRPr="00A6400B" w:rsidRDefault="00A6400B" w:rsidP="00A6400B">
            <w:pPr>
              <w:pStyle w:val="bulletedlist"/>
              <w:spacing w:after="0"/>
            </w:pPr>
            <w:r w:rsidRPr="00A6400B">
              <w:t>Управление подразделением и проектными группами. Разработка и оптимизация процедур работы</w:t>
            </w:r>
          </w:p>
          <w:p w14:paraId="40CE3788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Планирование, реализация, развитие и оптимизация аппаратной и программной инфраструктуры компании. Разработка и оптимизация регламентов работы</w:t>
            </w:r>
          </w:p>
          <w:p w14:paraId="42352F6D" w14:textId="29169C44" w:rsidR="00A6400B" w:rsidRPr="008D5148" w:rsidRDefault="00A6400B" w:rsidP="00A6400B">
            <w:pPr>
              <w:pStyle w:val="bulletedlist"/>
              <w:spacing w:after="0"/>
            </w:pPr>
            <w:r w:rsidRPr="008D5148">
              <w:t>Планирование и контроль разграничения прав доступа к ресурсам и системам</w:t>
            </w:r>
          </w:p>
          <w:p w14:paraId="1BA2034A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Управление финансами, бюджетами и закупками</w:t>
            </w:r>
          </w:p>
          <w:p w14:paraId="31650061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Мониторинг и поддержка ИТ-сервисов, обеспечение их доступности</w:t>
            </w:r>
          </w:p>
          <w:p w14:paraId="0ACC628E" w14:textId="77777777" w:rsidR="00A6400B" w:rsidRPr="008D5148" w:rsidRDefault="00A6400B" w:rsidP="00A6400B">
            <w:pPr>
              <w:pStyle w:val="bulletedlist"/>
              <w:spacing w:after="0"/>
            </w:pPr>
            <w:r w:rsidRPr="008D5148">
              <w:t>Организация технической поддержки. Организация информационной поддержки</w:t>
            </w:r>
          </w:p>
          <w:p w14:paraId="20359D70" w14:textId="77777777" w:rsidR="00B514B7" w:rsidRPr="00834FBD" w:rsidRDefault="00B514B7" w:rsidP="00B514B7">
            <w:pPr>
              <w:pStyle w:val="bulletedlist"/>
              <w:numPr>
                <w:ilvl w:val="0"/>
                <w:numId w:val="0"/>
              </w:numPr>
              <w:rPr>
                <w:b/>
              </w:rPr>
            </w:pPr>
            <w:r w:rsidRPr="00834FBD">
              <w:rPr>
                <w:b/>
              </w:rPr>
              <w:t>Внутренние результаты:</w:t>
            </w:r>
          </w:p>
          <w:p w14:paraId="2A9250AB" w14:textId="77777777" w:rsidR="00CD7083" w:rsidRDefault="00B514B7" w:rsidP="00CD7083">
            <w:pPr>
              <w:pStyle w:val="bulletedlist"/>
              <w:rPr>
                <w:bCs/>
              </w:rPr>
            </w:pPr>
            <w:r w:rsidRPr="00DE3FB5">
              <w:rPr>
                <w:bCs/>
              </w:rPr>
              <w:t xml:space="preserve">Разработал (формализовал процессы, создал общую концепцию) и внедрил единую адаптивную среду обеспечения деятельности компании. (Модули: ERP; CRM; BI, Система аналитической поддержки оценки персонала; Документооборот, Электронно-цифровая подпись; Единая файловая и процессная платформа для совместной проектной работы; Единая система шаблонов; Информационная система; модуль Ресурсной оптимизации, </w:t>
            </w:r>
            <w:r w:rsidRPr="008D5148">
              <w:rPr>
                <w:bCs/>
              </w:rPr>
              <w:t xml:space="preserve">планирования и управления производством) </w:t>
            </w:r>
          </w:p>
          <w:p w14:paraId="393ACF75" w14:textId="2E025562" w:rsidR="00B514B7" w:rsidRPr="00CD7083" w:rsidRDefault="00B514B7" w:rsidP="00CD7083">
            <w:pPr>
              <w:pStyle w:val="bulletedlist"/>
              <w:rPr>
                <w:bCs/>
              </w:rPr>
            </w:pPr>
            <w:r w:rsidRPr="00CD7083">
              <w:rPr>
                <w:bCs/>
              </w:rPr>
              <w:t>Способствовал трансформации ИТ-культуры совместной работы с информацией. Совершенствованию инструментов и культуры Процессного управления (BPM) и Проектного управления (PMO).</w:t>
            </w:r>
          </w:p>
          <w:p w14:paraId="5442212C" w14:textId="7770B0C8" w:rsidR="00DE3FB5" w:rsidRPr="00DE3FB5" w:rsidRDefault="00DE3FB5" w:rsidP="00DE3FB5">
            <w:pPr>
              <w:pStyle w:val="bulletedlist"/>
              <w:numPr>
                <w:ilvl w:val="0"/>
                <w:numId w:val="0"/>
              </w:numPr>
              <w:ind w:left="288" w:hanging="288"/>
              <w:rPr>
                <w:b/>
              </w:rPr>
            </w:pPr>
            <w:r w:rsidRPr="00DE3FB5">
              <w:rPr>
                <w:b/>
              </w:rPr>
              <w:t>Значимые внешние проекты:</w:t>
            </w:r>
          </w:p>
          <w:p w14:paraId="07FF872E" w14:textId="1FC47340" w:rsidR="00DE3FB5" w:rsidRP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Разработка концепции информационной поддержки процесса независимой оценки активов в Группе ПАО «НК «Роснефть» (описание процессов, формализация требований, разработка архитектур).</w:t>
            </w:r>
          </w:p>
          <w:p w14:paraId="60B78D2F" w14:textId="77777777" w:rsidR="00DE3FB5" w:rsidRDefault="00DE3FB5" w:rsidP="008D5148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 сбору, верификации, предоставлению документов и информации об объекте оценки, необходимых для проведения оценки активов в Группе ПАО «НК «Роснефть».</w:t>
            </w:r>
          </w:p>
          <w:p w14:paraId="475CD4C7" w14:textId="651F28E4" w:rsidR="00DE3FB5" w:rsidRPr="00B514B7" w:rsidRDefault="00DE3FB5" w:rsidP="00B514B7">
            <w:pPr>
              <w:pStyle w:val="bulletedlist"/>
              <w:spacing w:after="0"/>
              <w:ind w:left="289" w:hanging="289"/>
              <w:rPr>
                <w:bCs/>
              </w:rPr>
            </w:pPr>
            <w:r w:rsidRPr="00DE3FB5">
              <w:rPr>
                <w:bCs/>
              </w:rPr>
              <w:t>Информационная система поддержки методологии проверок отчетов об оценки стоимости активов в Группе ПАО «НК «Роснефть».</w:t>
            </w:r>
          </w:p>
        </w:tc>
      </w:tr>
      <w:tr w:rsidR="00A6400B" w:rsidRPr="00943348" w14:paraId="3AB8DE02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456E12D1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19539ADE" w14:textId="38A58CAD" w:rsidR="00A6400B" w:rsidRPr="0067188F" w:rsidRDefault="00A6400B" w:rsidP="0067188F">
            <w:pPr>
              <w:pStyle w:val="a3"/>
              <w:spacing w:before="80"/>
              <w:rPr>
                <w:lang w:val="ru-RU" w:eastAsia="ru-RU" w:bidi="ru-RU"/>
              </w:rPr>
            </w:pPr>
            <w:r w:rsidRPr="0067188F">
              <w:rPr>
                <w:lang w:val="ru-RU" w:eastAsia="ru-RU" w:bidi="ru-RU"/>
              </w:rPr>
              <w:t>Оценщик / Руководитель проектов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2AD4A489" w14:textId="7C3BD5B5" w:rsidR="00A6400B" w:rsidRPr="0067188F" w:rsidRDefault="00A6400B" w:rsidP="0067188F">
            <w:pPr>
              <w:pStyle w:val="Dates"/>
              <w:spacing w:before="80"/>
            </w:pPr>
            <w:r w:rsidRPr="0067188F">
              <w:t>Февраль 2011 — Ноябрь 2015</w:t>
            </w:r>
          </w:p>
        </w:tc>
      </w:tr>
      <w:tr w:rsidR="00A6400B" w:rsidRPr="00A6481C" w14:paraId="052992E7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C5937C7" w14:textId="77777777" w:rsidR="00A6400B" w:rsidRPr="004839B7" w:rsidRDefault="00A6400B" w:rsidP="00E820FE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47C27ED4" w14:textId="77777777" w:rsidR="0067188F" w:rsidRPr="0081157E" w:rsidRDefault="0067188F" w:rsidP="0067188F">
            <w:pPr>
              <w:spacing w:after="120"/>
              <w:rPr>
                <w:rStyle w:val="LocationChar"/>
                <w:rFonts w:cs="Times New Roman"/>
              </w:rPr>
            </w:pPr>
            <w:r w:rsidRPr="0081157E">
              <w:rPr>
                <w:rStyle w:val="LocationChar"/>
                <w:rFonts w:cs="Times New Roman"/>
                <w:i w:val="0"/>
              </w:rPr>
              <w:t>Акционерное Общество «2К»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21" w:history="1"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2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kaudit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.</w:t>
              </w:r>
              <w:proofErr w:type="spellStart"/>
              <w:r>
                <w:rPr>
                  <w:rStyle w:val="a7"/>
                  <w:rFonts w:cs="Times New Roman"/>
                  <w:lang w:eastAsia="ru-RU" w:bidi="ru-RU"/>
                </w:rPr>
                <w:t>ru</w:t>
              </w:r>
              <w:proofErr w:type="spellEnd"/>
              <w:r w:rsidRPr="0081157E">
                <w:rPr>
                  <w:rStyle w:val="a7"/>
                  <w:rFonts w:cs="Times New Roman"/>
                  <w:lang w:val="ru-RU" w:eastAsia="ru-RU" w:bidi="ru-RU"/>
                </w:rPr>
                <w:t>/</w:t>
              </w:r>
            </w:hyperlink>
            <w:r w:rsidRPr="0081157E">
              <w:rPr>
                <w:rStyle w:val="LocationChar"/>
                <w:rFonts w:cs="Times New Roman"/>
              </w:rPr>
              <w:t xml:space="preserve"> </w:t>
            </w:r>
          </w:p>
          <w:p w14:paraId="13467EE8" w14:textId="77777777" w:rsidR="0067188F" w:rsidRDefault="0067188F" w:rsidP="00E820FE">
            <w:pPr>
              <w:rPr>
                <w:rFonts w:cs="Tahoma"/>
                <w:lang w:val="ru-RU"/>
              </w:rPr>
            </w:pPr>
            <w:r w:rsidRPr="0067188F">
              <w:rPr>
                <w:rFonts w:cs="Tahoma"/>
                <w:lang w:val="ru-RU"/>
              </w:rPr>
              <w:t>Оценщик бизнеса: с марта 2013 по ноябрь 2015</w:t>
            </w:r>
            <w:r w:rsidRPr="0067188F">
              <w:rPr>
                <w:rFonts w:cs="Tahoma"/>
                <w:lang w:val="ru-RU"/>
              </w:rPr>
              <w:br/>
              <w:t>Проекты, по оценке стоимости различных финансовых активов, бизнеса.</w:t>
            </w:r>
            <w:r w:rsidRPr="0067188F">
              <w:rPr>
                <w:rFonts w:cs="Tahoma"/>
                <w:lang w:val="ru-RU"/>
              </w:rPr>
              <w:br/>
              <w:t>Финансовое моделирование, финансовый анализ.</w:t>
            </w:r>
            <w:r w:rsidRPr="0067188F">
              <w:rPr>
                <w:rFonts w:cs="Tahoma"/>
                <w:lang w:val="ru-RU"/>
              </w:rPr>
              <w:br/>
              <w:t>Выполнение проектов, руководство проектами.</w:t>
            </w:r>
            <w:r w:rsidRPr="0067188F">
              <w:rPr>
                <w:rFonts w:cs="Tahoma"/>
                <w:lang w:val="ru-RU"/>
              </w:rPr>
              <w:br/>
            </w:r>
            <w:r w:rsidRPr="0067188F">
              <w:rPr>
                <w:rFonts w:cs="Tahoma"/>
                <w:lang w:val="ru-RU"/>
              </w:rPr>
              <w:lastRenderedPageBreak/>
              <w:t>Профессиональные достижения: Успешно сдал экзамены на присвоение квалификационного звания «</w:t>
            </w:r>
            <w:r w:rsidRPr="0067188F">
              <w:rPr>
                <w:rFonts w:cs="Tahoma"/>
              </w:rPr>
              <w:t>Recognized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European</w:t>
            </w:r>
            <w:r w:rsidRPr="0067188F">
              <w:rPr>
                <w:rFonts w:cs="Tahoma"/>
                <w:lang w:val="ru-RU"/>
              </w:rPr>
              <w:t xml:space="preserve"> </w:t>
            </w:r>
            <w:r w:rsidRPr="0067188F">
              <w:rPr>
                <w:rFonts w:cs="Tahoma"/>
              </w:rPr>
              <w:t>Valuer</w:t>
            </w:r>
            <w:r w:rsidRPr="0067188F">
              <w:rPr>
                <w:rFonts w:cs="Tahoma"/>
                <w:lang w:val="ru-RU"/>
              </w:rPr>
              <w:t>», («Признанный европейский оценщик» (</w:t>
            </w:r>
            <w:r w:rsidRPr="0067188F">
              <w:rPr>
                <w:rFonts w:cs="Tahoma"/>
              </w:rPr>
              <w:t>REV</w:t>
            </w:r>
            <w:r w:rsidRPr="0067188F">
              <w:rPr>
                <w:rFonts w:cs="Tahoma"/>
                <w:lang w:val="ru-RU"/>
              </w:rPr>
              <w:t xml:space="preserve">), </w:t>
            </w:r>
            <w:proofErr w:type="spellStart"/>
            <w:r w:rsidRPr="0067188F">
              <w:rPr>
                <w:rFonts w:cs="Tahoma"/>
              </w:rPr>
              <w:t>TEGoVA</w:t>
            </w:r>
            <w:proofErr w:type="spellEnd"/>
            <w:r w:rsidRPr="0067188F">
              <w:rPr>
                <w:rFonts w:cs="Tahoma"/>
                <w:lang w:val="ru-RU"/>
              </w:rPr>
              <w:t>.</w:t>
            </w:r>
          </w:p>
          <w:p w14:paraId="5D773F90" w14:textId="77777777" w:rsidR="0067188F" w:rsidRDefault="0067188F" w:rsidP="00E820FE">
            <w:pPr>
              <w:rPr>
                <w:rFonts w:cs="Tahoma"/>
                <w:lang w:val="ru-RU"/>
              </w:rPr>
            </w:pPr>
          </w:p>
          <w:p w14:paraId="75BD95D2" w14:textId="35461A99" w:rsidR="0067188F" w:rsidRPr="0067188F" w:rsidRDefault="0067188F" w:rsidP="00E820FE">
            <w:pPr>
              <w:rPr>
                <w:rStyle w:val="LocationChar"/>
                <w:i w:val="0"/>
              </w:rPr>
            </w:pPr>
            <w:r w:rsidRPr="0067188F">
              <w:rPr>
                <w:rFonts w:cs="Tahoma"/>
                <w:lang w:val="ru-RU"/>
              </w:rPr>
              <w:t>Оценщик имущества: с февраля 2011 по март 2013</w:t>
            </w:r>
            <w:r w:rsidRPr="0067188F">
              <w:rPr>
                <w:rFonts w:cs="Tahoma"/>
                <w:lang w:val="ru-RU"/>
              </w:rPr>
              <w:br/>
              <w:t xml:space="preserve">Выполнял и участвовал в проектах по оценке имущества в различных регионах страны. Оценка движимого, недвижимого имущества, оценка имущественных комплексов предприятий, </w:t>
            </w:r>
            <w:proofErr w:type="gramStart"/>
            <w:r w:rsidRPr="0067188F">
              <w:rPr>
                <w:rFonts w:cs="Tahoma"/>
                <w:lang w:val="ru-RU"/>
              </w:rPr>
              <w:t>заводов..</w:t>
            </w:r>
            <w:proofErr w:type="gramEnd"/>
            <w:r w:rsidRPr="0067188F">
              <w:rPr>
                <w:rFonts w:cs="Tahoma"/>
                <w:lang w:val="ru-RU"/>
              </w:rPr>
              <w:br/>
              <w:t>Профессиональные достижения: успешно прошел квалификационный экзамен аккредитации оценочных организаций для оказания услуг по оценке в сегменте работы с крупнейшими заемщиками «Сбербанк России».</w:t>
            </w:r>
          </w:p>
        </w:tc>
      </w:tr>
      <w:tr w:rsidR="00B2795E" w:rsidRPr="00943348" w14:paraId="2747872C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2D7F321B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03B1FFEB" w14:textId="7FEEA3D7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Эксперт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5EB38022" w14:textId="3226F343" w:rsidR="00B2795E" w:rsidRPr="0067188F" w:rsidRDefault="00B2795E" w:rsidP="004B0570">
            <w:pPr>
              <w:pStyle w:val="Dates"/>
              <w:spacing w:before="80"/>
            </w:pPr>
            <w:r w:rsidRPr="00B2795E">
              <w:t>Апрель 2010 — Февраль 2011</w:t>
            </w:r>
          </w:p>
        </w:tc>
      </w:tr>
      <w:tr w:rsidR="00B2795E" w:rsidRPr="00A6481C" w14:paraId="4BD3AEA8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304FA444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23BF24AB" w14:textId="5AA51EC9" w:rsidR="00B2795E" w:rsidRPr="00B2795E" w:rsidRDefault="00B2795E" w:rsidP="00B2795E">
            <w:pPr>
              <w:spacing w:after="120"/>
              <w:rPr>
                <w:rStyle w:val="LocationChar"/>
                <w:rFonts w:cs="Times New Roman"/>
              </w:rPr>
            </w:pPr>
            <w:r w:rsidRPr="00B2795E">
              <w:rPr>
                <w:rStyle w:val="LocationChar"/>
                <w:rFonts w:cs="Times New Roman"/>
                <w:i w:val="0"/>
              </w:rPr>
              <w:t>Торгово-Промышленная Палата РФ</w:t>
            </w:r>
            <w:r>
              <w:rPr>
                <w:rStyle w:val="LocationChar"/>
                <w:rFonts w:cs="Times New Roman"/>
                <w:i w:val="0"/>
              </w:rPr>
              <w:t xml:space="preserve"> </w:t>
            </w:r>
            <w:r w:rsidRPr="0081157E">
              <w:rPr>
                <w:rStyle w:val="LocationChar"/>
                <w:rFonts w:cs="Times New Roman"/>
              </w:rPr>
              <w:t xml:space="preserve">– </w:t>
            </w:r>
            <w:hyperlink r:id="rId22" w:history="1">
              <w:r>
                <w:rPr>
                  <w:rStyle w:val="a7"/>
                  <w:rFonts w:cs="Times New Roman"/>
                  <w:lang w:val="ru-RU" w:eastAsia="ru-RU" w:bidi="ru-RU"/>
                </w:rPr>
                <w:t>tpprf.ru/</w:t>
              </w:r>
            </w:hyperlink>
          </w:p>
          <w:p w14:paraId="5EA0615C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Участие в мероприятиях, связанных с развитием оценочного законодательства в РФ, в сфере имущественного налогообложения, в области оценки стоимости недвижимости, оценки кадастровой стоимости для целей налогообложения:</w:t>
            </w:r>
          </w:p>
          <w:p w14:paraId="49C3F64A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экспертиза нормативно-правовых актов, ведение экспериментов, анализ и обобщение результатов, разработка рекомендаций;</w:t>
            </w:r>
          </w:p>
          <w:p w14:paraId="7DCC55FD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обеспечение, в связанных вопросах, взаимодействия органов государственной исполнительной власти, региональных властей и бизнеса;</w:t>
            </w:r>
          </w:p>
          <w:p w14:paraId="230BB456" w14:textId="77777777" w:rsidR="00B2795E" w:rsidRPr="00B2795E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- участие в конференциях, круглых столах и обсуждениях.</w:t>
            </w:r>
          </w:p>
          <w:p w14:paraId="19ED9E04" w14:textId="1312109A" w:rsidR="00B2795E" w:rsidRPr="0067188F" w:rsidRDefault="00B2795E" w:rsidP="00B2795E">
            <w:pPr>
              <w:rPr>
                <w:rStyle w:val="LocationChar"/>
                <w:i w:val="0"/>
              </w:rPr>
            </w:pPr>
            <w:r w:rsidRPr="00B2795E">
              <w:rPr>
                <w:rStyle w:val="LocationChar"/>
                <w:i w:val="0"/>
              </w:rPr>
              <w:t>Приобрел опыт работы в государственных структурах.</w:t>
            </w:r>
          </w:p>
        </w:tc>
      </w:tr>
      <w:tr w:rsidR="00B2795E" w:rsidRPr="00943348" w14:paraId="5735F1A0" w14:textId="77777777" w:rsidTr="00EB44C6">
        <w:trPr>
          <w:trHeight w:val="188"/>
        </w:trPr>
        <w:tc>
          <w:tcPr>
            <w:tcW w:w="470" w:type="dxa"/>
            <w:gridSpan w:val="2"/>
            <w:tcBorders>
              <w:left w:val="nil"/>
              <w:right w:val="nil"/>
            </w:tcBorders>
            <w:vAlign w:val="center"/>
          </w:tcPr>
          <w:p w14:paraId="74BE7DAC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6476" w:type="dxa"/>
            <w:gridSpan w:val="2"/>
            <w:tcBorders>
              <w:top w:val="single" w:sz="4" w:space="0" w:color="999999"/>
            </w:tcBorders>
          </w:tcPr>
          <w:p w14:paraId="4AE818AF" w14:textId="6C5F4D09" w:rsidR="00B2795E" w:rsidRPr="0067188F" w:rsidRDefault="00B2795E" w:rsidP="004B0570">
            <w:pPr>
              <w:pStyle w:val="a3"/>
              <w:spacing w:before="80"/>
              <w:rPr>
                <w:lang w:val="ru-RU" w:eastAsia="ru-RU" w:bidi="ru-RU"/>
              </w:rPr>
            </w:pPr>
            <w:r w:rsidRPr="00B2795E">
              <w:rPr>
                <w:lang w:val="ru-RU" w:eastAsia="ru-RU" w:bidi="ru-RU"/>
              </w:rPr>
              <w:t>Руководитель проектов. Старший инженер службы главного инженера.</w:t>
            </w:r>
          </w:p>
        </w:tc>
        <w:tc>
          <w:tcPr>
            <w:tcW w:w="1746" w:type="dxa"/>
            <w:gridSpan w:val="2"/>
            <w:tcBorders>
              <w:top w:val="single" w:sz="4" w:space="0" w:color="999999"/>
            </w:tcBorders>
          </w:tcPr>
          <w:p w14:paraId="4507CC50" w14:textId="141933AD" w:rsidR="00B2795E" w:rsidRPr="0067188F" w:rsidRDefault="00B2795E" w:rsidP="00B2795E">
            <w:pPr>
              <w:pStyle w:val="Dates"/>
              <w:spacing w:before="80"/>
            </w:pPr>
            <w:r>
              <w:t>Май 2003 — Апрель 2010</w:t>
            </w:r>
          </w:p>
        </w:tc>
      </w:tr>
      <w:tr w:rsidR="00B2795E" w:rsidRPr="00A6481C" w14:paraId="2A1671FA" w14:textId="77777777" w:rsidTr="00EB44C6">
        <w:trPr>
          <w:trHeight w:val="1350"/>
        </w:trPr>
        <w:tc>
          <w:tcPr>
            <w:tcW w:w="470" w:type="dxa"/>
            <w:gridSpan w:val="2"/>
            <w:tcBorders>
              <w:left w:val="nil"/>
              <w:bottom w:val="single" w:sz="4" w:space="0" w:color="999999"/>
              <w:right w:val="nil"/>
            </w:tcBorders>
            <w:vAlign w:val="center"/>
          </w:tcPr>
          <w:p w14:paraId="1FEF16E3" w14:textId="77777777" w:rsidR="00B2795E" w:rsidRPr="004839B7" w:rsidRDefault="00B2795E" w:rsidP="004B0570">
            <w:pPr>
              <w:spacing w:line="240" w:lineRule="auto"/>
              <w:rPr>
                <w:lang w:val="ru-RU" w:eastAsia="ru-RU" w:bidi="ru-RU"/>
              </w:rPr>
            </w:pPr>
          </w:p>
        </w:tc>
        <w:tc>
          <w:tcPr>
            <w:tcW w:w="8222" w:type="dxa"/>
            <w:gridSpan w:val="4"/>
            <w:tcBorders>
              <w:bottom w:val="single" w:sz="4" w:space="0" w:color="999999"/>
            </w:tcBorders>
          </w:tcPr>
          <w:p w14:paraId="1976A4F1" w14:textId="77777777" w:rsidR="00B2795E" w:rsidRDefault="00354510" w:rsidP="001A4FAF">
            <w:pPr>
              <w:spacing w:after="120"/>
              <w:rPr>
                <w:rStyle w:val="LocationChar"/>
                <w:i w:val="0"/>
              </w:rPr>
            </w:pPr>
            <w:proofErr w:type="spellStart"/>
            <w:r w:rsidRPr="00354510">
              <w:rPr>
                <w:rStyle w:val="LocationChar"/>
                <w:i w:val="0"/>
              </w:rPr>
              <w:t>Тотал</w:t>
            </w:r>
            <w:proofErr w:type="spellEnd"/>
            <w:r w:rsidRPr="00354510">
              <w:rPr>
                <w:rStyle w:val="LocationChar"/>
                <w:i w:val="0"/>
              </w:rPr>
              <w:t>-Телеком. Строительная телекоммуникационная компания</w:t>
            </w:r>
            <w:r w:rsidR="00B2795E" w:rsidRPr="00B2795E">
              <w:rPr>
                <w:rStyle w:val="LocationChar"/>
                <w:i w:val="0"/>
              </w:rPr>
              <w:t xml:space="preserve"> – </w:t>
            </w:r>
            <w:hyperlink r:id="rId23" w:history="1">
              <w:r w:rsidR="00B2795E" w:rsidRPr="00B2795E">
                <w:rPr>
                  <w:rStyle w:val="a7"/>
                  <w:rFonts w:cs="Tahoma"/>
                  <w:lang w:val="ru-RU" w:eastAsia="ru-RU" w:bidi="ru-RU"/>
                </w:rPr>
                <w:t>total-telecom.ru/</w:t>
              </w:r>
            </w:hyperlink>
          </w:p>
          <w:p w14:paraId="677CC190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Руководство проектами, строительными бригадами. Координация действий и организация взаимодействия отделов: проектного, монтажных, сметно-экономического, группы заказов и снабжения.</w:t>
            </w:r>
          </w:p>
          <w:p w14:paraId="381AA0F5" w14:textId="77777777" w:rsidR="001A4FAF" w:rsidRPr="001A4FAF" w:rsidRDefault="001A4FAF" w:rsidP="001A4FAF">
            <w:pPr>
              <w:rPr>
                <w:rStyle w:val="LocationChar"/>
                <w:i w:val="0"/>
              </w:rPr>
            </w:pPr>
            <w:r w:rsidRPr="001A4FAF">
              <w:rPr>
                <w:rStyle w:val="LocationChar"/>
                <w:i w:val="0"/>
              </w:rPr>
              <w:t>Значимые проекты:</w:t>
            </w:r>
          </w:p>
          <w:p w14:paraId="709DA334" w14:textId="1BA887C1" w:rsidR="001A4FAF" w:rsidRPr="001A4FAF" w:rsidRDefault="001A4FAF" w:rsidP="001A4FAF">
            <w:pPr>
              <w:pStyle w:val="bulletedlist"/>
              <w:spacing w:after="0"/>
            </w:pPr>
            <w:r w:rsidRPr="001A4FAF">
              <w:t>Радиочастотный центр России (система мониторинга эфира</w:t>
            </w:r>
            <w:r w:rsidR="00AF1BB4">
              <w:t xml:space="preserve"> и</w:t>
            </w:r>
            <w:r w:rsidRPr="001A4FAF">
              <w:t xml:space="preserve"> частотного графика России);</w:t>
            </w:r>
          </w:p>
          <w:p w14:paraId="6A8AF7AD" w14:textId="3E35A4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Московский Метрополитен - система сотовой связи в метр</w:t>
            </w:r>
            <w:r w:rsidR="008D5148">
              <w:t>о</w:t>
            </w:r>
            <w:r w:rsidRPr="001A4FAF">
              <w:t>; система экстренной связи.</w:t>
            </w:r>
          </w:p>
          <w:p w14:paraId="704C965D" w14:textId="77777777" w:rsidR="001A4FAF" w:rsidRPr="001A4FAF" w:rsidRDefault="001A4FAF" w:rsidP="001A4FAF">
            <w:pPr>
              <w:pStyle w:val="bulletedlist"/>
              <w:numPr>
                <w:ilvl w:val="0"/>
                <w:numId w:val="0"/>
              </w:numPr>
              <w:spacing w:after="0"/>
            </w:pPr>
            <w:r w:rsidRPr="001A4FAF">
              <w:t xml:space="preserve">Проекты </w:t>
            </w:r>
            <w:proofErr w:type="spellStart"/>
            <w:r w:rsidRPr="001A4FAF">
              <w:t>indoor</w:t>
            </w:r>
            <w:proofErr w:type="spellEnd"/>
            <w:r w:rsidRPr="001A4FAF">
              <w:t xml:space="preserve"> систем связи в крупных многофункциональных центрах:</w:t>
            </w:r>
          </w:p>
          <w:p w14:paraId="45316AEA" w14:textId="226EC63F" w:rsidR="001A4FAF" w:rsidRPr="001A4FAF" w:rsidRDefault="001A4FAF" w:rsidP="001A4FAF">
            <w:pPr>
              <w:pStyle w:val="bulletedlist"/>
              <w:spacing w:after="0"/>
            </w:pPr>
            <w:r w:rsidRPr="001A4FAF">
              <w:t>Москва-Сити Башня Федерация (</w:t>
            </w:r>
            <w:proofErr w:type="spellStart"/>
            <w:r w:rsidRPr="001A4FAF">
              <w:t>Mirax</w:t>
            </w:r>
            <w:proofErr w:type="spellEnd"/>
            <w:r w:rsidRPr="001A4FAF">
              <w:t>), башня «Б»;</w:t>
            </w:r>
          </w:p>
          <w:p w14:paraId="13DF7A0A" w14:textId="3D5AD4EC" w:rsidR="001A4FAF" w:rsidRPr="001A4FAF" w:rsidRDefault="001A4FAF" w:rsidP="001A4FAF">
            <w:pPr>
              <w:pStyle w:val="bulletedlist"/>
              <w:spacing w:after="0"/>
            </w:pPr>
            <w:r w:rsidRPr="001A4FAF">
              <w:t xml:space="preserve">Офисное здание ОАО «Сбербанк», 2-й </w:t>
            </w:r>
            <w:proofErr w:type="spellStart"/>
            <w:r w:rsidRPr="001A4FAF">
              <w:t>Южнопортовый</w:t>
            </w:r>
            <w:proofErr w:type="spellEnd"/>
            <w:r w:rsidRPr="001A4FAF">
              <w:t xml:space="preserve"> проезд 12;</w:t>
            </w:r>
          </w:p>
          <w:p w14:paraId="7F597BBD" w14:textId="24A8418C" w:rsidR="001A4FAF" w:rsidRPr="001A4FAF" w:rsidRDefault="001A4FAF" w:rsidP="001A4FAF">
            <w:pPr>
              <w:pStyle w:val="bulletedlist"/>
              <w:spacing w:after="0"/>
            </w:pPr>
            <w:r w:rsidRPr="001A4FAF">
              <w:t>Главное офисное здание ОАО «Сбербанк</w:t>
            </w:r>
            <w:proofErr w:type="gramStart"/>
            <w:r w:rsidRPr="001A4FAF">
              <w:t>»,</w:t>
            </w:r>
            <w:proofErr w:type="spellStart"/>
            <w:r w:rsidRPr="001A4FAF">
              <w:t>ул</w:t>
            </w:r>
            <w:proofErr w:type="spellEnd"/>
            <w:r w:rsidRPr="001A4FAF">
              <w:t>.</w:t>
            </w:r>
            <w:proofErr w:type="gramEnd"/>
            <w:r w:rsidRPr="001A4FAF">
              <w:t xml:space="preserve"> Вавилова 19;</w:t>
            </w:r>
          </w:p>
          <w:p w14:paraId="26ED0503" w14:textId="553E5B02" w:rsidR="001A4FAF" w:rsidRPr="001A4FAF" w:rsidRDefault="001A4FAF" w:rsidP="001A4FAF">
            <w:pPr>
              <w:pStyle w:val="bulletedlist"/>
              <w:spacing w:after="0"/>
            </w:pPr>
            <w:r w:rsidRPr="001A4FAF">
              <w:t>Бизнес Центр «Конкорд», ул. Шаболовка 10;</w:t>
            </w:r>
          </w:p>
          <w:p w14:paraId="6DE60799" w14:textId="3FF97E9B" w:rsidR="001A4FAF" w:rsidRPr="001A4FAF" w:rsidRDefault="001A4FAF" w:rsidP="001A4FAF">
            <w:pPr>
              <w:pStyle w:val="bulletedlist"/>
              <w:spacing w:after="0"/>
            </w:pPr>
            <w:r w:rsidRPr="001A4FAF">
              <w:t>Многофункциональный бизнес-комплекс, проспект Сахарова 30;</w:t>
            </w:r>
          </w:p>
          <w:p w14:paraId="3C47D07F" w14:textId="19F9D394" w:rsidR="001A4FAF" w:rsidRPr="0067188F" w:rsidRDefault="001A4FAF" w:rsidP="001A4FAF">
            <w:pPr>
              <w:pStyle w:val="bulletedlist"/>
              <w:spacing w:after="0"/>
              <w:rPr>
                <w:rStyle w:val="LocationChar"/>
                <w:i w:val="0"/>
              </w:rPr>
            </w:pPr>
            <w:r w:rsidRPr="001A4FAF">
              <w:t>Административный офисный комплекс, ул. Преображенская площадь 8.</w:t>
            </w:r>
          </w:p>
        </w:tc>
      </w:tr>
      <w:tr w:rsidR="00445393" w:rsidRPr="00C4664A" w14:paraId="2964AAF6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3785F715" w14:textId="77777777" w:rsidR="00445393" w:rsidRPr="00D86C2F" w:rsidRDefault="00445393" w:rsidP="00184D53">
            <w:pPr>
              <w:pStyle w:val="1"/>
              <w:rPr>
                <w:lang w:bidi="ru-RU"/>
              </w:rPr>
            </w:pPr>
            <w:r w:rsidRPr="001B27C5">
              <w:rPr>
                <w:lang w:bidi="ru-RU"/>
              </w:rPr>
              <w:t>Обо мне</w:t>
            </w:r>
          </w:p>
        </w:tc>
      </w:tr>
      <w:tr w:rsidR="00445393" w:rsidRPr="00A6481C" w14:paraId="72F89836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5FF5A0A" w14:textId="77777777" w:rsidR="00445393" w:rsidRPr="004839B7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02DEDBB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4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Развитые навыки художественного творчества, чувства эстетического вкуса, эмпатии и персонализации</w:t>
            </w:r>
          </w:p>
          <w:p w14:paraId="7D05C5F8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Сложившиеся навыки межотраслевой коммуникации. Умею быстро понимать суть задач предметной области, соединять решения из разных областей и получать наилучший результат</w:t>
            </w:r>
            <w:r w:rsidRPr="00B47AE6">
              <w:rPr>
                <w:rFonts w:cs="Tahoma"/>
                <w:lang w:val="ru-RU"/>
              </w:rPr>
              <w:br/>
              <w:t xml:space="preserve">За карьеру сформировал практический опыт в разных областях: телекоммуникации-строительство, </w:t>
            </w:r>
            <w:proofErr w:type="spellStart"/>
            <w:proofErr w:type="gramStart"/>
            <w:r w:rsidRPr="00B47AE6">
              <w:rPr>
                <w:rFonts w:cs="Tahoma"/>
                <w:lang w:val="ru-RU"/>
              </w:rPr>
              <w:t>гос.структуры</w:t>
            </w:r>
            <w:proofErr w:type="spellEnd"/>
            <w:proofErr w:type="gramEnd"/>
            <w:r w:rsidRPr="00B47AE6">
              <w:rPr>
                <w:rFonts w:cs="Tahoma"/>
                <w:lang w:val="ru-RU"/>
              </w:rPr>
              <w:t>, финансы-консалтинг, информационные технологии: разработка-интеграция, строительство-инжиниринг</w:t>
            </w:r>
          </w:p>
          <w:p w14:paraId="6188AD49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На базе понимания того, как работают различные бизнесы и практических навыков процессного и финансового моделирования у меня сложившееся глубокое продуктовое и стоместное мышление.</w:t>
            </w:r>
          </w:p>
          <w:p w14:paraId="536CAADA" w14:textId="41AC8286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самостоятельность и личная ответственность. В карьере</w:t>
            </w:r>
            <w:r w:rsidR="00626AC9">
              <w:rPr>
                <w:rFonts w:cs="Tahoma"/>
                <w:lang w:val="ru-RU"/>
              </w:rPr>
              <w:t xml:space="preserve"> подавляющее</w:t>
            </w:r>
            <w:r w:rsidRPr="00B47AE6">
              <w:rPr>
                <w:rFonts w:cs="Tahoma"/>
                <w:lang w:val="ru-RU"/>
              </w:rPr>
              <w:t xml:space="preserve"> большинство проектов и направлений начинал с нуля и доводил до результата.</w:t>
            </w:r>
          </w:p>
          <w:p w14:paraId="0AE3452A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 xml:space="preserve">Многозадачность. Навыки эффективной работы в условиях неопределенности </w:t>
            </w:r>
            <w:r w:rsidRPr="00B47AE6">
              <w:rPr>
                <w:rFonts w:cs="Tahoma"/>
                <w:lang w:val="ru-RU"/>
              </w:rPr>
              <w:br/>
              <w:t>Умею выделять главное во множестве задач, для достижения требуемого результата</w:t>
            </w:r>
          </w:p>
          <w:p w14:paraId="4BE1192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Высокий уровень коммуникабельности и навыков построения контактов</w:t>
            </w:r>
            <w:r w:rsidRPr="00B47AE6">
              <w:rPr>
                <w:rFonts w:cs="Tahoma"/>
                <w:lang w:val="ru-RU"/>
              </w:rPr>
              <w:br/>
              <w:t>Лидер, визионер и переговорщик</w:t>
            </w:r>
          </w:p>
          <w:p w14:paraId="158FA0AD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lastRenderedPageBreak/>
              <w:t xml:space="preserve">Крайняя стрессоустойчивость, полученная из постоянного взаимодействия с заказчиками, собственниками, множеством разноплановых сотрудников и </w:t>
            </w:r>
            <w:proofErr w:type="gramStart"/>
            <w:r w:rsidRPr="00B47AE6">
              <w:rPr>
                <w:rFonts w:cs="Tahoma"/>
                <w:lang w:val="ru-RU"/>
              </w:rPr>
              <w:t>подрядчиков..</w:t>
            </w:r>
            <w:proofErr w:type="gramEnd"/>
            <w:r w:rsidRPr="00B47AE6">
              <w:rPr>
                <w:rFonts w:cs="Tahoma"/>
                <w:lang w:val="ru-RU"/>
              </w:rPr>
              <w:t xml:space="preserve"> а так же из занятий альпинизмом и парусным спортом в открытом океане</w:t>
            </w:r>
          </w:p>
          <w:p w14:paraId="4213D1B5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8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Высокая гибкость и адаптивность к изменениям</w:t>
            </w:r>
          </w:p>
          <w:p w14:paraId="0D60E3D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B47AE6">
              <w:rPr>
                <w:rFonts w:cs="Tahoma"/>
                <w:lang w:val="ru-RU"/>
              </w:rPr>
              <w:t>/ UPD:</w:t>
            </w:r>
          </w:p>
          <w:p w14:paraId="5910CBAD" w14:textId="77777777" w:rsidR="00445393" w:rsidRPr="00616AC9" w:rsidRDefault="00445393" w:rsidP="00184D53">
            <w:pPr>
              <w:widowControl w:val="0"/>
              <w:autoSpaceDE w:val="0"/>
              <w:autoSpaceDN w:val="0"/>
              <w:adjustRightInd w:val="0"/>
              <w:spacing w:before="120"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 xml:space="preserve">Из последнего, чем значим для продуктового сообщества, делал доклад на недавно прошедшем </w:t>
            </w:r>
            <w:proofErr w:type="spellStart"/>
            <w:r w:rsidRPr="00616AC9">
              <w:rPr>
                <w:rFonts w:cs="Tahoma"/>
                <w:lang w:val="ru-RU"/>
              </w:rPr>
              <w:t>Product</w:t>
            </w:r>
            <w:proofErr w:type="spellEnd"/>
            <w:r w:rsidRPr="00616AC9">
              <w:rPr>
                <w:rFonts w:cs="Tahoma"/>
                <w:lang w:val="ru-RU"/>
              </w:rPr>
              <w:t xml:space="preserve"> </w:t>
            </w:r>
            <w:proofErr w:type="spellStart"/>
            <w:r w:rsidRPr="00616AC9">
              <w:rPr>
                <w:rFonts w:cs="Tahoma"/>
                <w:lang w:val="ru-RU"/>
              </w:rPr>
              <w:t>Camp</w:t>
            </w:r>
            <w:proofErr w:type="spellEnd"/>
            <w:r w:rsidRPr="00616AC9">
              <w:rPr>
                <w:rFonts w:cs="Tahoma"/>
                <w:lang w:val="ru-RU"/>
              </w:rPr>
              <w:t xml:space="preserve">, на тему Финансовое моделирование и экономика AI-продуктов (экономика продуктов Искусственного интеллекта и Больших данных) - </w:t>
            </w:r>
            <w:hyperlink r:id="rId24" w:history="1">
              <w:r w:rsidRPr="00616AC9">
                <w:rPr>
                  <w:rStyle w:val="a7"/>
                  <w:rFonts w:cs="Tahoma"/>
                  <w:lang w:val="ru-RU"/>
                </w:rPr>
                <w:t>https://www.facebook.com/PakinIgor/posts/3140612309338125</w:t>
              </w:r>
            </w:hyperlink>
          </w:p>
          <w:p w14:paraId="74628443" w14:textId="77777777" w:rsidR="00445393" w:rsidRPr="00B47AE6" w:rsidRDefault="00445393" w:rsidP="00184D53">
            <w:pPr>
              <w:widowControl w:val="0"/>
              <w:autoSpaceDE w:val="0"/>
              <w:autoSpaceDN w:val="0"/>
              <w:adjustRightInd w:val="0"/>
              <w:spacing w:line="260" w:lineRule="atLeast"/>
              <w:rPr>
                <w:rFonts w:cs="Tahoma"/>
                <w:lang w:val="ru-RU"/>
              </w:rPr>
            </w:pPr>
            <w:r w:rsidRPr="00616AC9">
              <w:rPr>
                <w:rFonts w:cs="Tahoma"/>
                <w:lang w:val="ru-RU"/>
              </w:rPr>
              <w:t>, участвую в создании оптимального фреймворка управления AI/DS (</w:t>
            </w:r>
            <w:proofErr w:type="spellStart"/>
            <w:r w:rsidRPr="00616AC9">
              <w:rPr>
                <w:rFonts w:cs="Tahoma"/>
                <w:lang w:val="ru-RU"/>
              </w:rPr>
              <w:t>Big</w:t>
            </w:r>
            <w:proofErr w:type="spellEnd"/>
            <w:r w:rsidRPr="00616AC9">
              <w:rPr>
                <w:rFonts w:cs="Tahoma"/>
                <w:lang w:val="ru-RU"/>
              </w:rPr>
              <w:t xml:space="preserve"> </w:t>
            </w:r>
            <w:proofErr w:type="spellStart"/>
            <w:r w:rsidRPr="00616AC9">
              <w:rPr>
                <w:rFonts w:cs="Tahoma"/>
                <w:lang w:val="ru-RU"/>
              </w:rPr>
              <w:t>Data</w:t>
            </w:r>
            <w:proofErr w:type="spellEnd"/>
            <w:r w:rsidRPr="00616AC9">
              <w:rPr>
                <w:rFonts w:cs="Tahoma"/>
                <w:lang w:val="ru-RU"/>
              </w:rPr>
              <w:t>) проектами и продуктами.</w:t>
            </w:r>
          </w:p>
          <w:p w14:paraId="0278E512" w14:textId="77777777" w:rsidR="00445393" w:rsidRPr="00B47AE6" w:rsidRDefault="00445393" w:rsidP="00184D53">
            <w:pPr>
              <w:pStyle w:val="a3"/>
              <w:spacing w:before="120"/>
              <w:rPr>
                <w:rStyle w:val="a8"/>
                <w:rFonts w:cs="Tahoma"/>
                <w:b/>
                <w:bCs w:val="0"/>
                <w:lang w:val="ru-RU"/>
              </w:rPr>
            </w:pPr>
            <w:r w:rsidRPr="00B47AE6">
              <w:rPr>
                <w:rFonts w:cs="Tahoma"/>
                <w:b w:val="0"/>
                <w:bCs/>
                <w:lang w:val="ru-RU"/>
              </w:rPr>
              <w:t xml:space="preserve">Информацию по моим компетенциям и биографии, в том числе, удобно смотреть вот тут - </w:t>
            </w:r>
            <w:hyperlink r:id="rId25" w:history="1">
              <w:r w:rsidRPr="00B47AE6">
                <w:rPr>
                  <w:rStyle w:val="a7"/>
                  <w:rFonts w:cs="Tahoma"/>
                  <w:b w:val="0"/>
                  <w:bCs/>
                  <w:lang w:val="ru-RU"/>
                </w:rPr>
                <w:t>https://linktr.ee/pakinigor_j</w:t>
              </w:r>
            </w:hyperlink>
          </w:p>
        </w:tc>
      </w:tr>
      <w:tr w:rsidR="00445393" w:rsidRPr="00C4664A" w14:paraId="46E3C858" w14:textId="77777777" w:rsidTr="00184D53">
        <w:trPr>
          <w:trHeight w:val="218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45F4440F" w14:textId="77777777" w:rsidR="00445393" w:rsidRPr="00D86C2F" w:rsidRDefault="00445393" w:rsidP="00184D53">
            <w:pPr>
              <w:pStyle w:val="1"/>
            </w:pPr>
            <w:r w:rsidRPr="00D86C2F">
              <w:rPr>
                <w:lang w:bidi="ru-RU"/>
              </w:rPr>
              <w:lastRenderedPageBreak/>
              <w:t>Технические знания и навыки</w:t>
            </w:r>
          </w:p>
        </w:tc>
      </w:tr>
      <w:tr w:rsidR="00445393" w:rsidRPr="00C4664A" w14:paraId="424E062C" w14:textId="77777777" w:rsidTr="00184D53">
        <w:trPr>
          <w:trHeight w:val="152"/>
        </w:trPr>
        <w:tc>
          <w:tcPr>
            <w:tcW w:w="452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2B89AA17" w14:textId="77777777" w:rsidR="00445393" w:rsidRPr="001F19A0" w:rsidRDefault="00445393" w:rsidP="00184D53">
            <w:pPr>
              <w:pStyle w:val="1"/>
              <w:rPr>
                <w:lang w:val="ru-RU" w:eastAsia="ru-RU" w:bidi="ru-RU"/>
              </w:rPr>
            </w:pPr>
          </w:p>
        </w:tc>
        <w:tc>
          <w:tcPr>
            <w:tcW w:w="8240" w:type="dxa"/>
            <w:gridSpan w:val="5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5B4F1131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проектирования, построения и внедрения распределенных систем.</w:t>
            </w:r>
          </w:p>
          <w:p w14:paraId="035360AB" w14:textId="77777777" w:rsidR="00445393" w:rsidRPr="001F19A0" w:rsidRDefault="00445393" w:rsidP="00184D53">
            <w:pPr>
              <w:pStyle w:val="bulletedlist"/>
              <w:rPr>
                <w:rStyle w:val="a8"/>
                <w:b w:val="0"/>
                <w:bCs w:val="0"/>
              </w:rPr>
            </w:pPr>
            <w:r w:rsidRPr="001F19A0">
              <w:rPr>
                <w:rStyle w:val="a8"/>
                <w:b w:val="0"/>
                <w:bCs w:val="0"/>
              </w:rPr>
              <w:t>Опыт проектирования баз данных, управления данными. Опыт построения аналитики.</w:t>
            </w:r>
          </w:p>
          <w:p w14:paraId="30B027C2" w14:textId="77777777" w:rsidR="00445393" w:rsidRPr="001F19A0" w:rsidRDefault="00445393" w:rsidP="00184D53">
            <w:pPr>
              <w:pStyle w:val="a3"/>
              <w:rPr>
                <w:lang w:val="ru-RU"/>
              </w:rPr>
            </w:pPr>
            <w:r w:rsidRPr="001F19A0">
              <w:rPr>
                <w:lang w:val="ru-RU"/>
              </w:rPr>
              <w:t>Опыт в технологиях, инструментах и средах</w:t>
            </w:r>
          </w:p>
          <w:p w14:paraId="70F21AB0" w14:textId="77777777" w:rsidR="00445393" w:rsidRPr="001F19A0" w:rsidRDefault="00445393" w:rsidP="00184D53">
            <w:pPr>
              <w:pStyle w:val="bulletedlist"/>
              <w:spacing w:after="40"/>
            </w:pPr>
            <w:proofErr w:type="spellStart"/>
            <w:r w:rsidRPr="001F19A0">
              <w:t>Python</w:t>
            </w:r>
            <w:proofErr w:type="spellEnd"/>
            <w:r w:rsidRPr="001F19A0">
              <w:t>, SQL, HTML</w:t>
            </w:r>
          </w:p>
          <w:p w14:paraId="12F6C149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Google Analytics, </w:t>
            </w:r>
            <w:proofErr w:type="spellStart"/>
            <w:r w:rsidRPr="001F19A0">
              <w:rPr>
                <w:lang w:val="en-US"/>
              </w:rPr>
              <w:t>Яндекс.Метрика</w:t>
            </w:r>
            <w:proofErr w:type="spellEnd"/>
            <w:r w:rsidRPr="001F19A0">
              <w:rPr>
                <w:lang w:val="en-US"/>
              </w:rPr>
              <w:t xml:space="preserve">, </w:t>
            </w:r>
            <w:proofErr w:type="spellStart"/>
            <w:r w:rsidRPr="001F19A0">
              <w:rPr>
                <w:lang w:val="en-US"/>
              </w:rPr>
              <w:t>сall</w:t>
            </w:r>
            <w:proofErr w:type="spellEnd"/>
            <w:r w:rsidRPr="001F19A0">
              <w:rPr>
                <w:lang w:val="en-US"/>
              </w:rPr>
              <w:t>-tracking</w:t>
            </w:r>
          </w:p>
          <w:p w14:paraId="1F61BE00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Google Ads, </w:t>
            </w:r>
            <w:proofErr w:type="spellStart"/>
            <w:r w:rsidRPr="001F19A0">
              <w:rPr>
                <w:lang w:val="en-US"/>
              </w:rPr>
              <w:t>Яндекс.Директ</w:t>
            </w:r>
            <w:proofErr w:type="spellEnd"/>
          </w:p>
          <w:p w14:paraId="03C2CD7C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MS Excel expert, Google Sheets, Google Data Studio, Power BI, Yandex </w:t>
            </w:r>
            <w:proofErr w:type="spellStart"/>
            <w:r w:rsidRPr="001F19A0">
              <w:rPr>
                <w:lang w:val="en-US"/>
              </w:rPr>
              <w:t>DataLens</w:t>
            </w:r>
            <w:proofErr w:type="spellEnd"/>
          </w:p>
          <w:p w14:paraId="6351CC76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MS Access, </w:t>
            </w:r>
            <w:proofErr w:type="spellStart"/>
            <w:r w:rsidRPr="001F19A0">
              <w:rPr>
                <w:lang w:val="en-US"/>
              </w:rPr>
              <w:t>ClickHouse</w:t>
            </w:r>
            <w:proofErr w:type="spellEnd"/>
          </w:p>
          <w:p w14:paraId="541DB078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proofErr w:type="spellStart"/>
            <w:r w:rsidRPr="001F19A0">
              <w:rPr>
                <w:lang w:val="en-US"/>
              </w:rPr>
              <w:t>Платформа</w:t>
            </w:r>
            <w:proofErr w:type="spellEnd"/>
            <w:r w:rsidRPr="001F19A0">
              <w:rPr>
                <w:lang w:val="en-US"/>
              </w:rPr>
              <w:t xml:space="preserve"> и </w:t>
            </w:r>
            <w:proofErr w:type="spellStart"/>
            <w:r w:rsidRPr="001F19A0">
              <w:rPr>
                <w:lang w:val="en-US"/>
              </w:rPr>
              <w:t>технологии</w:t>
            </w:r>
            <w:proofErr w:type="spellEnd"/>
            <w:r w:rsidRPr="001F19A0">
              <w:rPr>
                <w:lang w:val="en-US"/>
              </w:rPr>
              <w:t xml:space="preserve"> 1C, SharePoint</w:t>
            </w:r>
          </w:p>
          <w:p w14:paraId="1207D120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proofErr w:type="spellStart"/>
            <w:r w:rsidRPr="001F19A0">
              <w:rPr>
                <w:lang w:val="en-US"/>
              </w:rPr>
              <w:t>КриптоПро</w:t>
            </w:r>
            <w:proofErr w:type="spellEnd"/>
            <w:r w:rsidRPr="001F19A0">
              <w:rPr>
                <w:lang w:val="en-US"/>
              </w:rPr>
              <w:t xml:space="preserve"> УЦ</w:t>
            </w:r>
          </w:p>
          <w:p w14:paraId="50EE70D2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proofErr w:type="spellStart"/>
            <w:r w:rsidRPr="001F19A0">
              <w:rPr>
                <w:lang w:val="en-US"/>
              </w:rPr>
              <w:t>Яндекс.Облако</w:t>
            </w:r>
            <w:proofErr w:type="spellEnd"/>
            <w:r w:rsidRPr="001F19A0">
              <w:rPr>
                <w:lang w:val="en-US"/>
              </w:rPr>
              <w:t>, Azure, Microsoft 365 (Office 365)</w:t>
            </w:r>
          </w:p>
          <w:p w14:paraId="666B0AF8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 xml:space="preserve">GitHub, TFS (Azure DevOps) </w:t>
            </w:r>
          </w:p>
          <w:p w14:paraId="3390AE67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proofErr w:type="spellStart"/>
            <w:r w:rsidRPr="001F19A0">
              <w:rPr>
                <w:lang w:val="en-US"/>
              </w:rPr>
              <w:t>IPython</w:t>
            </w:r>
            <w:proofErr w:type="spellEnd"/>
            <w:r w:rsidRPr="001F19A0">
              <w:rPr>
                <w:lang w:val="en-US"/>
              </w:rPr>
              <w:t xml:space="preserve"> - </w:t>
            </w:r>
            <w:proofErr w:type="spellStart"/>
            <w:r w:rsidRPr="001F19A0">
              <w:rPr>
                <w:lang w:val="en-US"/>
              </w:rPr>
              <w:t>Jupyter</w:t>
            </w:r>
            <w:proofErr w:type="spellEnd"/>
            <w:r w:rsidRPr="001F19A0">
              <w:rPr>
                <w:lang w:val="en-US"/>
              </w:rPr>
              <w:t xml:space="preserve"> Notebook, Yandex </w:t>
            </w:r>
            <w:proofErr w:type="spellStart"/>
            <w:r w:rsidRPr="001F19A0">
              <w:rPr>
                <w:lang w:val="en-US"/>
              </w:rPr>
              <w:t>DataSphere</w:t>
            </w:r>
            <w:proofErr w:type="spellEnd"/>
          </w:p>
          <w:p w14:paraId="507F64E2" w14:textId="77777777" w:rsidR="00445393" w:rsidRPr="001F19A0" w:rsidRDefault="00445393" w:rsidP="00184D53">
            <w:pPr>
              <w:pStyle w:val="bulletedlist"/>
              <w:spacing w:after="40"/>
              <w:rPr>
                <w:lang w:val="en-US"/>
              </w:rPr>
            </w:pPr>
            <w:r w:rsidRPr="001F19A0">
              <w:rPr>
                <w:lang w:val="en-US"/>
              </w:rPr>
              <w:t>PyCharm, Visual Studio Code, GitHub Desktop, Git Bash, Command Prompt</w:t>
            </w:r>
          </w:p>
        </w:tc>
      </w:tr>
      <w:tr w:rsidR="006C1D64" w:rsidRPr="004839B7" w14:paraId="5983114B" w14:textId="77777777" w:rsidTr="00EB44C6">
        <w:trPr>
          <w:trHeight w:val="255"/>
        </w:trPr>
        <w:tc>
          <w:tcPr>
            <w:tcW w:w="8692" w:type="dxa"/>
            <w:gridSpan w:val="6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  <w:hideMark/>
          </w:tcPr>
          <w:p w14:paraId="6744E7F2" w14:textId="77777777" w:rsidR="006C1D64" w:rsidRPr="00B7539F" w:rsidRDefault="006C1D64" w:rsidP="00184D53">
            <w:pPr>
              <w:pStyle w:val="1"/>
              <w:rPr>
                <w:lang w:val="ru-RU" w:eastAsia="ru-RU" w:bidi="ru-RU"/>
              </w:rPr>
            </w:pPr>
            <w:r w:rsidRPr="00B97190">
              <w:rPr>
                <w:lang w:val="ru-RU" w:eastAsia="ru-RU" w:bidi="ru-RU"/>
              </w:rPr>
              <w:t>Рекомендации</w:t>
            </w:r>
          </w:p>
        </w:tc>
      </w:tr>
      <w:tr w:rsidR="006C1D64" w:rsidRPr="00A6481C" w14:paraId="6485FEFB" w14:textId="77777777" w:rsidTr="00EB44C6">
        <w:trPr>
          <w:trHeight w:val="255"/>
        </w:trPr>
        <w:tc>
          <w:tcPr>
            <w:tcW w:w="478" w:type="dxa"/>
            <w:gridSpan w:val="3"/>
            <w:tcBorders>
              <w:top w:val="single" w:sz="4" w:space="0" w:color="999999"/>
              <w:left w:val="nil"/>
              <w:bottom w:val="nil"/>
              <w:right w:val="nil"/>
            </w:tcBorders>
            <w:vAlign w:val="center"/>
            <w:hideMark/>
          </w:tcPr>
          <w:p w14:paraId="143B570C" w14:textId="77777777" w:rsidR="006C1D64" w:rsidRPr="0008030A" w:rsidRDefault="006C1D64" w:rsidP="00184D53">
            <w:pPr>
              <w:spacing w:line="240" w:lineRule="auto"/>
              <w:rPr>
                <w:lang w:eastAsia="ru-RU" w:bidi="ru-RU"/>
              </w:rPr>
            </w:pPr>
          </w:p>
        </w:tc>
        <w:tc>
          <w:tcPr>
            <w:tcW w:w="8214" w:type="dxa"/>
            <w:gridSpan w:val="3"/>
            <w:tcBorders>
              <w:top w:val="single" w:sz="4" w:space="0" w:color="999999"/>
            </w:tcBorders>
            <w:hideMark/>
          </w:tcPr>
          <w:p w14:paraId="438710F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 xml:space="preserve">Основатель </w:t>
            </w:r>
            <w:proofErr w:type="spellStart"/>
            <w:r w:rsidRPr="00B97190">
              <w:rPr>
                <w:b/>
                <w:bCs/>
              </w:rPr>
              <w:t>ScrumTrek</w:t>
            </w:r>
            <w:proofErr w:type="spellEnd"/>
            <w:r w:rsidRPr="00B97190">
              <w:rPr>
                <w:b/>
                <w:bCs/>
                <w:lang w:val="ru-RU"/>
              </w:rPr>
              <w:t xml:space="preserve">, </w:t>
            </w:r>
            <w:r w:rsidRPr="00B97190">
              <w:rPr>
                <w:b/>
                <w:bCs/>
              </w:rPr>
              <w:t>Agile</w:t>
            </w:r>
            <w:r w:rsidRPr="00B97190">
              <w:rPr>
                <w:b/>
                <w:bCs/>
                <w:lang w:val="ru-RU"/>
              </w:rPr>
              <w:t xml:space="preserve">-коуч, основатель </w:t>
            </w:r>
            <w:proofErr w:type="spellStart"/>
            <w:r w:rsidRPr="00B97190">
              <w:rPr>
                <w:b/>
                <w:bCs/>
              </w:rPr>
              <w:t>LeanDS</w:t>
            </w:r>
            <w:proofErr w:type="spellEnd"/>
          </w:p>
          <w:p w14:paraId="2FA1E67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Асхат </w:t>
            </w:r>
            <w:proofErr w:type="spellStart"/>
            <w:r w:rsidRPr="00B97190">
              <w:rPr>
                <w:lang w:val="ru-RU"/>
              </w:rPr>
              <w:t>Уразбаев</w:t>
            </w:r>
            <w:proofErr w:type="spellEnd"/>
            <w:r w:rsidRPr="00B97190">
              <w:rPr>
                <w:lang w:val="ru-RU"/>
              </w:rPr>
              <w:t xml:space="preserve"> (вполне себе и даже очень известен в ИТ, и не только, кругах / </w:t>
            </w:r>
            <w:r>
              <w:t>https</w:t>
            </w:r>
            <w:r w:rsidRPr="00B97190">
              <w:rPr>
                <w:lang w:val="ru-RU"/>
              </w:rPr>
              <w:t>://</w:t>
            </w:r>
            <w:r>
              <w:t>www</w:t>
            </w:r>
            <w:r w:rsidRPr="00B97190">
              <w:rPr>
                <w:lang w:val="ru-RU"/>
              </w:rPr>
              <w:t>.</w:t>
            </w:r>
            <w:proofErr w:type="spellStart"/>
            <w:r>
              <w:t>facebook</w:t>
            </w:r>
            <w:proofErr w:type="spellEnd"/>
            <w:r w:rsidRPr="00B97190">
              <w:rPr>
                <w:lang w:val="ru-RU"/>
              </w:rPr>
              <w:t>.</w:t>
            </w:r>
            <w:r>
              <w:t>com</w:t>
            </w:r>
            <w:r w:rsidRPr="00B97190">
              <w:rPr>
                <w:lang w:val="ru-RU"/>
              </w:rPr>
              <w:t>/</w:t>
            </w:r>
            <w:proofErr w:type="spellStart"/>
            <w:r>
              <w:t>askhat</w:t>
            </w:r>
            <w:proofErr w:type="spellEnd"/>
            <w:r w:rsidRPr="00B97190">
              <w:rPr>
                <w:lang w:val="ru-RU"/>
              </w:rPr>
              <w:t>.</w:t>
            </w:r>
            <w:proofErr w:type="spellStart"/>
            <w:r>
              <w:t>urazbaev</w:t>
            </w:r>
            <w:proofErr w:type="spellEnd"/>
            <w:r w:rsidRPr="00B97190">
              <w:rPr>
                <w:lang w:val="ru-RU"/>
              </w:rPr>
              <w:t xml:space="preserve">, интересоваться в </w:t>
            </w:r>
            <w:r>
              <w:t>Telegram</w:t>
            </w:r>
            <w:r w:rsidRPr="00B97190">
              <w:rPr>
                <w:lang w:val="ru-RU"/>
              </w:rPr>
              <w:t xml:space="preserve"> лучше: @</w:t>
            </w:r>
            <w:proofErr w:type="spellStart"/>
            <w:r>
              <w:t>askhatu</w:t>
            </w:r>
            <w:proofErr w:type="spellEnd"/>
            <w:r w:rsidRPr="00B97190">
              <w:rPr>
                <w:lang w:val="ru-RU"/>
              </w:rPr>
              <w:t>)</w:t>
            </w:r>
          </w:p>
          <w:p w14:paraId="71140354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27D09704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ФРИИ</w:t>
            </w:r>
          </w:p>
          <w:p w14:paraId="083E44B4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 xml:space="preserve">Вадим </w:t>
            </w:r>
            <w:proofErr w:type="spellStart"/>
            <w:r w:rsidRPr="00B97190">
              <w:rPr>
                <w:lang w:val="ru-RU"/>
              </w:rPr>
              <w:t>Малыч</w:t>
            </w:r>
            <w:proofErr w:type="spellEnd"/>
            <w:r w:rsidRPr="00B97190">
              <w:rPr>
                <w:lang w:val="ru-RU"/>
              </w:rPr>
              <w:t xml:space="preserve"> (Заместитель директора по образовательным проектам)</w:t>
            </w:r>
          </w:p>
          <w:p w14:paraId="57DE7578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0C4D72C2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1238411D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Анатолий Рыбалко (Директор департамента информационных технологий)</w:t>
            </w:r>
          </w:p>
          <w:p w14:paraId="1326B7B3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F62106A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01C89CE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Валерий Белоглазов (Директор департамента Оценки экспертизы и стоимостного консультирования)</w:t>
            </w:r>
          </w:p>
          <w:p w14:paraId="61DF4866" w14:textId="77777777" w:rsidR="006C1D64" w:rsidRPr="00B97190" w:rsidRDefault="006C1D64" w:rsidP="00184D53">
            <w:pPr>
              <w:rPr>
                <w:lang w:val="ru-RU"/>
              </w:rPr>
            </w:pPr>
          </w:p>
          <w:p w14:paraId="4DE96379" w14:textId="77777777" w:rsidR="006C1D64" w:rsidRPr="00B97190" w:rsidRDefault="006C1D64" w:rsidP="00184D53">
            <w:pPr>
              <w:rPr>
                <w:b/>
                <w:bCs/>
                <w:lang w:val="ru-RU"/>
              </w:rPr>
            </w:pPr>
            <w:r w:rsidRPr="00B97190">
              <w:rPr>
                <w:b/>
                <w:bCs/>
                <w:lang w:val="ru-RU"/>
              </w:rPr>
              <w:t>2К</w:t>
            </w:r>
          </w:p>
          <w:p w14:paraId="0D99E8D6" w14:textId="77777777" w:rsidR="006C1D64" w:rsidRPr="00B97190" w:rsidRDefault="006C1D64" w:rsidP="00184D53">
            <w:pPr>
              <w:rPr>
                <w:lang w:val="ru-RU"/>
              </w:rPr>
            </w:pPr>
            <w:r w:rsidRPr="00B97190">
              <w:rPr>
                <w:lang w:val="ru-RU"/>
              </w:rPr>
              <w:t>Светлана Шевченко (Руководитель отдела кадрового администрирования)</w:t>
            </w:r>
          </w:p>
        </w:tc>
      </w:tr>
    </w:tbl>
    <w:p w14:paraId="13B4B487" w14:textId="77777777" w:rsidR="00B7539F" w:rsidRPr="00B97190" w:rsidRDefault="00B7539F" w:rsidP="00445393">
      <w:pPr>
        <w:rPr>
          <w:lang w:val="ru-RU"/>
        </w:rPr>
      </w:pPr>
    </w:p>
    <w:sectPr w:rsidR="00B7539F" w:rsidRPr="00B97190" w:rsidSect="00EB44C6">
      <w:pgSz w:w="11907" w:h="16839"/>
      <w:pgMar w:top="1304" w:right="1418" w:bottom="1304" w:left="179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FEDAC4" w14:textId="77777777" w:rsidR="004B0570" w:rsidRDefault="004B0570" w:rsidP="001B27C5">
      <w:pPr>
        <w:spacing w:line="240" w:lineRule="auto"/>
      </w:pPr>
      <w:r>
        <w:separator/>
      </w:r>
    </w:p>
  </w:endnote>
  <w:endnote w:type="continuationSeparator" w:id="0">
    <w:p w14:paraId="1E7B1FBA" w14:textId="77777777" w:rsidR="004B0570" w:rsidRDefault="004B0570" w:rsidP="001B27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 , 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280A" w14:textId="77777777" w:rsidR="004B0570" w:rsidRDefault="004B0570" w:rsidP="001B27C5">
      <w:pPr>
        <w:spacing w:line="240" w:lineRule="auto"/>
      </w:pPr>
      <w:r>
        <w:separator/>
      </w:r>
    </w:p>
  </w:footnote>
  <w:footnote w:type="continuationSeparator" w:id="0">
    <w:p w14:paraId="6B33EBCF" w14:textId="77777777" w:rsidR="004B0570" w:rsidRDefault="004B0570" w:rsidP="001B27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A96B1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EE067A3"/>
    <w:multiLevelType w:val="hybridMultilevel"/>
    <w:tmpl w:val="52969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57CDC"/>
    <w:multiLevelType w:val="hybridMultilevel"/>
    <w:tmpl w:val="91E0B8A6"/>
    <w:lvl w:ilvl="0" w:tplc="E7DC986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2EBC"/>
    <w:multiLevelType w:val="hybridMultilevel"/>
    <w:tmpl w:val="2AB4BDC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428D9"/>
    <w:multiLevelType w:val="multilevel"/>
    <w:tmpl w:val="807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E537F7"/>
    <w:multiLevelType w:val="multilevel"/>
    <w:tmpl w:val="768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51DA7"/>
    <w:multiLevelType w:val="multilevel"/>
    <w:tmpl w:val="ADB0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0007C64"/>
    <w:multiLevelType w:val="hybridMultilevel"/>
    <w:tmpl w:val="B1D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4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"/>
  </w:num>
  <w:num w:numId="12">
    <w:abstractNumId w:val="0"/>
  </w:num>
  <w:num w:numId="13">
    <w:abstractNumId w:val="2"/>
  </w:num>
  <w:num w:numId="1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543"/>
    <w:rsid w:val="00003125"/>
    <w:rsid w:val="000579A8"/>
    <w:rsid w:val="0008030A"/>
    <w:rsid w:val="000B1585"/>
    <w:rsid w:val="000B62DA"/>
    <w:rsid w:val="000C0E81"/>
    <w:rsid w:val="00147C66"/>
    <w:rsid w:val="00150C3B"/>
    <w:rsid w:val="0016326D"/>
    <w:rsid w:val="00175E62"/>
    <w:rsid w:val="00193182"/>
    <w:rsid w:val="001945F1"/>
    <w:rsid w:val="001A4FAF"/>
    <w:rsid w:val="001B27C5"/>
    <w:rsid w:val="001B43C7"/>
    <w:rsid w:val="001C6A58"/>
    <w:rsid w:val="001D7CA5"/>
    <w:rsid w:val="001F19A0"/>
    <w:rsid w:val="00214C2E"/>
    <w:rsid w:val="00295865"/>
    <w:rsid w:val="00296E17"/>
    <w:rsid w:val="002B7543"/>
    <w:rsid w:val="002C12F5"/>
    <w:rsid w:val="002C6D02"/>
    <w:rsid w:val="002D3B4F"/>
    <w:rsid w:val="002D4292"/>
    <w:rsid w:val="002E0067"/>
    <w:rsid w:val="002F1156"/>
    <w:rsid w:val="002F384B"/>
    <w:rsid w:val="002F62AF"/>
    <w:rsid w:val="00327785"/>
    <w:rsid w:val="00331094"/>
    <w:rsid w:val="00354510"/>
    <w:rsid w:val="003660A2"/>
    <w:rsid w:val="003B5196"/>
    <w:rsid w:val="003C7C4B"/>
    <w:rsid w:val="003D65F9"/>
    <w:rsid w:val="003F40D9"/>
    <w:rsid w:val="0042545B"/>
    <w:rsid w:val="00445393"/>
    <w:rsid w:val="0045139E"/>
    <w:rsid w:val="004526A5"/>
    <w:rsid w:val="004839B7"/>
    <w:rsid w:val="004B0570"/>
    <w:rsid w:val="004C2CB9"/>
    <w:rsid w:val="004E436F"/>
    <w:rsid w:val="004F52CA"/>
    <w:rsid w:val="00512CD8"/>
    <w:rsid w:val="0052410E"/>
    <w:rsid w:val="00532D81"/>
    <w:rsid w:val="00535C54"/>
    <w:rsid w:val="00577C10"/>
    <w:rsid w:val="005858AA"/>
    <w:rsid w:val="005B3563"/>
    <w:rsid w:val="005C0128"/>
    <w:rsid w:val="005D5CBE"/>
    <w:rsid w:val="005E2716"/>
    <w:rsid w:val="005E5EDA"/>
    <w:rsid w:val="00603299"/>
    <w:rsid w:val="00603467"/>
    <w:rsid w:val="00616AC9"/>
    <w:rsid w:val="00626AC9"/>
    <w:rsid w:val="00643B96"/>
    <w:rsid w:val="0067188F"/>
    <w:rsid w:val="00671E6E"/>
    <w:rsid w:val="006842D5"/>
    <w:rsid w:val="006C1D64"/>
    <w:rsid w:val="006D3A5E"/>
    <w:rsid w:val="006E2DF9"/>
    <w:rsid w:val="007019E0"/>
    <w:rsid w:val="00703078"/>
    <w:rsid w:val="007102D2"/>
    <w:rsid w:val="007471AE"/>
    <w:rsid w:val="00794F40"/>
    <w:rsid w:val="007B0A5D"/>
    <w:rsid w:val="007E0A89"/>
    <w:rsid w:val="0081157E"/>
    <w:rsid w:val="00812463"/>
    <w:rsid w:val="00834FBD"/>
    <w:rsid w:val="00853F7E"/>
    <w:rsid w:val="00855BA7"/>
    <w:rsid w:val="008A5CB4"/>
    <w:rsid w:val="008D5148"/>
    <w:rsid w:val="009357F3"/>
    <w:rsid w:val="00943348"/>
    <w:rsid w:val="009B7BAC"/>
    <w:rsid w:val="009D1AF9"/>
    <w:rsid w:val="009D2A10"/>
    <w:rsid w:val="009F397B"/>
    <w:rsid w:val="00A37970"/>
    <w:rsid w:val="00A6400B"/>
    <w:rsid w:val="00A6481C"/>
    <w:rsid w:val="00A76031"/>
    <w:rsid w:val="00A82B48"/>
    <w:rsid w:val="00A95441"/>
    <w:rsid w:val="00AA3447"/>
    <w:rsid w:val="00AB4FA6"/>
    <w:rsid w:val="00AD273F"/>
    <w:rsid w:val="00AD569D"/>
    <w:rsid w:val="00AF1BB4"/>
    <w:rsid w:val="00AF35DA"/>
    <w:rsid w:val="00AF5514"/>
    <w:rsid w:val="00B02D1F"/>
    <w:rsid w:val="00B2795E"/>
    <w:rsid w:val="00B47AE6"/>
    <w:rsid w:val="00B514B7"/>
    <w:rsid w:val="00B7539F"/>
    <w:rsid w:val="00B97190"/>
    <w:rsid w:val="00BB141A"/>
    <w:rsid w:val="00BC75B9"/>
    <w:rsid w:val="00BE4B2C"/>
    <w:rsid w:val="00BE6B2D"/>
    <w:rsid w:val="00C02BC3"/>
    <w:rsid w:val="00C03E19"/>
    <w:rsid w:val="00C07C3B"/>
    <w:rsid w:val="00C102AF"/>
    <w:rsid w:val="00C17BAC"/>
    <w:rsid w:val="00C444C8"/>
    <w:rsid w:val="00C4664A"/>
    <w:rsid w:val="00C5271A"/>
    <w:rsid w:val="00C53A8C"/>
    <w:rsid w:val="00C53EFD"/>
    <w:rsid w:val="00C56D0A"/>
    <w:rsid w:val="00CB1EB5"/>
    <w:rsid w:val="00CD0DC9"/>
    <w:rsid w:val="00CD4D06"/>
    <w:rsid w:val="00CD7083"/>
    <w:rsid w:val="00CD77AE"/>
    <w:rsid w:val="00CE3766"/>
    <w:rsid w:val="00CF1C43"/>
    <w:rsid w:val="00D10FC7"/>
    <w:rsid w:val="00D30F9E"/>
    <w:rsid w:val="00D51660"/>
    <w:rsid w:val="00D579CC"/>
    <w:rsid w:val="00D7072D"/>
    <w:rsid w:val="00D86C2F"/>
    <w:rsid w:val="00DD6682"/>
    <w:rsid w:val="00DE3FB5"/>
    <w:rsid w:val="00E14349"/>
    <w:rsid w:val="00E1578E"/>
    <w:rsid w:val="00E235A6"/>
    <w:rsid w:val="00E36A6F"/>
    <w:rsid w:val="00E820FE"/>
    <w:rsid w:val="00EA441E"/>
    <w:rsid w:val="00EB44C6"/>
    <w:rsid w:val="00EE55EE"/>
    <w:rsid w:val="00EE682A"/>
    <w:rsid w:val="00EF0ED9"/>
    <w:rsid w:val="00F106F3"/>
    <w:rsid w:val="00F24C5C"/>
    <w:rsid w:val="00F411BB"/>
    <w:rsid w:val="00F61985"/>
    <w:rsid w:val="00F6741D"/>
    <w:rsid w:val="00F96871"/>
    <w:rsid w:val="00FC1399"/>
    <w:rsid w:val="00FE2B9F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65C8557B"/>
  <w15:docId w15:val="{4345AF4F-FDB8-4821-977B-5FD5E813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20" w:lineRule="exact"/>
    </w:pPr>
    <w:rPr>
      <w:rFonts w:ascii="Tahoma" w:hAnsi="Tahoma" w:cs="Tahoma , sans-serif"/>
      <w:spacing w:val="10"/>
      <w:sz w:val="16"/>
      <w:szCs w:val="16"/>
    </w:rPr>
  </w:style>
  <w:style w:type="paragraph" w:styleId="1">
    <w:name w:val="heading 1"/>
    <w:basedOn w:val="a"/>
    <w:next w:val="a"/>
    <w:link w:val="10"/>
    <w:qFormat/>
    <w:pPr>
      <w:spacing w:before="80" w:after="60"/>
      <w:outlineLvl w:val="0"/>
    </w:pPr>
    <w:rPr>
      <w:caps/>
    </w:rPr>
  </w:style>
  <w:style w:type="paragraph" w:styleId="2">
    <w:name w:val="heading 2"/>
    <w:basedOn w:val="1"/>
    <w:next w:val="a"/>
    <w:link w:val="20"/>
    <w:qFormat/>
    <w:pPr>
      <w:outlineLvl w:val="1"/>
    </w:pPr>
    <w:rPr>
      <w:b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6">
    <w:name w:val="heading 6"/>
    <w:basedOn w:val="a"/>
    <w:next w:val="a"/>
    <w:link w:val="60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Cambria" w:eastAsia="Times New Roman" w:hAnsi="Cambria" w:cs="Times New Roman"/>
      <w:b/>
      <w:bCs/>
      <w:color w:val="365F91"/>
      <w:spacing w:val="10"/>
      <w:sz w:val="28"/>
      <w:szCs w:val="28"/>
    </w:rPr>
  </w:style>
  <w:style w:type="character" w:customStyle="1" w:styleId="20">
    <w:name w:val="Заголовок 2 Знак"/>
    <w:basedOn w:val="a0"/>
    <w:link w:val="2"/>
    <w:rPr>
      <w:rFonts w:ascii="Cambria" w:eastAsia="Times New Roman" w:hAnsi="Cambria" w:cs="Times New Roman"/>
      <w:b/>
      <w:bCs/>
      <w:color w:val="4F81BD"/>
      <w:spacing w:val="10"/>
      <w:sz w:val="26"/>
      <w:szCs w:val="26"/>
    </w:rPr>
  </w:style>
  <w:style w:type="character" w:customStyle="1" w:styleId="30">
    <w:name w:val="Заголовок 3 Знак"/>
    <w:basedOn w:val="a0"/>
    <w:link w:val="3"/>
    <w:rPr>
      <w:rFonts w:ascii="Cambria" w:eastAsia="Times New Roman" w:hAnsi="Cambria" w:cs="Times New Roman"/>
      <w:b/>
      <w:bCs/>
      <w:color w:val="4F81BD"/>
      <w:spacing w:val="10"/>
      <w:sz w:val="16"/>
      <w:szCs w:val="16"/>
    </w:rPr>
  </w:style>
  <w:style w:type="character" w:customStyle="1" w:styleId="60">
    <w:name w:val="Заголовок 6 Знак"/>
    <w:basedOn w:val="a0"/>
    <w:link w:val="6"/>
    <w:rPr>
      <w:rFonts w:ascii="Cambria" w:eastAsia="Times New Roman" w:hAnsi="Cambria" w:cs="Times New Roman"/>
      <w:i/>
      <w:iCs/>
      <w:color w:val="243F60"/>
      <w:spacing w:val="10"/>
      <w:sz w:val="16"/>
      <w:szCs w:val="16"/>
    </w:rPr>
  </w:style>
  <w:style w:type="paragraph" w:styleId="a3">
    <w:name w:val="Title"/>
    <w:basedOn w:val="a"/>
    <w:link w:val="a4"/>
    <w:qFormat/>
    <w:pPr>
      <w:spacing w:before="40"/>
    </w:pPr>
    <w:rPr>
      <w:b/>
    </w:rPr>
  </w:style>
  <w:style w:type="character" w:customStyle="1" w:styleId="a4">
    <w:name w:val="Заголовок Знак"/>
    <w:basedOn w:val="a0"/>
    <w:link w:val="a3"/>
    <w:locked/>
    <w:rPr>
      <w:rFonts w:ascii="Tahoma" w:hAnsi="Tahoma" w:cs="Tahoma" w:hint="default"/>
      <w:b/>
      <w:bCs w:val="0"/>
      <w:spacing w:val="10"/>
      <w:sz w:val="16"/>
      <w:szCs w:val="16"/>
      <w:lang w:val="ru-RU" w:eastAsia="ru-RU" w:bidi="ru-RU"/>
    </w:rPr>
  </w:style>
  <w:style w:type="paragraph" w:styleId="a5">
    <w:name w:val="Balloon Text"/>
    <w:basedOn w:val="a"/>
    <w:link w:val="a6"/>
    <w:semiHidden/>
    <w:rPr>
      <w:rFonts w:cs="Tahoma"/>
    </w:rPr>
  </w:style>
  <w:style w:type="character" w:customStyle="1" w:styleId="a6">
    <w:name w:val="Текст выноски Знак"/>
    <w:basedOn w:val="a0"/>
    <w:link w:val="a5"/>
    <w:rPr>
      <w:rFonts w:ascii="Tahoma" w:hAnsi="Tahoma" w:cs="Tahoma"/>
      <w:spacing w:val="10"/>
      <w:sz w:val="16"/>
      <w:szCs w:val="16"/>
    </w:rPr>
  </w:style>
  <w:style w:type="paragraph" w:customStyle="1" w:styleId="E-mailaddress">
    <w:name w:val="E-mail address"/>
    <w:basedOn w:val="a"/>
    <w:pPr>
      <w:spacing w:after="200"/>
    </w:pPr>
    <w:rPr>
      <w:lang w:val="ru-RU" w:eastAsia="ru-RU" w:bidi="ru-RU"/>
    </w:rPr>
  </w:style>
  <w:style w:type="paragraph" w:customStyle="1" w:styleId="Dates">
    <w:name w:val="Dates"/>
    <w:basedOn w:val="a"/>
    <w:pPr>
      <w:spacing w:before="40"/>
      <w:jc w:val="right"/>
    </w:pPr>
    <w:rPr>
      <w:lang w:val="ru-RU" w:eastAsia="ru-RU" w:bidi="ru-RU"/>
    </w:rPr>
  </w:style>
  <w:style w:type="character" w:customStyle="1" w:styleId="LocationChar">
    <w:name w:val="Location Char"/>
    <w:basedOn w:val="a0"/>
    <w:link w:val="Location"/>
    <w:locked/>
    <w:rPr>
      <w:rFonts w:ascii="Tahoma" w:hAnsi="Tahoma" w:cs="Tahoma" w:hint="default"/>
      <w:i/>
      <w:iCs w:val="0"/>
      <w:spacing w:val="10"/>
      <w:sz w:val="16"/>
      <w:szCs w:val="16"/>
      <w:lang w:val="ru-RU" w:eastAsia="ru-RU" w:bidi="ru-RU"/>
    </w:rPr>
  </w:style>
  <w:style w:type="paragraph" w:customStyle="1" w:styleId="Location">
    <w:name w:val="Location"/>
    <w:basedOn w:val="a"/>
    <w:link w:val="LocationChar"/>
    <w:rPr>
      <w:i/>
      <w:lang w:val="ru-RU" w:eastAsia="ru-RU" w:bidi="ru-RU"/>
    </w:rPr>
  </w:style>
  <w:style w:type="character" w:customStyle="1" w:styleId="TextCharChar">
    <w:name w:val="Text Char Char"/>
    <w:basedOn w:val="a0"/>
    <w:link w:val="Text"/>
    <w:locked/>
    <w:rPr>
      <w:rFonts w:ascii="Tahoma" w:hAnsi="Tahoma" w:cs="Tahoma" w:hint="default"/>
      <w:spacing w:val="10"/>
      <w:sz w:val="16"/>
      <w:szCs w:val="16"/>
      <w:lang w:val="ru-RU" w:eastAsia="ru-RU" w:bidi="ru-RU"/>
    </w:rPr>
  </w:style>
  <w:style w:type="paragraph" w:customStyle="1" w:styleId="Text">
    <w:name w:val="Text"/>
    <w:basedOn w:val="a"/>
    <w:link w:val="TextCharChar"/>
    <w:pPr>
      <w:spacing w:before="40" w:after="240"/>
    </w:pPr>
    <w:rPr>
      <w:lang w:val="ru-RU" w:eastAsia="ru-RU" w:bidi="ru-RU"/>
    </w:rPr>
  </w:style>
  <w:style w:type="paragraph" w:customStyle="1" w:styleId="bulletedlist">
    <w:name w:val="bulleted list"/>
    <w:basedOn w:val="a"/>
    <w:pPr>
      <w:numPr>
        <w:numId w:val="2"/>
      </w:numPr>
      <w:spacing w:before="40" w:after="80"/>
    </w:pPr>
    <w:rPr>
      <w:lang w:val="ru-RU" w:eastAsia="ru-RU" w:bidi="ru-RU"/>
    </w:rPr>
  </w:style>
  <w:style w:type="paragraph" w:customStyle="1" w:styleId="bulletedlistlastline">
    <w:name w:val="bulleted list last line"/>
    <w:basedOn w:val="bulletedlist"/>
    <w:pPr>
      <w:spacing w:after="240"/>
    </w:pPr>
  </w:style>
  <w:style w:type="character" w:styleId="a7">
    <w:name w:val="Hyperlink"/>
    <w:basedOn w:val="a0"/>
    <w:unhideWhenUsed/>
    <w:rsid w:val="002B7543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C4664A"/>
    <w:rPr>
      <w:b/>
      <w:bCs/>
    </w:rPr>
  </w:style>
  <w:style w:type="paragraph" w:styleId="a9">
    <w:name w:val="Normal (Web)"/>
    <w:basedOn w:val="a"/>
    <w:uiPriority w:val="99"/>
    <w:semiHidden/>
    <w:unhideWhenUsed/>
    <w:rsid w:val="007E0A89"/>
    <w:pPr>
      <w:spacing w:before="100" w:beforeAutospacing="1" w:after="100" w:afterAutospacing="1" w:line="240" w:lineRule="auto"/>
    </w:pPr>
    <w:rPr>
      <w:rFonts w:ascii="Times New Roman" w:hAnsi="Times New Roman" w:cs="Times New Roman"/>
      <w:spacing w:val="0"/>
      <w:sz w:val="24"/>
      <w:szCs w:val="24"/>
      <w:lang w:val="ru-RU" w:eastAsia="ru-RU"/>
    </w:rPr>
  </w:style>
  <w:style w:type="character" w:styleId="aa">
    <w:name w:val="FollowedHyperlink"/>
    <w:basedOn w:val="a0"/>
    <w:uiPriority w:val="99"/>
    <w:semiHidden/>
    <w:unhideWhenUsed/>
    <w:rsid w:val="009B7BAC"/>
    <w:rPr>
      <w:color w:val="800080" w:themeColor="followedHyperlink"/>
      <w:u w:val="single"/>
    </w:rPr>
  </w:style>
  <w:style w:type="character" w:styleId="ab">
    <w:name w:val="annotation reference"/>
    <w:basedOn w:val="a0"/>
    <w:semiHidden/>
    <w:unhideWhenUsed/>
    <w:rsid w:val="007B0A5D"/>
    <w:rPr>
      <w:sz w:val="16"/>
      <w:szCs w:val="16"/>
    </w:rPr>
  </w:style>
  <w:style w:type="paragraph" w:styleId="ac">
    <w:name w:val="annotation text"/>
    <w:basedOn w:val="a"/>
    <w:link w:val="ad"/>
    <w:unhideWhenUsed/>
    <w:rsid w:val="007B0A5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7B0A5D"/>
    <w:rPr>
      <w:rFonts w:ascii="Tahoma" w:hAnsi="Tahoma" w:cs="Tahoma , sans-serif"/>
      <w:spacing w:val="1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B0A5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B0A5D"/>
    <w:rPr>
      <w:rFonts w:ascii="Tahoma" w:hAnsi="Tahoma" w:cs="Tahoma , sans-serif"/>
      <w:b/>
      <w:bCs/>
      <w:spacing w:val="10"/>
    </w:rPr>
  </w:style>
  <w:style w:type="paragraph" w:styleId="af0">
    <w:name w:val="List Paragraph"/>
    <w:basedOn w:val="a"/>
    <w:uiPriority w:val="34"/>
    <w:qFormat/>
    <w:rsid w:val="00150C3B"/>
    <w:pPr>
      <w:ind w:left="720"/>
      <w:contextualSpacing/>
    </w:pPr>
  </w:style>
  <w:style w:type="paragraph" w:styleId="af1">
    <w:name w:val="footer"/>
    <w:basedOn w:val="a"/>
    <w:link w:val="af2"/>
    <w:uiPriority w:val="99"/>
    <w:unhideWhenUsed/>
    <w:rsid w:val="00C444C8"/>
    <w:pPr>
      <w:tabs>
        <w:tab w:val="center" w:pos="4844"/>
        <w:tab w:val="right" w:pos="9689"/>
      </w:tabs>
      <w:spacing w:line="240" w:lineRule="auto"/>
    </w:pPr>
    <w:rPr>
      <w:rFonts w:asciiTheme="minorHAnsi" w:eastAsiaTheme="minorEastAsia" w:hAnsiTheme="minorHAnsi" w:cstheme="minorBidi"/>
      <w:spacing w:val="0"/>
      <w:sz w:val="22"/>
      <w:szCs w:val="22"/>
    </w:rPr>
  </w:style>
  <w:style w:type="character" w:customStyle="1" w:styleId="af2">
    <w:name w:val="Нижний колонтитул Знак"/>
    <w:basedOn w:val="a0"/>
    <w:link w:val="af1"/>
    <w:uiPriority w:val="99"/>
    <w:rsid w:val="00C444C8"/>
    <w:rPr>
      <w:rFonts w:asciiTheme="minorHAnsi" w:eastAsiaTheme="minorEastAsia" w:hAnsiTheme="minorHAnsi" w:cstheme="minorBidi"/>
      <w:sz w:val="22"/>
      <w:szCs w:val="22"/>
    </w:rPr>
  </w:style>
  <w:style w:type="paragraph" w:styleId="af3">
    <w:name w:val="header"/>
    <w:basedOn w:val="a"/>
    <w:link w:val="af4"/>
    <w:unhideWhenUsed/>
    <w:rsid w:val="001B27C5"/>
    <w:pPr>
      <w:tabs>
        <w:tab w:val="center" w:pos="4844"/>
        <w:tab w:val="right" w:pos="9689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rsid w:val="001B27C5"/>
    <w:rPr>
      <w:rFonts w:ascii="Tahoma" w:hAnsi="Tahoma" w:cs="Tahoma , sans-serif"/>
      <w:spacing w:val="10"/>
      <w:sz w:val="16"/>
      <w:szCs w:val="16"/>
    </w:rPr>
  </w:style>
  <w:style w:type="character" w:styleId="af5">
    <w:name w:val="Unresolved Mention"/>
    <w:basedOn w:val="a0"/>
    <w:uiPriority w:val="99"/>
    <w:semiHidden/>
    <w:unhideWhenUsed/>
    <w:rsid w:val="00B27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57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40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5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facebook.com/PakinIgor/posts/3140612309338125" TargetMode="External"/><Relationship Id="rId18" Type="http://schemas.openxmlformats.org/officeDocument/2006/relationships/hyperlink" Target="https://www.sololearn.com/Certificate/1060-12500152/pdf/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www.2kaudit.ru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PakinIgor/PakinIgor.github.io/blob/master/docs/Certificates/LeanDS_000001_IGOR_PAKIN.pdf" TargetMode="External"/><Relationship Id="rId17" Type="http://schemas.openxmlformats.org/officeDocument/2006/relationships/hyperlink" Target="https://www.sololearn.com/Certificate/1073-12500152/pdf/" TargetMode="External"/><Relationship Id="rId25" Type="http://schemas.openxmlformats.org/officeDocument/2006/relationships/hyperlink" Target="https://linktr.ee/pakinigor_j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ololearn.com/Certificate/1068-12500152/pdf/" TargetMode="External"/><Relationship Id="rId20" Type="http://schemas.openxmlformats.org/officeDocument/2006/relationships/hyperlink" Target="http://www.2kaudit.r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inktr.ee/pakinigor" TargetMode="External"/><Relationship Id="rId24" Type="http://schemas.openxmlformats.org/officeDocument/2006/relationships/hyperlink" Target="https://www.facebook.com/PakinIgor/posts/314061230933812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ololearn.com/Certificate/1014-12500152/pdf/" TargetMode="External"/><Relationship Id="rId23" Type="http://schemas.openxmlformats.org/officeDocument/2006/relationships/hyperlink" Target="http://www.total-telecom.ru/" TargetMode="External"/><Relationship Id="rId10" Type="http://schemas.openxmlformats.org/officeDocument/2006/relationships/hyperlink" Target="mailto:pakin.igor@gmail.com" TargetMode="External"/><Relationship Id="rId19" Type="http://schemas.openxmlformats.org/officeDocument/2006/relationships/hyperlink" Target="http://ik2k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t.me/PakinIgor" TargetMode="External"/><Relationship Id="rId14" Type="http://schemas.openxmlformats.org/officeDocument/2006/relationships/hyperlink" Target="https://stepik.org/cert/372264" TargetMode="External"/><Relationship Id="rId22" Type="http://schemas.openxmlformats.org/officeDocument/2006/relationships/hyperlink" Target="http://www.tpprf.ru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\AppData\Roaming\Microsoft\&#1064;&#1072;&#1073;&#1083;&#1086;&#1085;&#1099;\&#1056;&#1077;&#1079;&#1102;&#1084;&#1077;%20&#1087;&#1088;&#1086;&#1075;&#1088;&#1072;&#1084;&#1084;&#1080;&#1089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F7DD1-FB4E-448B-A897-252FF5E02D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8128B1-C6A0-42AD-A75D-E3A4FDF95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программиста.dotx</Template>
  <TotalTime>7373</TotalTime>
  <Pages>5</Pages>
  <Words>1499</Words>
  <Characters>12659</Characters>
  <Application>Microsoft Office Word</Application>
  <DocSecurity>0</DocSecurity>
  <Lines>105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PakinIV</dc:creator>
  <cp:keywords/>
  <dc:description/>
  <cp:lastModifiedBy>Igor' Pakin</cp:lastModifiedBy>
  <cp:revision>87</cp:revision>
  <cp:lastPrinted>2020-08-25T12:59:00Z</cp:lastPrinted>
  <dcterms:created xsi:type="dcterms:W3CDTF">2016-01-18T19:05:00Z</dcterms:created>
  <dcterms:modified xsi:type="dcterms:W3CDTF">2020-08-26T07:38:00Z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TC063695171049</vt:lpwstr>
  </property>
</Properties>
</file>